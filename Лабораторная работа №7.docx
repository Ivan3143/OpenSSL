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C53F" w14:textId="77777777" w:rsidR="00140890" w:rsidRPr="005903D4" w:rsidRDefault="0092788E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5903D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93CE7F1" w14:textId="77777777" w:rsidR="00140890" w:rsidRPr="001B3324" w:rsidRDefault="0092788E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09ACB50" w14:textId="77777777" w:rsidR="00140890" w:rsidRPr="001B3324" w:rsidRDefault="0092788E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5D768FD5" w14:textId="77777777" w:rsidR="00140890" w:rsidRPr="001B3324" w:rsidRDefault="0092788E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CADE327" w14:textId="6B4A83F6" w:rsidR="002A3439" w:rsidRDefault="0092788E" w:rsidP="001408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34</w:t>
      </w:r>
    </w:p>
    <w:p w14:paraId="75F01812" w14:textId="77777777" w:rsidR="002A3439" w:rsidRPr="002A3439" w:rsidRDefault="0092788E" w:rsidP="002A343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2A3439">
        <w:t xml:space="preserve"> _____________________</w:t>
      </w:r>
    </w:p>
    <w:p w14:paraId="16D860A1" w14:textId="77777777" w:rsidR="002A3439" w:rsidRDefault="0092788E" w:rsidP="002A343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19"/>
        <w:gridCol w:w="277"/>
        <w:gridCol w:w="3015"/>
      </w:tblGrid>
      <w:tr w:rsidR="00644D83" w14:paraId="32748B6A" w14:textId="77777777" w:rsidTr="00143A7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FFBE28" w14:textId="3D15BF9C" w:rsidR="002A3439" w:rsidRPr="00A600D8" w:rsidRDefault="0092788E" w:rsidP="003A60A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A60AD">
              <w:rPr>
                <w:lang w:val="en-US"/>
              </w:rPr>
              <w:t>доцент, кандидат технических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CAD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12775F1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530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F51068A" w14:textId="638AAAF9" w:rsidR="002A3439" w:rsidRPr="003A60AD" w:rsidRDefault="0092788E" w:rsidP="003A60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3A60AD">
              <w:t>Мыльников В</w:t>
            </w:r>
            <w:r>
              <w:rPr>
                <w:lang w:val="en-US"/>
              </w:rPr>
              <w:t>.</w:t>
            </w:r>
            <w:r w:rsidRPr="003A60AD">
              <w:t>А</w:t>
            </w:r>
            <w:r>
              <w:rPr>
                <w:lang w:val="en-US"/>
              </w:rPr>
              <w:t>.</w:t>
            </w:r>
          </w:p>
        </w:tc>
      </w:tr>
      <w:tr w:rsidR="00644D83" w14:paraId="4D65C5D4" w14:textId="77777777" w:rsidTr="00143A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2C96" w14:textId="77777777" w:rsidR="002A3439" w:rsidRDefault="0092788E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C507C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85E4A" w14:textId="77777777" w:rsidR="002A3439" w:rsidRDefault="0092788E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6346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D5AB" w14:textId="77777777" w:rsidR="002A3439" w:rsidRDefault="0092788E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634582" w14:textId="77777777" w:rsidR="002A3439" w:rsidRDefault="002A3439" w:rsidP="002A3439">
      <w:pPr>
        <w:pStyle w:val="a3"/>
        <w:spacing w:before="0"/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9639"/>
      </w:tblGrid>
      <w:tr w:rsidR="00644D83" w14:paraId="4AEC5939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6E70DA" w14:textId="77777777" w:rsidR="002A3439" w:rsidRDefault="0092788E" w:rsidP="00143A7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644D83" w14:paraId="5A3131AD" w14:textId="77777777" w:rsidTr="00140890">
        <w:trPr>
          <w:trHeight w:val="109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E2AF113" w14:textId="77777777" w:rsidR="00FB2522" w:rsidRDefault="00FB2522" w:rsidP="00FB2522">
            <w:pPr>
              <w:jc w:val="center"/>
              <w:rPr>
                <w:b/>
                <w:sz w:val="28"/>
                <w:szCs w:val="28"/>
              </w:rPr>
            </w:pPr>
          </w:p>
          <w:p w14:paraId="0E2C727F" w14:textId="41ADEC9F" w:rsidR="002A3439" w:rsidRPr="00AD3797" w:rsidRDefault="00AD3797" w:rsidP="0076152F">
            <w:pPr>
              <w:jc w:val="center"/>
              <w:rPr>
                <w:b/>
                <w:bCs/>
                <w:sz w:val="28"/>
                <w:szCs w:val="28"/>
              </w:rPr>
            </w:pPr>
            <w:r w:rsidRPr="00AD3797">
              <w:rPr>
                <w:b/>
                <w:bCs/>
                <w:sz w:val="28"/>
                <w:szCs w:val="28"/>
              </w:rPr>
              <w:t>Применение «сетей доверия» для распространения сертификатов.</w:t>
            </w:r>
          </w:p>
        </w:tc>
      </w:tr>
      <w:tr w:rsidR="00644D83" w14:paraId="6A9B968A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C4B94E3" w14:textId="7EB12916" w:rsidR="002A3439" w:rsidRPr="0077767C" w:rsidRDefault="0092788E" w:rsidP="0066118B">
            <w:pPr>
              <w:jc w:val="center"/>
              <w:rPr>
                <w:sz w:val="28"/>
                <w:szCs w:val="28"/>
              </w:rPr>
            </w:pPr>
            <w:bookmarkStart w:id="0" w:name="_Toc86856983"/>
            <w:bookmarkStart w:id="1" w:name="_Toc86857067"/>
            <w:bookmarkStart w:id="2" w:name="_Toc86938064"/>
            <w:bookmarkStart w:id="3" w:name="_Toc86938308"/>
            <w:r w:rsidRPr="0077767C">
              <w:rPr>
                <w:sz w:val="28"/>
                <w:szCs w:val="28"/>
              </w:rPr>
              <w:t xml:space="preserve">по курсу: </w:t>
            </w:r>
            <w:bookmarkEnd w:id="0"/>
            <w:bookmarkEnd w:id="1"/>
            <w:bookmarkEnd w:id="2"/>
            <w:bookmarkEnd w:id="3"/>
            <w:r w:rsidR="00FB2522" w:rsidRPr="00FB2522">
              <w:rPr>
                <w:sz w:val="28"/>
                <w:szCs w:val="28"/>
              </w:rPr>
              <w:t>ОСНОВЫ ИНФОРМАЦИОННОЙ БЕЗОПАСНОСТИ</w:t>
            </w:r>
          </w:p>
        </w:tc>
      </w:tr>
      <w:tr w:rsidR="00644D83" w14:paraId="6DDDA148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DEB104F" w14:textId="77777777" w:rsidR="002A3439" w:rsidRDefault="002A3439" w:rsidP="00143A7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6A812749" w14:textId="68DDB5B4" w:rsidR="002A3439" w:rsidRPr="00F57E13" w:rsidRDefault="0092788E" w:rsidP="002A343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</w:t>
      </w:r>
      <w:r w:rsidR="00140890">
        <w:t>Н</w:t>
      </w:r>
      <w:r>
        <w:t>ИЛ</w:t>
      </w:r>
    </w:p>
    <w:tbl>
      <w:tblPr>
        <w:tblW w:w="9817" w:type="dxa"/>
        <w:tblInd w:w="108" w:type="dxa"/>
        <w:tblLook w:val="0000" w:firstRow="0" w:lastRow="0" w:firstColumn="0" w:lastColumn="0" w:noHBand="0" w:noVBand="0"/>
      </w:tblPr>
      <w:tblGrid>
        <w:gridCol w:w="2207"/>
        <w:gridCol w:w="1764"/>
        <w:gridCol w:w="240"/>
        <w:gridCol w:w="2688"/>
        <w:gridCol w:w="240"/>
        <w:gridCol w:w="2678"/>
      </w:tblGrid>
      <w:tr w:rsidR="00644D83" w14:paraId="4C3E938A" w14:textId="77777777" w:rsidTr="00140890">
        <w:trPr>
          <w:trHeight w:val="387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1D84" w14:textId="77777777" w:rsidR="002A3439" w:rsidRDefault="0092788E" w:rsidP="00143A7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256C7" w14:textId="7E8EA1C6" w:rsidR="002A3439" w:rsidRPr="00F57E13" w:rsidRDefault="0092788E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3143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7D3A7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F92D2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648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D212E" w14:textId="023CDA86" w:rsidR="002A3439" w:rsidRPr="00140890" w:rsidRDefault="0092788E" w:rsidP="0014089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Казаков И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  <w:tr w:rsidR="00644D83" w14:paraId="3FC35E09" w14:textId="77777777" w:rsidTr="00140890">
        <w:trPr>
          <w:trHeight w:val="58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E6F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F05F8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114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9FE8C5" w14:textId="77777777" w:rsidR="002A3439" w:rsidRDefault="0092788E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928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E1689" w14:textId="77777777" w:rsidR="002A3439" w:rsidRDefault="0092788E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96E1AA7" w14:textId="04C7D99A" w:rsidR="00E8152F" w:rsidRDefault="0092788E" w:rsidP="0014089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2022 г</w:t>
      </w:r>
      <w:r>
        <w:rPr>
          <w:lang w:val="en-US"/>
        </w:rPr>
        <w:t>.</w:t>
      </w:r>
    </w:p>
    <w:p w14:paraId="01F39921" w14:textId="7650F341" w:rsidR="00AD3797" w:rsidRDefault="00AD3797">
      <w:pPr>
        <w:spacing w:after="160" w:line="259" w:lineRule="auto"/>
        <w:rPr>
          <w:lang w:val="en-US"/>
        </w:rPr>
      </w:pPr>
    </w:p>
    <w:p w14:paraId="1A90FE86" w14:textId="77777777" w:rsidR="00AD3797" w:rsidRDefault="00AD379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id w:val="-13928065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4BE10130" w14:textId="63114BBA" w:rsidR="00AD3797" w:rsidRDefault="00AD3797">
          <w:pPr>
            <w:pStyle w:val="aa"/>
          </w:pPr>
          <w:r>
            <w:t>Оглавление</w:t>
          </w:r>
        </w:p>
        <w:p w14:paraId="7863A663" w14:textId="240860A1" w:rsidR="00C547ED" w:rsidRDefault="00AD3797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76174" w:history="1">
            <w:r w:rsidR="00C547ED" w:rsidRPr="00262993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Цель работы.</w:t>
            </w:r>
            <w:r w:rsidR="00C547ED">
              <w:rPr>
                <w:noProof/>
                <w:webHidden/>
              </w:rPr>
              <w:tab/>
            </w:r>
            <w:r w:rsidR="00C547ED">
              <w:rPr>
                <w:noProof/>
                <w:webHidden/>
              </w:rPr>
              <w:fldChar w:fldCharType="begin"/>
            </w:r>
            <w:r w:rsidR="00C547ED">
              <w:rPr>
                <w:noProof/>
                <w:webHidden/>
              </w:rPr>
              <w:instrText xml:space="preserve"> PAGEREF _Toc104676174 \h </w:instrText>
            </w:r>
            <w:r w:rsidR="00C547ED">
              <w:rPr>
                <w:noProof/>
                <w:webHidden/>
              </w:rPr>
            </w:r>
            <w:r w:rsidR="00C547ED">
              <w:rPr>
                <w:noProof/>
                <w:webHidden/>
              </w:rPr>
              <w:fldChar w:fldCharType="separate"/>
            </w:r>
            <w:r w:rsidR="00C547ED">
              <w:rPr>
                <w:noProof/>
                <w:webHidden/>
              </w:rPr>
              <w:t>2</w:t>
            </w:r>
            <w:r w:rsidR="00C547ED">
              <w:rPr>
                <w:noProof/>
                <w:webHidden/>
              </w:rPr>
              <w:fldChar w:fldCharType="end"/>
            </w:r>
          </w:hyperlink>
        </w:p>
        <w:p w14:paraId="21F31C01" w14:textId="7821FB36" w:rsidR="00C547ED" w:rsidRDefault="00C547ED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4676175" w:history="1">
            <w:r w:rsidRPr="00262993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Ход работы</w:t>
            </w:r>
            <w:r w:rsidRPr="00262993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058B" w14:textId="4020B653" w:rsidR="00C547ED" w:rsidRDefault="00C547ED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4676176" w:history="1">
            <w:r w:rsidRPr="00262993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Результаты лабораторной работы и 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76E4" w14:textId="5E8F5B4B" w:rsidR="00AD3797" w:rsidRDefault="00AD3797">
          <w:r>
            <w:rPr>
              <w:b/>
              <w:bCs/>
            </w:rPr>
            <w:fldChar w:fldCharType="end"/>
          </w:r>
        </w:p>
      </w:sdtContent>
    </w:sdt>
    <w:p w14:paraId="761748CE" w14:textId="4444B48A" w:rsidR="00AD3797" w:rsidRPr="00AD3797" w:rsidRDefault="00AD3797">
      <w:pPr>
        <w:spacing w:after="160" w:line="259" w:lineRule="auto"/>
      </w:pPr>
    </w:p>
    <w:p w14:paraId="1ACEF989" w14:textId="77777777" w:rsidR="00AD3797" w:rsidRPr="00AD3797" w:rsidRDefault="00AD3797">
      <w:pPr>
        <w:spacing w:after="160" w:line="259" w:lineRule="auto"/>
      </w:pPr>
      <w:r w:rsidRPr="00AD3797">
        <w:br w:type="page"/>
      </w:r>
    </w:p>
    <w:p w14:paraId="4016C307" w14:textId="2E0C803E" w:rsidR="002C705A" w:rsidRPr="00D25C1E" w:rsidRDefault="00AD3797" w:rsidP="00AD379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4676174"/>
      <w:r w:rsidRPr="00AD37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D25C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4"/>
    </w:p>
    <w:p w14:paraId="30A0A87C" w14:textId="0B3E7F48" w:rsidR="00AD3797" w:rsidRDefault="00AD3797" w:rsidP="00AD3797">
      <w:pPr>
        <w:ind w:firstLine="709"/>
      </w:pPr>
      <w:r w:rsidRPr="00AD3797">
        <w:t xml:space="preserve">Получить навык применения программного продукта </w:t>
      </w:r>
      <w:r w:rsidRPr="00AD3797">
        <w:rPr>
          <w:lang w:val="en-US"/>
        </w:rPr>
        <w:t>GnuPG</w:t>
      </w:r>
      <w:r w:rsidRPr="00AD3797">
        <w:t xml:space="preserve"> для управления ключами и сертификатами </w:t>
      </w:r>
      <w:r w:rsidRPr="00AD3797">
        <w:rPr>
          <w:lang w:val="en-US"/>
        </w:rPr>
        <w:t>PGP</w:t>
      </w:r>
      <w:r w:rsidRPr="00AD3797">
        <w:t>, изучить принципы сети доверия</w:t>
      </w:r>
      <w:r w:rsidRPr="00AD3797">
        <w:t>.</w:t>
      </w:r>
    </w:p>
    <w:p w14:paraId="77A599E3" w14:textId="77777777" w:rsidR="00AD3797" w:rsidRDefault="00AD3797">
      <w:pPr>
        <w:spacing w:after="160" w:line="259" w:lineRule="auto"/>
      </w:pPr>
      <w:r>
        <w:br w:type="page"/>
      </w:r>
    </w:p>
    <w:p w14:paraId="6BB7F4FD" w14:textId="52F47236" w:rsidR="00AD3797" w:rsidRDefault="00AD3797" w:rsidP="00AD379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104676175"/>
      <w:r w:rsidRPr="00AD37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 работы</w:t>
      </w:r>
      <w:r w:rsidRPr="00AD37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bookmarkEnd w:id="5"/>
    </w:p>
    <w:p w14:paraId="06CE7310" w14:textId="689F3F28" w:rsidR="00AD3797" w:rsidRDefault="00D25C1E" w:rsidP="00D25C1E">
      <w:pPr>
        <w:pStyle w:val="ac"/>
        <w:numPr>
          <w:ilvl w:val="0"/>
          <w:numId w:val="9"/>
        </w:numPr>
        <w:jc w:val="both"/>
      </w:pPr>
      <w:r w:rsidRPr="00D25C1E">
        <w:drawing>
          <wp:anchor distT="0" distB="0" distL="114300" distR="114300" simplePos="0" relativeHeight="251635200" behindDoc="0" locked="0" layoutInCell="1" allowOverlap="1" wp14:anchorId="3270B079" wp14:editId="780CF4F6">
            <wp:simplePos x="0" y="0"/>
            <wp:positionH relativeFrom="column">
              <wp:posOffset>524510</wp:posOffset>
            </wp:positionH>
            <wp:positionV relativeFrom="page">
              <wp:posOffset>5745480</wp:posOffset>
            </wp:positionV>
            <wp:extent cx="5363210" cy="245681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C1E">
        <w:drawing>
          <wp:anchor distT="0" distB="0" distL="114300" distR="114300" simplePos="0" relativeHeight="251632128" behindDoc="0" locked="0" layoutInCell="1" allowOverlap="1" wp14:anchorId="0A524E99" wp14:editId="3EF38B84">
            <wp:simplePos x="0" y="0"/>
            <wp:positionH relativeFrom="column">
              <wp:posOffset>524510</wp:posOffset>
            </wp:positionH>
            <wp:positionV relativeFrom="page">
              <wp:posOffset>4183380</wp:posOffset>
            </wp:positionV>
            <wp:extent cx="5363210" cy="147002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C1E">
        <w:drawing>
          <wp:anchor distT="0" distB="0" distL="114300" distR="114300" simplePos="0" relativeHeight="251628032" behindDoc="0" locked="0" layoutInCell="1" allowOverlap="1" wp14:anchorId="5B6068FE" wp14:editId="3E3E77DB">
            <wp:simplePos x="0" y="0"/>
            <wp:positionH relativeFrom="column">
              <wp:posOffset>562610</wp:posOffset>
            </wp:positionH>
            <wp:positionV relativeFrom="page">
              <wp:posOffset>1173480</wp:posOffset>
            </wp:positionV>
            <wp:extent cx="5325110" cy="29527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C1E">
        <w:t xml:space="preserve">С помощью </w:t>
      </w:r>
      <w:r w:rsidRPr="00D25C1E">
        <w:rPr>
          <w:lang w:val="en-US"/>
        </w:rPr>
        <w:t>GnuPG</w:t>
      </w:r>
      <w:r w:rsidRPr="00D25C1E">
        <w:t xml:space="preserve"> выпусти</w:t>
      </w:r>
      <w:r>
        <w:t>м</w:t>
      </w:r>
      <w:r w:rsidRPr="00D25C1E">
        <w:t xml:space="preserve"> по 3 пары ключей для подписи на каждом из </w:t>
      </w:r>
      <w:r>
        <w:t xml:space="preserve">компьютеров (на рисунке представлен 1 пример </w:t>
      </w:r>
      <w:r w:rsidR="00006803">
        <w:t>выпуска ключей для 1 компьютера</w:t>
      </w:r>
      <w:r>
        <w:t>):</w:t>
      </w:r>
    </w:p>
    <w:p w14:paraId="7693D983" w14:textId="56C04D53" w:rsidR="00D25C1E" w:rsidRDefault="001A7B3D" w:rsidP="00006803">
      <w:pPr>
        <w:pStyle w:val="ac"/>
        <w:numPr>
          <w:ilvl w:val="0"/>
          <w:numId w:val="9"/>
        </w:numPr>
        <w:jc w:val="both"/>
      </w:pPr>
      <w:r w:rsidRPr="001A7B3D">
        <w:lastRenderedPageBreak/>
        <w:drawing>
          <wp:anchor distT="0" distB="0" distL="114300" distR="114300" simplePos="0" relativeHeight="251638272" behindDoc="0" locked="0" layoutInCell="1" allowOverlap="1" wp14:anchorId="00E3EBC8" wp14:editId="2FCB595D">
            <wp:simplePos x="0" y="0"/>
            <wp:positionH relativeFrom="column">
              <wp:posOffset>273050</wp:posOffset>
            </wp:positionH>
            <wp:positionV relativeFrom="paragraph">
              <wp:posOffset>442595</wp:posOffset>
            </wp:positionV>
            <wp:extent cx="5906324" cy="7144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A54" w:rsidRPr="00334A54">
        <w:t>Созда</w:t>
      </w:r>
      <w:r w:rsidR="00334A54">
        <w:t>дим</w:t>
      </w:r>
      <w:r w:rsidR="00334A54" w:rsidRPr="00334A54">
        <w:t xml:space="preserve"> в текстовом редакторе КТеxt произвольный файл и подпишите его ключом A1:</w:t>
      </w:r>
    </w:p>
    <w:p w14:paraId="779F6B96" w14:textId="2EFA634D" w:rsidR="001A7B3D" w:rsidRDefault="001A7B3D" w:rsidP="001A7B3D">
      <w:pPr>
        <w:pStyle w:val="ac"/>
        <w:jc w:val="both"/>
      </w:pPr>
    </w:p>
    <w:p w14:paraId="12FEEBCA" w14:textId="5D010FBB" w:rsidR="001A7B3D" w:rsidRDefault="001A7B3D" w:rsidP="001A7B3D">
      <w:pPr>
        <w:pStyle w:val="ac"/>
        <w:jc w:val="both"/>
      </w:pPr>
      <w:r w:rsidRPr="001A7B3D">
        <w:drawing>
          <wp:inline distT="0" distB="0" distL="0" distR="0" wp14:anchorId="0CC5711F" wp14:editId="0D91733A">
            <wp:extent cx="5210902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555A" w14:textId="3C850482" w:rsidR="00D25C1E" w:rsidRDefault="00D25C1E" w:rsidP="001A7B3D">
      <w:pPr>
        <w:jc w:val="both"/>
      </w:pPr>
    </w:p>
    <w:p w14:paraId="560AB087" w14:textId="166BC5A6" w:rsidR="001A7B3D" w:rsidRDefault="006D6183" w:rsidP="001A7B3D">
      <w:pPr>
        <w:pStyle w:val="ac"/>
        <w:numPr>
          <w:ilvl w:val="0"/>
          <w:numId w:val="9"/>
        </w:numPr>
        <w:jc w:val="both"/>
      </w:pPr>
      <w:r w:rsidRPr="006D6183">
        <w:drawing>
          <wp:anchor distT="0" distB="0" distL="114300" distR="114300" simplePos="0" relativeHeight="251641344" behindDoc="0" locked="0" layoutInCell="1" allowOverlap="1" wp14:anchorId="198A71C7" wp14:editId="58F8C9BF">
            <wp:simplePos x="0" y="0"/>
            <wp:positionH relativeFrom="column">
              <wp:posOffset>173990</wp:posOffset>
            </wp:positionH>
            <wp:positionV relativeFrom="paragraph">
              <wp:posOffset>421005</wp:posOffset>
            </wp:positionV>
            <wp:extent cx="6121400" cy="136144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183">
        <w:t>Переда</w:t>
      </w:r>
      <w:r>
        <w:t>дим</w:t>
      </w:r>
      <w:r w:rsidRPr="006D6183">
        <w:t xml:space="preserve"> файл, подпись и открытый ключ А</w:t>
      </w:r>
      <w:r>
        <w:t>1</w:t>
      </w:r>
      <w:r w:rsidRPr="006D6183">
        <w:t xml:space="preserve"> на компьютер 2, провер</w:t>
      </w:r>
      <w:r>
        <w:t>им</w:t>
      </w:r>
      <w:r w:rsidRPr="006D6183">
        <w:t xml:space="preserve"> подпись файла, убеди</w:t>
      </w:r>
      <w:r>
        <w:t>мся</w:t>
      </w:r>
      <w:r w:rsidRPr="006D6183">
        <w:t>, что подпись верна</w:t>
      </w:r>
      <w:r>
        <w:t>:</w:t>
      </w:r>
    </w:p>
    <w:p w14:paraId="368B6984" w14:textId="1C561656" w:rsidR="006D6183" w:rsidRDefault="006D6183" w:rsidP="006D6183">
      <w:pPr>
        <w:pStyle w:val="ac"/>
        <w:jc w:val="both"/>
      </w:pPr>
    </w:p>
    <w:p w14:paraId="2DA3B34A" w14:textId="0E539BD0" w:rsidR="00C37CC0" w:rsidRDefault="00C37CC0" w:rsidP="00C37CC0">
      <w:pPr>
        <w:pStyle w:val="ac"/>
        <w:numPr>
          <w:ilvl w:val="0"/>
          <w:numId w:val="9"/>
        </w:numPr>
        <w:jc w:val="both"/>
      </w:pPr>
      <w:r w:rsidRPr="00C37CC0">
        <w:drawing>
          <wp:anchor distT="0" distB="0" distL="114300" distR="114300" simplePos="0" relativeHeight="251644416" behindDoc="0" locked="0" layoutInCell="1" allowOverlap="1" wp14:anchorId="108547D4" wp14:editId="0F8868B4">
            <wp:simplePos x="0" y="0"/>
            <wp:positionH relativeFrom="column">
              <wp:posOffset>173990</wp:posOffset>
            </wp:positionH>
            <wp:positionV relativeFrom="paragraph">
              <wp:posOffset>421640</wp:posOffset>
            </wp:positionV>
            <wp:extent cx="6121400" cy="85280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7CC0">
        <w:t>Измени</w:t>
      </w:r>
      <w:r>
        <w:t>м</w:t>
      </w:r>
      <w:r w:rsidRPr="00C37CC0">
        <w:t xml:space="preserve"> исходный файл и провер</w:t>
      </w:r>
      <w:r>
        <w:t>им</w:t>
      </w:r>
      <w:r w:rsidRPr="00C37CC0">
        <w:t xml:space="preserve"> подпись заново, убеди</w:t>
      </w:r>
      <w:r>
        <w:t>мся</w:t>
      </w:r>
      <w:r w:rsidRPr="00C37CC0">
        <w:t>, что проверка заканчивается неудачей</w:t>
      </w:r>
      <w:r>
        <w:t>:</w:t>
      </w:r>
    </w:p>
    <w:p w14:paraId="41E83BDF" w14:textId="388D395B" w:rsidR="00C37CC0" w:rsidRDefault="00C37CC0" w:rsidP="00C37CC0">
      <w:pPr>
        <w:pStyle w:val="ac"/>
        <w:jc w:val="both"/>
      </w:pPr>
    </w:p>
    <w:p w14:paraId="1CDE2AC8" w14:textId="6D04B699" w:rsidR="00C37CC0" w:rsidRDefault="00A54941" w:rsidP="00C37CC0">
      <w:pPr>
        <w:pStyle w:val="ac"/>
        <w:numPr>
          <w:ilvl w:val="0"/>
          <w:numId w:val="9"/>
        </w:numPr>
        <w:jc w:val="both"/>
      </w:pPr>
      <w:r w:rsidRPr="00A54941">
        <w:drawing>
          <wp:anchor distT="0" distB="0" distL="114300" distR="114300" simplePos="0" relativeHeight="251648512" behindDoc="0" locked="0" layoutInCell="1" allowOverlap="1" wp14:anchorId="3F35BB5B" wp14:editId="2879FB26">
            <wp:simplePos x="0" y="0"/>
            <wp:positionH relativeFrom="column">
              <wp:posOffset>1126490</wp:posOffset>
            </wp:positionH>
            <wp:positionV relativeFrom="paragraph">
              <wp:posOffset>351155</wp:posOffset>
            </wp:positionV>
            <wp:extent cx="4486901" cy="85737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CC0" w:rsidRPr="00C37CC0">
        <w:t>Измени</w:t>
      </w:r>
      <w:r w:rsidR="00C37CC0">
        <w:t>м</w:t>
      </w:r>
      <w:r w:rsidR="00C37CC0" w:rsidRPr="00C37CC0">
        <w:t xml:space="preserve"> подпись и провер</w:t>
      </w:r>
      <w:r w:rsidR="00C37CC0">
        <w:t>им</w:t>
      </w:r>
      <w:r w:rsidR="00C37CC0" w:rsidRPr="00C37CC0">
        <w:t xml:space="preserve"> её заново, убеди</w:t>
      </w:r>
      <w:r w:rsidR="00C37CC0">
        <w:t>мся</w:t>
      </w:r>
      <w:r w:rsidR="00C37CC0" w:rsidRPr="00C37CC0">
        <w:t>, что проверка заканчивается неудачей</w:t>
      </w:r>
      <w:r w:rsidR="00C37CC0">
        <w:t>:</w:t>
      </w:r>
    </w:p>
    <w:p w14:paraId="03978DEA" w14:textId="270E44F3" w:rsidR="002327D4" w:rsidRDefault="002327D4" w:rsidP="002327D4">
      <w:pPr>
        <w:pStyle w:val="ac"/>
        <w:numPr>
          <w:ilvl w:val="0"/>
          <w:numId w:val="9"/>
        </w:numPr>
        <w:jc w:val="both"/>
        <w:rPr>
          <w:noProof/>
        </w:rPr>
      </w:pPr>
      <w:r w:rsidRPr="00A50360">
        <w:drawing>
          <wp:anchor distT="0" distB="0" distL="114300" distR="114300" simplePos="0" relativeHeight="251677184" behindDoc="0" locked="0" layoutInCell="1" allowOverlap="1" wp14:anchorId="66237E30" wp14:editId="76EAD4C3">
            <wp:simplePos x="0" y="0"/>
            <wp:positionH relativeFrom="column">
              <wp:posOffset>852170</wp:posOffset>
            </wp:positionH>
            <wp:positionV relativeFrom="paragraph">
              <wp:posOffset>1497330</wp:posOffset>
            </wp:positionV>
            <wp:extent cx="4343400" cy="7239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7D4">
        <w:drawing>
          <wp:anchor distT="0" distB="0" distL="114300" distR="114300" simplePos="0" relativeHeight="251683328" behindDoc="0" locked="0" layoutInCell="1" allowOverlap="1" wp14:anchorId="3343836D" wp14:editId="50138875">
            <wp:simplePos x="0" y="0"/>
            <wp:positionH relativeFrom="column">
              <wp:posOffset>1210310</wp:posOffset>
            </wp:positionH>
            <wp:positionV relativeFrom="paragraph">
              <wp:posOffset>1182370</wp:posOffset>
            </wp:positionV>
            <wp:extent cx="3600953" cy="1810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210" w:rsidRPr="00CB2210">
        <w:t>Выстро</w:t>
      </w:r>
      <w:r>
        <w:t>им</w:t>
      </w:r>
      <w:r w:rsidR="00CB2210" w:rsidRPr="00CB2210">
        <w:t xml:space="preserve"> следующую сеть доверия (</w:t>
      </w:r>
      <w:r>
        <w:t>С1→В3→В2</w:t>
      </w:r>
      <w:r w:rsidR="00CB2210" w:rsidRPr="00CB2210">
        <w:t>):</w:t>
      </w:r>
      <w:r w:rsidR="00A50360" w:rsidRPr="00A50360">
        <w:rPr>
          <w:noProof/>
        </w:rPr>
        <w:t xml:space="preserve"> </w:t>
      </w:r>
    </w:p>
    <w:p w14:paraId="7BC7C2C8" w14:textId="767C9E56" w:rsidR="002327D4" w:rsidRDefault="002327D4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B229524" w14:textId="35F5CBA5" w:rsidR="00A655D8" w:rsidRDefault="00C547ED" w:rsidP="00C547ED">
      <w:pPr>
        <w:jc w:val="both"/>
      </w:pPr>
      <w:r w:rsidRPr="00C547ED">
        <w:lastRenderedPageBreak/>
        <w:drawing>
          <wp:anchor distT="0" distB="0" distL="114300" distR="114300" simplePos="0" relativeHeight="251692544" behindDoc="0" locked="0" layoutInCell="1" allowOverlap="1" wp14:anchorId="220EC7C1" wp14:editId="2FE15CFA">
            <wp:simplePos x="0" y="0"/>
            <wp:positionH relativeFrom="column">
              <wp:posOffset>867410</wp:posOffset>
            </wp:positionH>
            <wp:positionV relativeFrom="paragraph">
              <wp:posOffset>259715</wp:posOffset>
            </wp:positionV>
            <wp:extent cx="4353533" cy="724001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7D4" w:rsidRPr="002327D4">
        <w:drawing>
          <wp:anchor distT="0" distB="0" distL="114300" distR="114300" simplePos="0" relativeHeight="251688448" behindDoc="0" locked="0" layoutInCell="1" allowOverlap="1" wp14:anchorId="38A892AA" wp14:editId="327E516D">
            <wp:simplePos x="0" y="0"/>
            <wp:positionH relativeFrom="column">
              <wp:posOffset>1225550</wp:posOffset>
            </wp:positionH>
            <wp:positionV relativeFrom="paragraph">
              <wp:posOffset>635</wp:posOffset>
            </wp:positionV>
            <wp:extent cx="3581900" cy="161948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24F7C" w14:textId="55001A04" w:rsidR="00C547ED" w:rsidRDefault="00C547ED" w:rsidP="00C547ED">
      <w:pPr>
        <w:jc w:val="both"/>
      </w:pPr>
    </w:p>
    <w:p w14:paraId="7FF300B6" w14:textId="286F5096" w:rsidR="00C547ED" w:rsidRDefault="00C547ED">
      <w:pPr>
        <w:spacing w:after="160" w:line="259" w:lineRule="auto"/>
      </w:pPr>
      <w:r>
        <w:br w:type="page"/>
      </w:r>
    </w:p>
    <w:p w14:paraId="50F9F847" w14:textId="77777777" w:rsidR="00C547ED" w:rsidRDefault="00C547ED" w:rsidP="00C547ED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1175787"/>
      <w:bookmarkStart w:id="7" w:name="_Toc101818671"/>
      <w:bookmarkStart w:id="8" w:name="_Toc102684696"/>
      <w:bookmarkStart w:id="9" w:name="_Toc104676176"/>
      <w:r w:rsidRPr="00AD30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AD30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выводы</w:t>
      </w:r>
      <w:r w:rsidRPr="00AD30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6"/>
      <w:bookmarkEnd w:id="7"/>
      <w:bookmarkEnd w:id="8"/>
      <w:bookmarkEnd w:id="9"/>
    </w:p>
    <w:p w14:paraId="7E734ADF" w14:textId="4E1AC3BD" w:rsidR="00C547ED" w:rsidRDefault="00C547ED" w:rsidP="00C547ED">
      <w:pPr>
        <w:ind w:firstLine="709"/>
      </w:pPr>
      <w:r w:rsidRPr="00AD3797">
        <w:t>Получи</w:t>
      </w:r>
      <w:r>
        <w:t>л</w:t>
      </w:r>
      <w:r w:rsidRPr="00AD3797">
        <w:t xml:space="preserve"> навык применения программного продукта </w:t>
      </w:r>
      <w:r w:rsidRPr="00AD3797">
        <w:rPr>
          <w:lang w:val="en-US"/>
        </w:rPr>
        <w:t>GnuPG</w:t>
      </w:r>
      <w:r w:rsidRPr="00AD3797">
        <w:t xml:space="preserve"> для управления ключами и сертификатами </w:t>
      </w:r>
      <w:r w:rsidRPr="00AD3797">
        <w:rPr>
          <w:lang w:val="en-US"/>
        </w:rPr>
        <w:t>PGP</w:t>
      </w:r>
      <w:r w:rsidRPr="00AD3797">
        <w:t>, изуч</w:t>
      </w:r>
      <w:r>
        <w:t>ил</w:t>
      </w:r>
      <w:r w:rsidRPr="00AD3797">
        <w:t xml:space="preserve"> принципы сети доверия.</w:t>
      </w:r>
    </w:p>
    <w:p w14:paraId="517357BE" w14:textId="77777777" w:rsidR="00C547ED" w:rsidRPr="00A50360" w:rsidRDefault="00C547ED" w:rsidP="00C547ED">
      <w:pPr>
        <w:jc w:val="both"/>
      </w:pPr>
    </w:p>
    <w:sectPr w:rsidR="00C547ED" w:rsidRPr="00A50360" w:rsidSect="0008092E">
      <w:footerReference w:type="default" r:id="rId20"/>
      <w:pgSz w:w="11909" w:h="16834"/>
      <w:pgMar w:top="851" w:right="851" w:bottom="851" w:left="1418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6970" w14:textId="77777777" w:rsidR="00000000" w:rsidRDefault="0092788E">
      <w:r>
        <w:separator/>
      </w:r>
    </w:p>
  </w:endnote>
  <w:endnote w:type="continuationSeparator" w:id="0">
    <w:p w14:paraId="18E834E4" w14:textId="77777777" w:rsidR="00000000" w:rsidRDefault="0092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917369"/>
      <w:docPartObj>
        <w:docPartGallery w:val="Page Numbers (Bottom of Page)"/>
        <w:docPartUnique/>
      </w:docPartObj>
    </w:sdtPr>
    <w:sdtEndPr/>
    <w:sdtContent>
      <w:p w14:paraId="3427CEE6" w14:textId="77777777" w:rsidR="0008092E" w:rsidRDefault="0092788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6392D3C" w14:textId="77777777" w:rsidR="007F55B4" w:rsidRDefault="007F55B4" w:rsidP="007F55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517F" w14:textId="77777777" w:rsidR="00000000" w:rsidRDefault="0092788E">
      <w:r>
        <w:separator/>
      </w:r>
    </w:p>
  </w:footnote>
  <w:footnote w:type="continuationSeparator" w:id="0">
    <w:p w14:paraId="1485F21F" w14:textId="77777777" w:rsidR="00000000" w:rsidRDefault="0092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8C1"/>
    <w:multiLevelType w:val="hybridMultilevel"/>
    <w:tmpl w:val="003C7D3C"/>
    <w:lvl w:ilvl="0" w:tplc="10943EA8">
      <w:start w:val="1"/>
      <w:numFmt w:val="decimal"/>
      <w:lvlText w:val="%1."/>
      <w:lvlJc w:val="left"/>
      <w:pPr>
        <w:ind w:left="720" w:hanging="360"/>
      </w:pPr>
    </w:lvl>
    <w:lvl w:ilvl="1" w:tplc="2E4A12EA" w:tentative="1">
      <w:start w:val="1"/>
      <w:numFmt w:val="lowerLetter"/>
      <w:lvlText w:val="%2."/>
      <w:lvlJc w:val="left"/>
      <w:pPr>
        <w:ind w:left="1440" w:hanging="360"/>
      </w:pPr>
    </w:lvl>
    <w:lvl w:ilvl="2" w:tplc="DA3A942A" w:tentative="1">
      <w:start w:val="1"/>
      <w:numFmt w:val="lowerRoman"/>
      <w:lvlText w:val="%3."/>
      <w:lvlJc w:val="right"/>
      <w:pPr>
        <w:ind w:left="2160" w:hanging="180"/>
      </w:pPr>
    </w:lvl>
    <w:lvl w:ilvl="3" w:tplc="7DB4F87C" w:tentative="1">
      <w:start w:val="1"/>
      <w:numFmt w:val="decimal"/>
      <w:lvlText w:val="%4."/>
      <w:lvlJc w:val="left"/>
      <w:pPr>
        <w:ind w:left="2880" w:hanging="360"/>
      </w:pPr>
    </w:lvl>
    <w:lvl w:ilvl="4" w:tplc="48D0A812" w:tentative="1">
      <w:start w:val="1"/>
      <w:numFmt w:val="lowerLetter"/>
      <w:lvlText w:val="%5."/>
      <w:lvlJc w:val="left"/>
      <w:pPr>
        <w:ind w:left="3600" w:hanging="360"/>
      </w:pPr>
    </w:lvl>
    <w:lvl w:ilvl="5" w:tplc="415860F0" w:tentative="1">
      <w:start w:val="1"/>
      <w:numFmt w:val="lowerRoman"/>
      <w:lvlText w:val="%6."/>
      <w:lvlJc w:val="right"/>
      <w:pPr>
        <w:ind w:left="4320" w:hanging="180"/>
      </w:pPr>
    </w:lvl>
    <w:lvl w:ilvl="6" w:tplc="3AE832F6" w:tentative="1">
      <w:start w:val="1"/>
      <w:numFmt w:val="decimal"/>
      <w:lvlText w:val="%7."/>
      <w:lvlJc w:val="left"/>
      <w:pPr>
        <w:ind w:left="5040" w:hanging="360"/>
      </w:pPr>
    </w:lvl>
    <w:lvl w:ilvl="7" w:tplc="8CBCA718" w:tentative="1">
      <w:start w:val="1"/>
      <w:numFmt w:val="lowerLetter"/>
      <w:lvlText w:val="%8."/>
      <w:lvlJc w:val="left"/>
      <w:pPr>
        <w:ind w:left="5760" w:hanging="360"/>
      </w:pPr>
    </w:lvl>
    <w:lvl w:ilvl="8" w:tplc="E7D698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742B"/>
    <w:multiLevelType w:val="hybridMultilevel"/>
    <w:tmpl w:val="D5768F6A"/>
    <w:lvl w:ilvl="0" w:tplc="B1904F90">
      <w:start w:val="1"/>
      <w:numFmt w:val="decimal"/>
      <w:lvlText w:val="%1."/>
      <w:lvlJc w:val="left"/>
      <w:pPr>
        <w:ind w:left="720" w:hanging="360"/>
      </w:pPr>
    </w:lvl>
    <w:lvl w:ilvl="1" w:tplc="C0CCE79C" w:tentative="1">
      <w:start w:val="1"/>
      <w:numFmt w:val="lowerLetter"/>
      <w:lvlText w:val="%2."/>
      <w:lvlJc w:val="left"/>
      <w:pPr>
        <w:ind w:left="1440" w:hanging="360"/>
      </w:pPr>
    </w:lvl>
    <w:lvl w:ilvl="2" w:tplc="089451BC" w:tentative="1">
      <w:start w:val="1"/>
      <w:numFmt w:val="lowerRoman"/>
      <w:lvlText w:val="%3."/>
      <w:lvlJc w:val="right"/>
      <w:pPr>
        <w:ind w:left="2160" w:hanging="180"/>
      </w:pPr>
    </w:lvl>
    <w:lvl w:ilvl="3" w:tplc="2A1258B8" w:tentative="1">
      <w:start w:val="1"/>
      <w:numFmt w:val="decimal"/>
      <w:lvlText w:val="%4."/>
      <w:lvlJc w:val="left"/>
      <w:pPr>
        <w:ind w:left="2880" w:hanging="360"/>
      </w:pPr>
    </w:lvl>
    <w:lvl w:ilvl="4" w:tplc="EB1A0058" w:tentative="1">
      <w:start w:val="1"/>
      <w:numFmt w:val="lowerLetter"/>
      <w:lvlText w:val="%5."/>
      <w:lvlJc w:val="left"/>
      <w:pPr>
        <w:ind w:left="3600" w:hanging="360"/>
      </w:pPr>
    </w:lvl>
    <w:lvl w:ilvl="5" w:tplc="A02AD406" w:tentative="1">
      <w:start w:val="1"/>
      <w:numFmt w:val="lowerRoman"/>
      <w:lvlText w:val="%6."/>
      <w:lvlJc w:val="right"/>
      <w:pPr>
        <w:ind w:left="4320" w:hanging="180"/>
      </w:pPr>
    </w:lvl>
    <w:lvl w:ilvl="6" w:tplc="7E04FD8E" w:tentative="1">
      <w:start w:val="1"/>
      <w:numFmt w:val="decimal"/>
      <w:lvlText w:val="%7."/>
      <w:lvlJc w:val="left"/>
      <w:pPr>
        <w:ind w:left="5040" w:hanging="360"/>
      </w:pPr>
    </w:lvl>
    <w:lvl w:ilvl="7" w:tplc="EF58BC8E" w:tentative="1">
      <w:start w:val="1"/>
      <w:numFmt w:val="lowerLetter"/>
      <w:lvlText w:val="%8."/>
      <w:lvlJc w:val="left"/>
      <w:pPr>
        <w:ind w:left="5760" w:hanging="360"/>
      </w:pPr>
    </w:lvl>
    <w:lvl w:ilvl="8" w:tplc="2D0CB1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C51BC"/>
    <w:multiLevelType w:val="hybridMultilevel"/>
    <w:tmpl w:val="DA14B228"/>
    <w:lvl w:ilvl="0" w:tplc="B86CAAE4">
      <w:start w:val="1"/>
      <w:numFmt w:val="decimal"/>
      <w:lvlText w:val="%1."/>
      <w:lvlJc w:val="left"/>
      <w:pPr>
        <w:ind w:left="720" w:hanging="360"/>
      </w:pPr>
    </w:lvl>
    <w:lvl w:ilvl="1" w:tplc="75967E02" w:tentative="1">
      <w:start w:val="1"/>
      <w:numFmt w:val="lowerLetter"/>
      <w:lvlText w:val="%2."/>
      <w:lvlJc w:val="left"/>
      <w:pPr>
        <w:ind w:left="1440" w:hanging="360"/>
      </w:pPr>
    </w:lvl>
    <w:lvl w:ilvl="2" w:tplc="8B105756" w:tentative="1">
      <w:start w:val="1"/>
      <w:numFmt w:val="lowerRoman"/>
      <w:lvlText w:val="%3."/>
      <w:lvlJc w:val="right"/>
      <w:pPr>
        <w:ind w:left="2160" w:hanging="180"/>
      </w:pPr>
    </w:lvl>
    <w:lvl w:ilvl="3" w:tplc="023C0BA8" w:tentative="1">
      <w:start w:val="1"/>
      <w:numFmt w:val="decimal"/>
      <w:lvlText w:val="%4."/>
      <w:lvlJc w:val="left"/>
      <w:pPr>
        <w:ind w:left="2880" w:hanging="360"/>
      </w:pPr>
    </w:lvl>
    <w:lvl w:ilvl="4" w:tplc="76DA089A" w:tentative="1">
      <w:start w:val="1"/>
      <w:numFmt w:val="lowerLetter"/>
      <w:lvlText w:val="%5."/>
      <w:lvlJc w:val="left"/>
      <w:pPr>
        <w:ind w:left="3600" w:hanging="360"/>
      </w:pPr>
    </w:lvl>
    <w:lvl w:ilvl="5" w:tplc="788E63FA" w:tentative="1">
      <w:start w:val="1"/>
      <w:numFmt w:val="lowerRoman"/>
      <w:lvlText w:val="%6."/>
      <w:lvlJc w:val="right"/>
      <w:pPr>
        <w:ind w:left="4320" w:hanging="180"/>
      </w:pPr>
    </w:lvl>
    <w:lvl w:ilvl="6" w:tplc="F02A2A14" w:tentative="1">
      <w:start w:val="1"/>
      <w:numFmt w:val="decimal"/>
      <w:lvlText w:val="%7."/>
      <w:lvlJc w:val="left"/>
      <w:pPr>
        <w:ind w:left="5040" w:hanging="360"/>
      </w:pPr>
    </w:lvl>
    <w:lvl w:ilvl="7" w:tplc="BD16A518" w:tentative="1">
      <w:start w:val="1"/>
      <w:numFmt w:val="lowerLetter"/>
      <w:lvlText w:val="%8."/>
      <w:lvlJc w:val="left"/>
      <w:pPr>
        <w:ind w:left="5760" w:hanging="360"/>
      </w:pPr>
    </w:lvl>
    <w:lvl w:ilvl="8" w:tplc="39805B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77AF1"/>
    <w:multiLevelType w:val="hybridMultilevel"/>
    <w:tmpl w:val="988E078A"/>
    <w:lvl w:ilvl="0" w:tplc="1F346AAA">
      <w:start w:val="1"/>
      <w:numFmt w:val="decimal"/>
      <w:lvlText w:val="%1."/>
      <w:lvlJc w:val="left"/>
      <w:pPr>
        <w:ind w:left="720" w:hanging="360"/>
      </w:pPr>
    </w:lvl>
    <w:lvl w:ilvl="1" w:tplc="9B72CF20" w:tentative="1">
      <w:start w:val="1"/>
      <w:numFmt w:val="lowerLetter"/>
      <w:lvlText w:val="%2."/>
      <w:lvlJc w:val="left"/>
      <w:pPr>
        <w:ind w:left="1440" w:hanging="360"/>
      </w:pPr>
    </w:lvl>
    <w:lvl w:ilvl="2" w:tplc="762285C0" w:tentative="1">
      <w:start w:val="1"/>
      <w:numFmt w:val="lowerRoman"/>
      <w:lvlText w:val="%3."/>
      <w:lvlJc w:val="right"/>
      <w:pPr>
        <w:ind w:left="2160" w:hanging="180"/>
      </w:pPr>
    </w:lvl>
    <w:lvl w:ilvl="3" w:tplc="78ACEAEE" w:tentative="1">
      <w:start w:val="1"/>
      <w:numFmt w:val="decimal"/>
      <w:lvlText w:val="%4."/>
      <w:lvlJc w:val="left"/>
      <w:pPr>
        <w:ind w:left="2880" w:hanging="360"/>
      </w:pPr>
    </w:lvl>
    <w:lvl w:ilvl="4" w:tplc="47448038" w:tentative="1">
      <w:start w:val="1"/>
      <w:numFmt w:val="lowerLetter"/>
      <w:lvlText w:val="%5."/>
      <w:lvlJc w:val="left"/>
      <w:pPr>
        <w:ind w:left="3600" w:hanging="360"/>
      </w:pPr>
    </w:lvl>
    <w:lvl w:ilvl="5" w:tplc="7BD62568" w:tentative="1">
      <w:start w:val="1"/>
      <w:numFmt w:val="lowerRoman"/>
      <w:lvlText w:val="%6."/>
      <w:lvlJc w:val="right"/>
      <w:pPr>
        <w:ind w:left="4320" w:hanging="180"/>
      </w:pPr>
    </w:lvl>
    <w:lvl w:ilvl="6" w:tplc="847031C6" w:tentative="1">
      <w:start w:val="1"/>
      <w:numFmt w:val="decimal"/>
      <w:lvlText w:val="%7."/>
      <w:lvlJc w:val="left"/>
      <w:pPr>
        <w:ind w:left="5040" w:hanging="360"/>
      </w:pPr>
    </w:lvl>
    <w:lvl w:ilvl="7" w:tplc="098C7DD0" w:tentative="1">
      <w:start w:val="1"/>
      <w:numFmt w:val="lowerLetter"/>
      <w:lvlText w:val="%8."/>
      <w:lvlJc w:val="left"/>
      <w:pPr>
        <w:ind w:left="5760" w:hanging="360"/>
      </w:pPr>
    </w:lvl>
    <w:lvl w:ilvl="8" w:tplc="252668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F5BEE"/>
    <w:multiLevelType w:val="hybridMultilevel"/>
    <w:tmpl w:val="13A62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300E5"/>
    <w:multiLevelType w:val="hybridMultilevel"/>
    <w:tmpl w:val="FCCCC6C8"/>
    <w:lvl w:ilvl="0" w:tplc="72CA3C40">
      <w:start w:val="1"/>
      <w:numFmt w:val="decimal"/>
      <w:lvlText w:val="%1."/>
      <w:lvlJc w:val="left"/>
      <w:pPr>
        <w:ind w:left="720" w:hanging="360"/>
      </w:pPr>
    </w:lvl>
    <w:lvl w:ilvl="1" w:tplc="E146EA92">
      <w:start w:val="1"/>
      <w:numFmt w:val="lowerLetter"/>
      <w:lvlText w:val="%2."/>
      <w:lvlJc w:val="left"/>
      <w:pPr>
        <w:ind w:left="1440" w:hanging="360"/>
      </w:pPr>
    </w:lvl>
    <w:lvl w:ilvl="2" w:tplc="8AA46198">
      <w:start w:val="1"/>
      <w:numFmt w:val="lowerRoman"/>
      <w:lvlText w:val="%3."/>
      <w:lvlJc w:val="right"/>
      <w:pPr>
        <w:ind w:left="2160" w:hanging="180"/>
      </w:pPr>
    </w:lvl>
    <w:lvl w:ilvl="3" w:tplc="5CE4FDDA">
      <w:start w:val="1"/>
      <w:numFmt w:val="decimal"/>
      <w:lvlText w:val="%4."/>
      <w:lvlJc w:val="left"/>
      <w:pPr>
        <w:ind w:left="2880" w:hanging="360"/>
      </w:pPr>
    </w:lvl>
    <w:lvl w:ilvl="4" w:tplc="58D45100">
      <w:start w:val="1"/>
      <w:numFmt w:val="lowerLetter"/>
      <w:lvlText w:val="%5."/>
      <w:lvlJc w:val="left"/>
      <w:pPr>
        <w:ind w:left="3600" w:hanging="360"/>
      </w:pPr>
    </w:lvl>
    <w:lvl w:ilvl="5" w:tplc="F50668C8">
      <w:start w:val="1"/>
      <w:numFmt w:val="lowerRoman"/>
      <w:lvlText w:val="%6."/>
      <w:lvlJc w:val="right"/>
      <w:pPr>
        <w:ind w:left="4320" w:hanging="180"/>
      </w:pPr>
    </w:lvl>
    <w:lvl w:ilvl="6" w:tplc="56D806F6">
      <w:start w:val="1"/>
      <w:numFmt w:val="decimal"/>
      <w:lvlText w:val="%7."/>
      <w:lvlJc w:val="left"/>
      <w:pPr>
        <w:ind w:left="5040" w:hanging="360"/>
      </w:pPr>
    </w:lvl>
    <w:lvl w:ilvl="7" w:tplc="4E58161A">
      <w:start w:val="1"/>
      <w:numFmt w:val="lowerLetter"/>
      <w:lvlText w:val="%8."/>
      <w:lvlJc w:val="left"/>
      <w:pPr>
        <w:ind w:left="5760" w:hanging="360"/>
      </w:pPr>
    </w:lvl>
    <w:lvl w:ilvl="8" w:tplc="4B3253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B5FF3"/>
    <w:multiLevelType w:val="hybridMultilevel"/>
    <w:tmpl w:val="9B988528"/>
    <w:lvl w:ilvl="0" w:tplc="4CEEC1FE">
      <w:start w:val="1"/>
      <w:numFmt w:val="decimal"/>
      <w:lvlText w:val="%1."/>
      <w:lvlJc w:val="left"/>
      <w:pPr>
        <w:ind w:left="720" w:hanging="360"/>
      </w:pPr>
    </w:lvl>
    <w:lvl w:ilvl="1" w:tplc="D2664198" w:tentative="1">
      <w:start w:val="1"/>
      <w:numFmt w:val="lowerLetter"/>
      <w:lvlText w:val="%2."/>
      <w:lvlJc w:val="left"/>
      <w:pPr>
        <w:ind w:left="1440" w:hanging="360"/>
      </w:pPr>
    </w:lvl>
    <w:lvl w:ilvl="2" w:tplc="B01CBC4C" w:tentative="1">
      <w:start w:val="1"/>
      <w:numFmt w:val="lowerRoman"/>
      <w:lvlText w:val="%3."/>
      <w:lvlJc w:val="right"/>
      <w:pPr>
        <w:ind w:left="2160" w:hanging="180"/>
      </w:pPr>
    </w:lvl>
    <w:lvl w:ilvl="3" w:tplc="23FE0A52" w:tentative="1">
      <w:start w:val="1"/>
      <w:numFmt w:val="decimal"/>
      <w:lvlText w:val="%4."/>
      <w:lvlJc w:val="left"/>
      <w:pPr>
        <w:ind w:left="2880" w:hanging="360"/>
      </w:pPr>
    </w:lvl>
    <w:lvl w:ilvl="4" w:tplc="5696414E" w:tentative="1">
      <w:start w:val="1"/>
      <w:numFmt w:val="lowerLetter"/>
      <w:lvlText w:val="%5."/>
      <w:lvlJc w:val="left"/>
      <w:pPr>
        <w:ind w:left="3600" w:hanging="360"/>
      </w:pPr>
    </w:lvl>
    <w:lvl w:ilvl="5" w:tplc="B65C5584" w:tentative="1">
      <w:start w:val="1"/>
      <w:numFmt w:val="lowerRoman"/>
      <w:lvlText w:val="%6."/>
      <w:lvlJc w:val="right"/>
      <w:pPr>
        <w:ind w:left="4320" w:hanging="180"/>
      </w:pPr>
    </w:lvl>
    <w:lvl w:ilvl="6" w:tplc="1DA45C00" w:tentative="1">
      <w:start w:val="1"/>
      <w:numFmt w:val="decimal"/>
      <w:lvlText w:val="%7."/>
      <w:lvlJc w:val="left"/>
      <w:pPr>
        <w:ind w:left="5040" w:hanging="360"/>
      </w:pPr>
    </w:lvl>
    <w:lvl w:ilvl="7" w:tplc="D8280594" w:tentative="1">
      <w:start w:val="1"/>
      <w:numFmt w:val="lowerLetter"/>
      <w:lvlText w:val="%8."/>
      <w:lvlJc w:val="left"/>
      <w:pPr>
        <w:ind w:left="5760" w:hanging="360"/>
      </w:pPr>
    </w:lvl>
    <w:lvl w:ilvl="8" w:tplc="576A00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D63BE"/>
    <w:multiLevelType w:val="hybridMultilevel"/>
    <w:tmpl w:val="556EB5D6"/>
    <w:lvl w:ilvl="0" w:tplc="6CC67CC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02C49D4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596C314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7E0661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BFEE892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3060C92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B7C5EAC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1C6B536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5F4824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D4B7DEB"/>
    <w:multiLevelType w:val="hybridMultilevel"/>
    <w:tmpl w:val="14B25420"/>
    <w:lvl w:ilvl="0" w:tplc="FC9691DA">
      <w:start w:val="1"/>
      <w:numFmt w:val="decimal"/>
      <w:lvlText w:val="%1."/>
      <w:lvlJc w:val="left"/>
      <w:pPr>
        <w:ind w:left="720" w:hanging="360"/>
      </w:pPr>
    </w:lvl>
    <w:lvl w:ilvl="1" w:tplc="F7E6FE4A" w:tentative="1">
      <w:start w:val="1"/>
      <w:numFmt w:val="lowerLetter"/>
      <w:lvlText w:val="%2."/>
      <w:lvlJc w:val="left"/>
      <w:pPr>
        <w:ind w:left="1440" w:hanging="360"/>
      </w:pPr>
    </w:lvl>
    <w:lvl w:ilvl="2" w:tplc="29F639F8" w:tentative="1">
      <w:start w:val="1"/>
      <w:numFmt w:val="lowerRoman"/>
      <w:lvlText w:val="%3."/>
      <w:lvlJc w:val="right"/>
      <w:pPr>
        <w:ind w:left="2160" w:hanging="180"/>
      </w:pPr>
    </w:lvl>
    <w:lvl w:ilvl="3" w:tplc="510C977A" w:tentative="1">
      <w:start w:val="1"/>
      <w:numFmt w:val="decimal"/>
      <w:lvlText w:val="%4."/>
      <w:lvlJc w:val="left"/>
      <w:pPr>
        <w:ind w:left="2880" w:hanging="360"/>
      </w:pPr>
    </w:lvl>
    <w:lvl w:ilvl="4" w:tplc="CB88B63C" w:tentative="1">
      <w:start w:val="1"/>
      <w:numFmt w:val="lowerLetter"/>
      <w:lvlText w:val="%5."/>
      <w:lvlJc w:val="left"/>
      <w:pPr>
        <w:ind w:left="3600" w:hanging="360"/>
      </w:pPr>
    </w:lvl>
    <w:lvl w:ilvl="5" w:tplc="9A88CB58" w:tentative="1">
      <w:start w:val="1"/>
      <w:numFmt w:val="lowerRoman"/>
      <w:lvlText w:val="%6."/>
      <w:lvlJc w:val="right"/>
      <w:pPr>
        <w:ind w:left="4320" w:hanging="180"/>
      </w:pPr>
    </w:lvl>
    <w:lvl w:ilvl="6" w:tplc="A5D2EC68" w:tentative="1">
      <w:start w:val="1"/>
      <w:numFmt w:val="decimal"/>
      <w:lvlText w:val="%7."/>
      <w:lvlJc w:val="left"/>
      <w:pPr>
        <w:ind w:left="5040" w:hanging="360"/>
      </w:pPr>
    </w:lvl>
    <w:lvl w:ilvl="7" w:tplc="EFA2BCA8" w:tentative="1">
      <w:start w:val="1"/>
      <w:numFmt w:val="lowerLetter"/>
      <w:lvlText w:val="%8."/>
      <w:lvlJc w:val="left"/>
      <w:pPr>
        <w:ind w:left="5760" w:hanging="360"/>
      </w:pPr>
    </w:lvl>
    <w:lvl w:ilvl="8" w:tplc="27FA1CA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890"/>
    <w:rsid w:val="00006803"/>
    <w:rsid w:val="000131D1"/>
    <w:rsid w:val="00041F26"/>
    <w:rsid w:val="00042ECA"/>
    <w:rsid w:val="0005365E"/>
    <w:rsid w:val="00054816"/>
    <w:rsid w:val="00080315"/>
    <w:rsid w:val="0008092E"/>
    <w:rsid w:val="00080F3D"/>
    <w:rsid w:val="000A71C0"/>
    <w:rsid w:val="000B1D5A"/>
    <w:rsid w:val="000C3578"/>
    <w:rsid w:val="000D3115"/>
    <w:rsid w:val="000D7663"/>
    <w:rsid w:val="000E37B3"/>
    <w:rsid w:val="000E5AEB"/>
    <w:rsid w:val="00132F48"/>
    <w:rsid w:val="00140890"/>
    <w:rsid w:val="00143A7F"/>
    <w:rsid w:val="001457C6"/>
    <w:rsid w:val="001479C3"/>
    <w:rsid w:val="001547EB"/>
    <w:rsid w:val="00170F56"/>
    <w:rsid w:val="00174DF3"/>
    <w:rsid w:val="00182759"/>
    <w:rsid w:val="001903CE"/>
    <w:rsid w:val="00194873"/>
    <w:rsid w:val="001A7B3D"/>
    <w:rsid w:val="001B0D2C"/>
    <w:rsid w:val="001B0D90"/>
    <w:rsid w:val="001B13D8"/>
    <w:rsid w:val="001B3324"/>
    <w:rsid w:val="001E047E"/>
    <w:rsid w:val="001E1AB0"/>
    <w:rsid w:val="001F0E2D"/>
    <w:rsid w:val="001F677C"/>
    <w:rsid w:val="00201CCA"/>
    <w:rsid w:val="0022098D"/>
    <w:rsid w:val="0022707D"/>
    <w:rsid w:val="002327D4"/>
    <w:rsid w:val="00240E24"/>
    <w:rsid w:val="00242EAB"/>
    <w:rsid w:val="00245533"/>
    <w:rsid w:val="00254830"/>
    <w:rsid w:val="00263010"/>
    <w:rsid w:val="0026546F"/>
    <w:rsid w:val="0028188E"/>
    <w:rsid w:val="002A3439"/>
    <w:rsid w:val="002B522C"/>
    <w:rsid w:val="002C22C8"/>
    <w:rsid w:val="002C705A"/>
    <w:rsid w:val="002C7344"/>
    <w:rsid w:val="002F217E"/>
    <w:rsid w:val="00321470"/>
    <w:rsid w:val="003229BF"/>
    <w:rsid w:val="00322BE8"/>
    <w:rsid w:val="003331BF"/>
    <w:rsid w:val="00334A54"/>
    <w:rsid w:val="00364F24"/>
    <w:rsid w:val="0039711B"/>
    <w:rsid w:val="003A60AD"/>
    <w:rsid w:val="003C0D3D"/>
    <w:rsid w:val="003D0B94"/>
    <w:rsid w:val="003E48EB"/>
    <w:rsid w:val="003E5D94"/>
    <w:rsid w:val="004000EC"/>
    <w:rsid w:val="00402C60"/>
    <w:rsid w:val="004041C6"/>
    <w:rsid w:val="00405262"/>
    <w:rsid w:val="0042066B"/>
    <w:rsid w:val="00434DA2"/>
    <w:rsid w:val="004423E2"/>
    <w:rsid w:val="00454B7C"/>
    <w:rsid w:val="0046737C"/>
    <w:rsid w:val="00471034"/>
    <w:rsid w:val="0047286A"/>
    <w:rsid w:val="004939E5"/>
    <w:rsid w:val="004B6C42"/>
    <w:rsid w:val="004D5378"/>
    <w:rsid w:val="004E2393"/>
    <w:rsid w:val="004E570E"/>
    <w:rsid w:val="004F4D1E"/>
    <w:rsid w:val="00510045"/>
    <w:rsid w:val="00516CA8"/>
    <w:rsid w:val="00543836"/>
    <w:rsid w:val="00555ECB"/>
    <w:rsid w:val="00562174"/>
    <w:rsid w:val="00573944"/>
    <w:rsid w:val="00574455"/>
    <w:rsid w:val="00575F97"/>
    <w:rsid w:val="005903D4"/>
    <w:rsid w:val="00594E10"/>
    <w:rsid w:val="00595148"/>
    <w:rsid w:val="005B06C9"/>
    <w:rsid w:val="005D0FAF"/>
    <w:rsid w:val="005D1182"/>
    <w:rsid w:val="005E7CBD"/>
    <w:rsid w:val="0060152E"/>
    <w:rsid w:val="00612180"/>
    <w:rsid w:val="00632A65"/>
    <w:rsid w:val="0063564A"/>
    <w:rsid w:val="006429A6"/>
    <w:rsid w:val="00644D83"/>
    <w:rsid w:val="00644DF3"/>
    <w:rsid w:val="00656AB0"/>
    <w:rsid w:val="0066118B"/>
    <w:rsid w:val="00680E1F"/>
    <w:rsid w:val="00687A64"/>
    <w:rsid w:val="006A444A"/>
    <w:rsid w:val="006A48EE"/>
    <w:rsid w:val="006B7CDF"/>
    <w:rsid w:val="006C5AFD"/>
    <w:rsid w:val="006D3914"/>
    <w:rsid w:val="006D6183"/>
    <w:rsid w:val="006E049F"/>
    <w:rsid w:val="006E7EB9"/>
    <w:rsid w:val="00702E68"/>
    <w:rsid w:val="00704CEE"/>
    <w:rsid w:val="00720808"/>
    <w:rsid w:val="007269BE"/>
    <w:rsid w:val="007317D6"/>
    <w:rsid w:val="00731D56"/>
    <w:rsid w:val="00734DB7"/>
    <w:rsid w:val="007460DE"/>
    <w:rsid w:val="00755976"/>
    <w:rsid w:val="0076152F"/>
    <w:rsid w:val="00773611"/>
    <w:rsid w:val="0077767C"/>
    <w:rsid w:val="007B49BB"/>
    <w:rsid w:val="007B6B70"/>
    <w:rsid w:val="007C43FB"/>
    <w:rsid w:val="007D47B6"/>
    <w:rsid w:val="007D61E2"/>
    <w:rsid w:val="007E1D3D"/>
    <w:rsid w:val="007E69B9"/>
    <w:rsid w:val="007F4870"/>
    <w:rsid w:val="007F55B4"/>
    <w:rsid w:val="00801120"/>
    <w:rsid w:val="00812027"/>
    <w:rsid w:val="008159B4"/>
    <w:rsid w:val="008222A5"/>
    <w:rsid w:val="00854D1F"/>
    <w:rsid w:val="008A0E33"/>
    <w:rsid w:val="008B55CC"/>
    <w:rsid w:val="008B6D71"/>
    <w:rsid w:val="008C3113"/>
    <w:rsid w:val="008E3E1D"/>
    <w:rsid w:val="00901509"/>
    <w:rsid w:val="0092420E"/>
    <w:rsid w:val="009255E9"/>
    <w:rsid w:val="0092788E"/>
    <w:rsid w:val="009364EB"/>
    <w:rsid w:val="00974D72"/>
    <w:rsid w:val="009A2B50"/>
    <w:rsid w:val="009B0A5B"/>
    <w:rsid w:val="009B751E"/>
    <w:rsid w:val="009C6935"/>
    <w:rsid w:val="009E3F75"/>
    <w:rsid w:val="009F0697"/>
    <w:rsid w:val="009F63B3"/>
    <w:rsid w:val="00A0610D"/>
    <w:rsid w:val="00A14ABF"/>
    <w:rsid w:val="00A27830"/>
    <w:rsid w:val="00A50360"/>
    <w:rsid w:val="00A54941"/>
    <w:rsid w:val="00A600D8"/>
    <w:rsid w:val="00A655D8"/>
    <w:rsid w:val="00A7309E"/>
    <w:rsid w:val="00A74C4A"/>
    <w:rsid w:val="00A761CC"/>
    <w:rsid w:val="00AA0055"/>
    <w:rsid w:val="00AB2FF0"/>
    <w:rsid w:val="00AC606E"/>
    <w:rsid w:val="00AD2F0E"/>
    <w:rsid w:val="00AD300E"/>
    <w:rsid w:val="00AD3797"/>
    <w:rsid w:val="00B06967"/>
    <w:rsid w:val="00B20506"/>
    <w:rsid w:val="00B64BDA"/>
    <w:rsid w:val="00B73296"/>
    <w:rsid w:val="00B8134A"/>
    <w:rsid w:val="00BA183A"/>
    <w:rsid w:val="00BA6802"/>
    <w:rsid w:val="00BB59CF"/>
    <w:rsid w:val="00BC100B"/>
    <w:rsid w:val="00BD39FE"/>
    <w:rsid w:val="00BE69CC"/>
    <w:rsid w:val="00C07326"/>
    <w:rsid w:val="00C12420"/>
    <w:rsid w:val="00C13057"/>
    <w:rsid w:val="00C1394B"/>
    <w:rsid w:val="00C2469F"/>
    <w:rsid w:val="00C321B5"/>
    <w:rsid w:val="00C37CC0"/>
    <w:rsid w:val="00C547ED"/>
    <w:rsid w:val="00C57485"/>
    <w:rsid w:val="00C76116"/>
    <w:rsid w:val="00CA2CA3"/>
    <w:rsid w:val="00CB2210"/>
    <w:rsid w:val="00CB618D"/>
    <w:rsid w:val="00CE6CEE"/>
    <w:rsid w:val="00CF5DF3"/>
    <w:rsid w:val="00D10C73"/>
    <w:rsid w:val="00D122F6"/>
    <w:rsid w:val="00D15B85"/>
    <w:rsid w:val="00D15DC4"/>
    <w:rsid w:val="00D16850"/>
    <w:rsid w:val="00D25449"/>
    <w:rsid w:val="00D25C1E"/>
    <w:rsid w:val="00D30BEC"/>
    <w:rsid w:val="00D356F1"/>
    <w:rsid w:val="00D67008"/>
    <w:rsid w:val="00D731AB"/>
    <w:rsid w:val="00D91AAF"/>
    <w:rsid w:val="00D9508D"/>
    <w:rsid w:val="00D95829"/>
    <w:rsid w:val="00D95E5C"/>
    <w:rsid w:val="00DA23E8"/>
    <w:rsid w:val="00DC19F9"/>
    <w:rsid w:val="00DC3DEC"/>
    <w:rsid w:val="00DC4906"/>
    <w:rsid w:val="00DD5410"/>
    <w:rsid w:val="00DD56EE"/>
    <w:rsid w:val="00DE2F14"/>
    <w:rsid w:val="00DF28E9"/>
    <w:rsid w:val="00E07951"/>
    <w:rsid w:val="00E12AD4"/>
    <w:rsid w:val="00E14A21"/>
    <w:rsid w:val="00E200EF"/>
    <w:rsid w:val="00E258E1"/>
    <w:rsid w:val="00E26F97"/>
    <w:rsid w:val="00E36F62"/>
    <w:rsid w:val="00E52A23"/>
    <w:rsid w:val="00E76ADF"/>
    <w:rsid w:val="00E8152F"/>
    <w:rsid w:val="00E94F76"/>
    <w:rsid w:val="00EA0010"/>
    <w:rsid w:val="00EC2CD3"/>
    <w:rsid w:val="00EC7E10"/>
    <w:rsid w:val="00EF0FD1"/>
    <w:rsid w:val="00F2046F"/>
    <w:rsid w:val="00F44FAF"/>
    <w:rsid w:val="00F45A29"/>
    <w:rsid w:val="00F45BD8"/>
    <w:rsid w:val="00F56254"/>
    <w:rsid w:val="00F57E13"/>
    <w:rsid w:val="00F80BD1"/>
    <w:rsid w:val="00F86BF9"/>
    <w:rsid w:val="00F97524"/>
    <w:rsid w:val="00FB2522"/>
    <w:rsid w:val="00FB3330"/>
    <w:rsid w:val="00FC7CBF"/>
    <w:rsid w:val="00FD0D90"/>
    <w:rsid w:val="00FE670C"/>
    <w:rsid w:val="00FF0AED"/>
    <w:rsid w:val="00FF1A95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B9F0"/>
  <w15:docId w15:val="{60F64D3A-1E3A-4BA4-BECE-719563F1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7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343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343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80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9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34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343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A343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A34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092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8092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092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0809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69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69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69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69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069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069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069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69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F0FD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Heading">
    <w:name w:val="Heading"/>
    <w:rsid w:val="001408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704CE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5D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74;&#1072;&#1085;\OneDrive\&#1056;&#1072;&#1073;&#1086;&#1095;&#1080;&#1081;%20&#1089;&#1090;&#1086;&#1083;\&#1048;&#1085;&#1092;&#1086;&#1088;&#1084;&#1072;&#1090;&#1080;&#1082;&#1072;\&#1064;&#1072;&#1073;&#1083;&#1086;&#1085;%20&#1086;&#1090;&#1095;&#1105;&#1090;&#107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2A55-FA58-42C4-B6B9-C340CD09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</Template>
  <TotalTime>2533</TotalTime>
  <Pages>7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Казаков</cp:lastModifiedBy>
  <cp:revision>25</cp:revision>
  <dcterms:created xsi:type="dcterms:W3CDTF">2022-04-12T17:16:00Z</dcterms:created>
  <dcterms:modified xsi:type="dcterms:W3CDTF">2022-05-28T21:25:00Z</dcterms:modified>
</cp:coreProperties>
</file>