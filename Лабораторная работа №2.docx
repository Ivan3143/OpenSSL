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3F" w14:textId="77777777" w:rsidR="00140890" w:rsidRPr="005903D4" w:rsidRDefault="008C54AA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903D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3CE7F1" w14:textId="77777777" w:rsidR="00140890" w:rsidRPr="001B3324" w:rsidRDefault="008C54AA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9ACB50" w14:textId="77777777" w:rsidR="00140890" w:rsidRPr="001B3324" w:rsidRDefault="008C54AA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D768FD5" w14:textId="77777777" w:rsidR="00140890" w:rsidRPr="001B3324" w:rsidRDefault="008C54AA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CADE327" w14:textId="6B4A83F6" w:rsidR="002A3439" w:rsidRDefault="008C54AA" w:rsidP="001408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34</w:t>
      </w:r>
    </w:p>
    <w:p w14:paraId="75F01812" w14:textId="77777777" w:rsidR="002A3439" w:rsidRPr="002A3439" w:rsidRDefault="008C54AA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6D860A1" w14:textId="77777777" w:rsidR="002A3439" w:rsidRDefault="008C54AA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9"/>
        <w:gridCol w:w="277"/>
        <w:gridCol w:w="3015"/>
      </w:tblGrid>
      <w:tr w:rsidR="00595DFE" w14:paraId="32748B6A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FFBE28" w14:textId="3D15BF9C" w:rsidR="002A3439" w:rsidRPr="00A600D8" w:rsidRDefault="008C54AA" w:rsidP="003A60A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A60AD">
              <w:rPr>
                <w:lang w:val="en-US"/>
              </w:rPr>
              <w:t>доцент, кандидат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CAD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2775F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30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F51068A" w14:textId="638AAAF9" w:rsidR="002A3439" w:rsidRPr="003A60AD" w:rsidRDefault="008C54AA" w:rsidP="003A60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0AD">
              <w:t>Мыльников В</w:t>
            </w:r>
            <w:r>
              <w:rPr>
                <w:lang w:val="en-US"/>
              </w:rPr>
              <w:t>.</w:t>
            </w:r>
            <w:r w:rsidRPr="003A60AD">
              <w:t>А</w:t>
            </w:r>
            <w:r>
              <w:rPr>
                <w:lang w:val="en-US"/>
              </w:rPr>
              <w:t>.</w:t>
            </w:r>
          </w:p>
        </w:tc>
      </w:tr>
      <w:tr w:rsidR="00595DFE" w14:paraId="4D65C5D4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2C96" w14:textId="77777777" w:rsidR="002A3439" w:rsidRDefault="008C54A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507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5E4A" w14:textId="77777777" w:rsidR="002A3439" w:rsidRDefault="008C54A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346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5AB" w14:textId="77777777" w:rsidR="002A3439" w:rsidRDefault="008C54A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634582" w14:textId="77777777" w:rsidR="002A3439" w:rsidRDefault="002A3439" w:rsidP="002A3439">
      <w:pPr>
        <w:pStyle w:val="a3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595DFE" w14:paraId="4AEC5939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6E70DA" w14:textId="77777777" w:rsidR="002A3439" w:rsidRDefault="008C54AA" w:rsidP="00143A7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95DFE" w14:paraId="5A3131AD" w14:textId="77777777" w:rsidTr="00140890">
        <w:trPr>
          <w:trHeight w:val="109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2AF113" w14:textId="77777777" w:rsidR="00FB2522" w:rsidRDefault="00FB2522" w:rsidP="00FB2522">
            <w:pPr>
              <w:jc w:val="center"/>
              <w:rPr>
                <w:b/>
                <w:sz w:val="28"/>
                <w:szCs w:val="28"/>
              </w:rPr>
            </w:pPr>
          </w:p>
          <w:p w14:paraId="0E2C727F" w14:textId="727E3AFF" w:rsidR="002A3439" w:rsidRPr="00FB2522" w:rsidRDefault="00107558" w:rsidP="00FB2522">
            <w:pPr>
              <w:jc w:val="center"/>
              <w:rPr>
                <w:b/>
                <w:sz w:val="28"/>
                <w:szCs w:val="28"/>
              </w:rPr>
            </w:pPr>
            <w:r w:rsidRPr="00107558">
              <w:rPr>
                <w:b/>
                <w:sz w:val="28"/>
                <w:szCs w:val="28"/>
              </w:rPr>
              <w:t>Использование алгоритмов хеширования для подтверждения неизменности файла с применением OpenSSL</w:t>
            </w:r>
          </w:p>
        </w:tc>
      </w:tr>
      <w:tr w:rsidR="00595DFE" w14:paraId="6A9B968A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4B94E3" w14:textId="7D371484" w:rsidR="002A3439" w:rsidRPr="0077767C" w:rsidRDefault="008C54AA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77767C">
              <w:rPr>
                <w:sz w:val="28"/>
                <w:szCs w:val="28"/>
              </w:rPr>
              <w:t xml:space="preserve">по курсу: </w:t>
            </w:r>
            <w:bookmarkEnd w:id="0"/>
            <w:bookmarkEnd w:id="1"/>
            <w:bookmarkEnd w:id="2"/>
            <w:bookmarkEnd w:id="3"/>
            <w:r w:rsidR="00FB2522" w:rsidRPr="00FB2522">
              <w:rPr>
                <w:sz w:val="28"/>
                <w:szCs w:val="28"/>
              </w:rPr>
              <w:t>ОСНОВЫ ИНФОРМАЦИОННОЙ БЕЗОПАСНОСТИ</w:t>
            </w:r>
          </w:p>
        </w:tc>
      </w:tr>
      <w:tr w:rsidR="00595DFE" w14:paraId="6DDDA148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DEB104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A812749" w14:textId="68DDB5B4" w:rsidR="002A3439" w:rsidRPr="00F57E13" w:rsidRDefault="008C54AA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</w:t>
      </w:r>
      <w:r w:rsidR="00140890">
        <w:t>Н</w:t>
      </w:r>
      <w:r>
        <w:t>ИЛ</w:t>
      </w:r>
    </w:p>
    <w:tbl>
      <w:tblPr>
        <w:tblW w:w="9817" w:type="dxa"/>
        <w:tblInd w:w="108" w:type="dxa"/>
        <w:tblLook w:val="0000" w:firstRow="0" w:lastRow="0" w:firstColumn="0" w:lastColumn="0" w:noHBand="0" w:noVBand="0"/>
      </w:tblPr>
      <w:tblGrid>
        <w:gridCol w:w="2207"/>
        <w:gridCol w:w="1764"/>
        <w:gridCol w:w="240"/>
        <w:gridCol w:w="2688"/>
        <w:gridCol w:w="240"/>
        <w:gridCol w:w="2678"/>
      </w:tblGrid>
      <w:tr w:rsidR="00595DFE" w14:paraId="4C3E938A" w14:textId="77777777" w:rsidTr="00140890">
        <w:trPr>
          <w:trHeight w:val="387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1D84" w14:textId="77777777" w:rsidR="002A3439" w:rsidRDefault="008C54AA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56C7" w14:textId="7E8EA1C6" w:rsidR="002A3439" w:rsidRPr="00F57E13" w:rsidRDefault="008C54AA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D3A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F92D2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648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D212E" w14:textId="023CDA86" w:rsidR="002A3439" w:rsidRPr="00140890" w:rsidRDefault="008C54AA" w:rsidP="001408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Казаков И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595DFE" w14:paraId="3FC35E09" w14:textId="77777777" w:rsidTr="00140890">
        <w:trPr>
          <w:trHeight w:val="58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E6F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05F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11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9FE8C5" w14:textId="77777777" w:rsidR="002A3439" w:rsidRDefault="008C54A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928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689" w14:textId="77777777" w:rsidR="002A3439" w:rsidRDefault="008C54A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416E400" w14:textId="783E0CDE" w:rsidR="003D0B94" w:rsidRDefault="008C54AA" w:rsidP="003D0B94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2022 г</w:t>
      </w:r>
      <w:r>
        <w:rPr>
          <w:lang w:val="en-US"/>
        </w:rPr>
        <w:t>.</w:t>
      </w:r>
    </w:p>
    <w:p w14:paraId="7F80A92A" w14:textId="77777777" w:rsidR="003D0B94" w:rsidRDefault="003D0B9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336CC07" w14:textId="77777777" w:rsidR="003D0B94" w:rsidRPr="003D0B94" w:rsidRDefault="003D0B94" w:rsidP="003D0B94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23142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9ACA4" w14:textId="77777777" w:rsidR="00107558" w:rsidRDefault="00107558">
          <w:pPr>
            <w:pStyle w:val="aa"/>
          </w:pPr>
        </w:p>
        <w:p w14:paraId="3865E81F" w14:textId="789D89BA" w:rsidR="00107558" w:rsidRDefault="00107558">
          <w:pPr>
            <w:pStyle w:val="aa"/>
          </w:pPr>
          <w:r>
            <w:t>Оглавление</w:t>
          </w:r>
        </w:p>
        <w:p w14:paraId="25EC7C18" w14:textId="640A13E5" w:rsidR="003D0B94" w:rsidRDefault="00107558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75785" w:history="1">
            <w:r w:rsidR="003D0B94" w:rsidRPr="00EF69C7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работы.</w:t>
            </w:r>
            <w:r w:rsidR="003D0B94">
              <w:rPr>
                <w:noProof/>
                <w:webHidden/>
              </w:rPr>
              <w:tab/>
            </w:r>
            <w:r w:rsidR="003D0B94">
              <w:rPr>
                <w:noProof/>
                <w:webHidden/>
              </w:rPr>
              <w:fldChar w:fldCharType="begin"/>
            </w:r>
            <w:r w:rsidR="003D0B94">
              <w:rPr>
                <w:noProof/>
                <w:webHidden/>
              </w:rPr>
              <w:instrText xml:space="preserve"> PAGEREF _Toc101175785 \h </w:instrText>
            </w:r>
            <w:r w:rsidR="003D0B94">
              <w:rPr>
                <w:noProof/>
                <w:webHidden/>
              </w:rPr>
            </w:r>
            <w:r w:rsidR="003D0B94">
              <w:rPr>
                <w:noProof/>
                <w:webHidden/>
              </w:rPr>
              <w:fldChar w:fldCharType="separate"/>
            </w:r>
            <w:r w:rsidR="003D0B94">
              <w:rPr>
                <w:noProof/>
                <w:webHidden/>
              </w:rPr>
              <w:t>2</w:t>
            </w:r>
            <w:r w:rsidR="003D0B94">
              <w:rPr>
                <w:noProof/>
                <w:webHidden/>
              </w:rPr>
              <w:fldChar w:fldCharType="end"/>
            </w:r>
          </w:hyperlink>
        </w:p>
        <w:p w14:paraId="7C616587" w14:textId="6528029B" w:rsidR="003D0B94" w:rsidRDefault="003D0B94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75786" w:history="1">
            <w:r w:rsidRPr="00EF69C7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F0D1" w14:textId="47A5C5CF" w:rsidR="003D0B94" w:rsidRDefault="003D0B94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75787" w:history="1">
            <w:r w:rsidRPr="00EF69C7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 лабораторной работы</w:t>
            </w:r>
            <w:r w:rsidRPr="00EF69C7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AC94" w14:textId="50A356AB" w:rsidR="00107558" w:rsidRDefault="00107558">
          <w:r>
            <w:rPr>
              <w:b/>
              <w:bCs/>
            </w:rPr>
            <w:fldChar w:fldCharType="end"/>
          </w:r>
        </w:p>
      </w:sdtContent>
    </w:sdt>
    <w:p w14:paraId="739687D1" w14:textId="5AE7D417" w:rsidR="00107558" w:rsidRDefault="00107558">
      <w:pPr>
        <w:spacing w:after="160" w:line="259" w:lineRule="auto"/>
      </w:pPr>
      <w:r>
        <w:br w:type="page"/>
      </w:r>
    </w:p>
    <w:p w14:paraId="0AC0597D" w14:textId="31E04549" w:rsidR="00107558" w:rsidRPr="005D428C" w:rsidRDefault="005945FB" w:rsidP="0010755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1175785"/>
      <w:r w:rsidRPr="005945F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r w:rsidRPr="005D428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03CEDD9C" w14:textId="64C334CD" w:rsidR="005945FB" w:rsidRPr="005945FB" w:rsidRDefault="005945FB" w:rsidP="005945FB">
      <w:r>
        <w:t>П</w:t>
      </w:r>
      <w:r w:rsidRPr="005945FB">
        <w:t xml:space="preserve">олучить навыки применения программного продукта </w:t>
      </w:r>
      <w:r w:rsidRPr="005945FB">
        <w:rPr>
          <w:lang w:val="en-US"/>
        </w:rPr>
        <w:t>OpenSSL</w:t>
      </w:r>
      <w:r w:rsidRPr="005945FB">
        <w:t xml:space="preserve"> для применения алгоритмов хеширования.</w:t>
      </w:r>
    </w:p>
    <w:p w14:paraId="3A1174E3" w14:textId="2FCD82D3" w:rsidR="00107558" w:rsidRDefault="00107558" w:rsidP="00107558"/>
    <w:p w14:paraId="7A20B722" w14:textId="541E956D" w:rsidR="005945FB" w:rsidRDefault="005945FB" w:rsidP="00107558"/>
    <w:p w14:paraId="34575D07" w14:textId="169894A3" w:rsidR="005945FB" w:rsidRDefault="005945FB" w:rsidP="00107558"/>
    <w:p w14:paraId="768AE271" w14:textId="491DEFDA" w:rsidR="005945FB" w:rsidRDefault="005945FB" w:rsidP="00107558"/>
    <w:p w14:paraId="1C876021" w14:textId="107F94FA" w:rsidR="005945FB" w:rsidRDefault="005945FB" w:rsidP="00107558"/>
    <w:p w14:paraId="0982FD23" w14:textId="0135D1AE" w:rsidR="005945FB" w:rsidRDefault="005945FB" w:rsidP="00107558"/>
    <w:p w14:paraId="08B9A8E7" w14:textId="55914B3C" w:rsidR="005945FB" w:rsidRDefault="005945FB" w:rsidP="00107558"/>
    <w:p w14:paraId="42000D4F" w14:textId="170B5D07" w:rsidR="005945FB" w:rsidRDefault="005945FB" w:rsidP="00107558"/>
    <w:p w14:paraId="29FC9A67" w14:textId="5ABC387C" w:rsidR="005945FB" w:rsidRDefault="005945FB" w:rsidP="00107558"/>
    <w:p w14:paraId="01CFC970" w14:textId="1B6F7FBE" w:rsidR="005945FB" w:rsidRDefault="005945FB" w:rsidP="00107558"/>
    <w:p w14:paraId="1F845C64" w14:textId="33D933EF" w:rsidR="005945FB" w:rsidRDefault="005945FB" w:rsidP="00107558"/>
    <w:p w14:paraId="2EAA15DE" w14:textId="4E15A869" w:rsidR="005945FB" w:rsidRDefault="005945FB" w:rsidP="00107558"/>
    <w:p w14:paraId="2FEA97EA" w14:textId="55D2C8B1" w:rsidR="005945FB" w:rsidRDefault="005945FB" w:rsidP="00107558"/>
    <w:p w14:paraId="126A2298" w14:textId="0CBDD11A" w:rsidR="005945FB" w:rsidRDefault="005945FB" w:rsidP="00107558"/>
    <w:p w14:paraId="690B888B" w14:textId="7A821BE0" w:rsidR="005945FB" w:rsidRDefault="005945FB" w:rsidP="00107558"/>
    <w:p w14:paraId="6C746957" w14:textId="48FA304E" w:rsidR="005945FB" w:rsidRDefault="005945FB" w:rsidP="00107558"/>
    <w:p w14:paraId="411C0A5C" w14:textId="6BC64615" w:rsidR="005945FB" w:rsidRDefault="005945FB" w:rsidP="00107558"/>
    <w:p w14:paraId="307B8B97" w14:textId="0EA6F25B" w:rsidR="005945FB" w:rsidRDefault="005945FB" w:rsidP="00107558"/>
    <w:p w14:paraId="35AC4003" w14:textId="2C207A59" w:rsidR="005945FB" w:rsidRDefault="005945FB" w:rsidP="00107558"/>
    <w:p w14:paraId="75027834" w14:textId="7ACA54DA" w:rsidR="005945FB" w:rsidRDefault="005945FB" w:rsidP="00107558"/>
    <w:p w14:paraId="3F263A0A" w14:textId="388D5B70" w:rsidR="005945FB" w:rsidRDefault="005945FB" w:rsidP="00107558"/>
    <w:p w14:paraId="21F9AE4F" w14:textId="02A0BF48" w:rsidR="005945FB" w:rsidRDefault="005945FB" w:rsidP="00107558"/>
    <w:p w14:paraId="6BD6D192" w14:textId="2B32B286" w:rsidR="005945FB" w:rsidRDefault="005945FB" w:rsidP="00107558"/>
    <w:p w14:paraId="52F7790C" w14:textId="7AEBAE4D" w:rsidR="005945FB" w:rsidRDefault="005945FB" w:rsidP="00107558"/>
    <w:p w14:paraId="3E8AC439" w14:textId="6C96891C" w:rsidR="005945FB" w:rsidRDefault="005945FB" w:rsidP="00107558"/>
    <w:p w14:paraId="6616DF2C" w14:textId="167C7952" w:rsidR="005945FB" w:rsidRDefault="005945FB" w:rsidP="00107558"/>
    <w:p w14:paraId="40470C91" w14:textId="00B9DEFC" w:rsidR="005945FB" w:rsidRDefault="005945FB" w:rsidP="00107558"/>
    <w:p w14:paraId="75AC27E2" w14:textId="68830E19" w:rsidR="005945FB" w:rsidRDefault="005945FB" w:rsidP="00107558"/>
    <w:p w14:paraId="06C0CA59" w14:textId="2D1F7613" w:rsidR="005945FB" w:rsidRDefault="005945FB" w:rsidP="00107558"/>
    <w:p w14:paraId="2B018428" w14:textId="7437B06B" w:rsidR="005945FB" w:rsidRDefault="005945FB" w:rsidP="00107558"/>
    <w:p w14:paraId="1777FA6D" w14:textId="70CEDD52" w:rsidR="005945FB" w:rsidRDefault="005945FB" w:rsidP="00107558"/>
    <w:p w14:paraId="4B0D75B2" w14:textId="5E68FE83" w:rsidR="005945FB" w:rsidRDefault="005945FB" w:rsidP="00107558"/>
    <w:p w14:paraId="7CF8C10D" w14:textId="6E130B47" w:rsidR="005945FB" w:rsidRDefault="005945FB" w:rsidP="00107558"/>
    <w:p w14:paraId="6BA490DC" w14:textId="235641AF" w:rsidR="005945FB" w:rsidRDefault="005945FB" w:rsidP="00107558"/>
    <w:p w14:paraId="3F22907F" w14:textId="2C0E1B46" w:rsidR="005945FB" w:rsidRDefault="005945FB" w:rsidP="00107558"/>
    <w:p w14:paraId="34391CAE" w14:textId="0E0E074C" w:rsidR="005945FB" w:rsidRDefault="005945FB" w:rsidP="00107558"/>
    <w:p w14:paraId="4B3A980B" w14:textId="21E7C8FF" w:rsidR="005945FB" w:rsidRDefault="005945FB" w:rsidP="00107558"/>
    <w:p w14:paraId="5416A0CC" w14:textId="03239ADD" w:rsidR="005945FB" w:rsidRDefault="005945FB" w:rsidP="00107558"/>
    <w:p w14:paraId="07F8C138" w14:textId="6D1925E9" w:rsidR="005945FB" w:rsidRDefault="005945FB" w:rsidP="00107558"/>
    <w:p w14:paraId="78D03EB0" w14:textId="6801DBF3" w:rsidR="005945FB" w:rsidRDefault="005945FB" w:rsidP="00107558"/>
    <w:p w14:paraId="2A5FD66A" w14:textId="39B171E1" w:rsidR="005945FB" w:rsidRDefault="005945FB" w:rsidP="00107558"/>
    <w:p w14:paraId="676AA89E" w14:textId="01D3941D" w:rsidR="005945FB" w:rsidRDefault="005945FB" w:rsidP="00107558"/>
    <w:p w14:paraId="2CE5C06D" w14:textId="0513EFAB" w:rsidR="005945FB" w:rsidRDefault="005945FB" w:rsidP="00107558"/>
    <w:p w14:paraId="68DE23F9" w14:textId="2D16F1C8" w:rsidR="005945FB" w:rsidRDefault="005945FB" w:rsidP="00107558"/>
    <w:p w14:paraId="644655D4" w14:textId="79578D7D" w:rsidR="005945FB" w:rsidRDefault="005945FB" w:rsidP="00107558"/>
    <w:p w14:paraId="2EDBEEB2" w14:textId="4660E6EC" w:rsidR="005945FB" w:rsidRDefault="005945FB" w:rsidP="00107558"/>
    <w:p w14:paraId="0E87D7C9" w14:textId="0C6DEAA7" w:rsidR="005945FB" w:rsidRDefault="005945FB" w:rsidP="00107558"/>
    <w:p w14:paraId="4EE7B9F6" w14:textId="2AD5EA8F" w:rsidR="005945FB" w:rsidRDefault="005945FB">
      <w:pPr>
        <w:spacing w:after="160" w:line="259" w:lineRule="auto"/>
      </w:pPr>
      <w:r>
        <w:br w:type="page"/>
      </w:r>
    </w:p>
    <w:p w14:paraId="6B9441C5" w14:textId="1BD5CA2A" w:rsidR="005945FB" w:rsidRPr="005D428C" w:rsidRDefault="005945FB" w:rsidP="005945F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1175786"/>
      <w:r w:rsidRPr="005945F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r w:rsidRPr="005D428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73B970D7" w14:textId="3066E7B7" w:rsidR="005945FB" w:rsidRDefault="00174096" w:rsidP="005945FB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43117" wp14:editId="610C746D">
                <wp:simplePos x="0" y="0"/>
                <wp:positionH relativeFrom="column">
                  <wp:posOffset>-62230</wp:posOffset>
                </wp:positionH>
                <wp:positionV relativeFrom="paragraph">
                  <wp:posOffset>1852295</wp:posOffset>
                </wp:positionV>
                <wp:extent cx="612140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DD21D4" w14:textId="249B36AF" w:rsidR="00174096" w:rsidRPr="00CC2F37" w:rsidRDefault="00174096" w:rsidP="00174096"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9752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исходный файл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431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.9pt;margin-top:145.85pt;width:48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" stroked="f">
                <v:textbox style="mso-fit-shape-to-text:t" inset="0,0,0,0">
                  <w:txbxContent>
                    <w:p w14:paraId="10DD21D4" w14:textId="249B36AF" w:rsidR="00174096" w:rsidRPr="00CC2F37" w:rsidRDefault="00174096" w:rsidP="00174096">
                      <w:pPr>
                        <w:pStyle w:val="ab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97524">
                          <w:rPr>
                            <w:noProof/>
                          </w:rPr>
                          <w:t>1</w:t>
                        </w:r>
                      </w:fldSimple>
                      <w:r>
                        <w:t>: исходный файл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74096">
        <w:rPr>
          <w:noProof/>
        </w:rPr>
        <w:drawing>
          <wp:anchor distT="0" distB="0" distL="114300" distR="114300" simplePos="0" relativeHeight="251658240" behindDoc="0" locked="0" layoutInCell="1" allowOverlap="1" wp14:anchorId="6293E8D4" wp14:editId="548153C6">
            <wp:simplePos x="0" y="0"/>
            <wp:positionH relativeFrom="column">
              <wp:posOffset>-62230</wp:posOffset>
            </wp:positionH>
            <wp:positionV relativeFrom="paragraph">
              <wp:posOffset>260985</wp:posOffset>
            </wp:positionV>
            <wp:extent cx="6121400" cy="15341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5FB" w:rsidRPr="00174096">
        <w:t xml:space="preserve">1. </w:t>
      </w:r>
      <w:r w:rsidR="005945FB">
        <w:t xml:space="preserve">Создадим </w:t>
      </w:r>
      <w:r>
        <w:t>файл с семантически понятным текстом:</w:t>
      </w:r>
    </w:p>
    <w:p w14:paraId="47357023" w14:textId="32B19470" w:rsidR="00174096" w:rsidRDefault="00174096" w:rsidP="00174096">
      <w:pPr>
        <w:ind w:firstLine="709"/>
      </w:pPr>
      <w:r w:rsidRPr="00A964B2">
        <w:t xml:space="preserve">2. </w:t>
      </w:r>
      <w:r>
        <w:t xml:space="preserve">Вычислим </w:t>
      </w:r>
      <w:r w:rsidR="00A964B2">
        <w:t xml:space="preserve">значение хеш-функции </w:t>
      </w:r>
      <w:r w:rsidR="00A964B2">
        <w:rPr>
          <w:lang w:val="en-US"/>
        </w:rPr>
        <w:t>MD</w:t>
      </w:r>
      <w:r w:rsidR="00A964B2" w:rsidRPr="00A964B2">
        <w:t xml:space="preserve">5 </w:t>
      </w:r>
      <w:r w:rsidR="00A964B2">
        <w:t>для этого файла:</w:t>
      </w:r>
    </w:p>
    <w:p w14:paraId="6819C0BA" w14:textId="77777777" w:rsidR="004A7C98" w:rsidRDefault="004A7C98" w:rsidP="004A7C98">
      <w:pPr>
        <w:keepNext/>
        <w:ind w:firstLine="709"/>
      </w:pPr>
      <w:r w:rsidRPr="004A7C98">
        <w:rPr>
          <w:noProof/>
        </w:rPr>
        <w:drawing>
          <wp:inline distT="0" distB="0" distL="0" distR="0" wp14:anchorId="432C3737" wp14:editId="124F1020">
            <wp:extent cx="5239481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5418" w14:textId="75ED0C4A" w:rsidR="004A7C98" w:rsidRDefault="004A7C98" w:rsidP="004A7C98">
      <w:pPr>
        <w:pStyle w:val="ab"/>
        <w:jc w:val="center"/>
      </w:pPr>
      <w:r>
        <w:t xml:space="preserve">Рисунок </w:t>
      </w:r>
      <w:fldSimple w:instr=" SEQ Рисунок \* ARABIC ">
        <w:r w:rsidR="00F97524">
          <w:rPr>
            <w:noProof/>
          </w:rPr>
          <w:t>2</w:t>
        </w:r>
      </w:fldSimple>
      <w:r>
        <w:t xml:space="preserve">: хеш-сумма файла </w:t>
      </w:r>
      <w:r>
        <w:rPr>
          <w:lang w:val="en-US"/>
        </w:rPr>
        <w:t>Laba</w:t>
      </w:r>
      <w:r w:rsidRPr="004A7C98">
        <w:t xml:space="preserve">2 </w:t>
      </w:r>
      <w:r>
        <w:t xml:space="preserve">по алгоритму </w:t>
      </w:r>
      <w:r w:rsidR="00EE72EA">
        <w:rPr>
          <w:lang w:val="en-US"/>
        </w:rPr>
        <w:t>MD</w:t>
      </w:r>
      <w:r w:rsidR="00EE72EA" w:rsidRPr="00EE72EA">
        <w:t>5</w:t>
      </w:r>
      <w:r w:rsidRPr="004A7C98">
        <w:t>.</w:t>
      </w:r>
    </w:p>
    <w:p w14:paraId="57F4158E" w14:textId="1CC0F20E" w:rsidR="004A7C98" w:rsidRDefault="004A7C98" w:rsidP="004A7C98">
      <w:pPr>
        <w:ind w:firstLine="709"/>
      </w:pPr>
      <w:r w:rsidRPr="004A7C98">
        <w:t xml:space="preserve">3. </w:t>
      </w:r>
      <w:r>
        <w:t xml:space="preserve">Вычислим значение хеш-функции </w:t>
      </w:r>
      <w:r>
        <w:rPr>
          <w:lang w:val="en-US"/>
        </w:rPr>
        <w:t>SHA</w:t>
      </w:r>
      <w:r w:rsidRPr="004A7C98">
        <w:t>-1</w:t>
      </w:r>
      <w:r w:rsidRPr="00A964B2">
        <w:t xml:space="preserve"> </w:t>
      </w:r>
      <w:r>
        <w:t>для этого файла:</w:t>
      </w:r>
    </w:p>
    <w:p w14:paraId="59E1F45C" w14:textId="77777777" w:rsidR="00EE72EA" w:rsidRDefault="004A7C98" w:rsidP="00EE72EA">
      <w:pPr>
        <w:keepNext/>
        <w:ind w:firstLine="709"/>
      </w:pPr>
      <w:r w:rsidRPr="004A7C98">
        <w:rPr>
          <w:noProof/>
        </w:rPr>
        <w:drawing>
          <wp:inline distT="0" distB="0" distL="0" distR="0" wp14:anchorId="43C90F05" wp14:editId="135209A9">
            <wp:extent cx="5172797" cy="8764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C22D" w14:textId="198019C1" w:rsidR="004A7C98" w:rsidRPr="00EE72EA" w:rsidRDefault="00EE72EA" w:rsidP="00EE72EA">
      <w:pPr>
        <w:pStyle w:val="ab"/>
        <w:jc w:val="center"/>
      </w:pPr>
      <w:r>
        <w:t xml:space="preserve">Рисунок </w:t>
      </w:r>
      <w:fldSimple w:instr=" SEQ Рисунок \* ARABIC ">
        <w:r w:rsidR="00F97524">
          <w:rPr>
            <w:noProof/>
          </w:rPr>
          <w:t>3</w:t>
        </w:r>
      </w:fldSimple>
      <w:r w:rsidRPr="00ED4C1A">
        <w:t xml:space="preserve">: хеш-сумма файла Laba2 по алгоритму </w:t>
      </w:r>
      <w:r>
        <w:rPr>
          <w:lang w:val="en-US"/>
        </w:rPr>
        <w:t>SHA</w:t>
      </w:r>
      <w:r w:rsidRPr="00EE72EA">
        <w:t>-1.</w:t>
      </w:r>
    </w:p>
    <w:p w14:paraId="3D552A4B" w14:textId="7D1B4169" w:rsidR="00EE72EA" w:rsidRDefault="00EE72EA" w:rsidP="00EE72EA">
      <w:pPr>
        <w:ind w:firstLine="709"/>
      </w:pPr>
      <w:r w:rsidRPr="005D428C">
        <w:t xml:space="preserve">4. </w:t>
      </w:r>
      <w:r>
        <w:t>Время выполнения:</w:t>
      </w:r>
    </w:p>
    <w:p w14:paraId="002D0619" w14:textId="5A4F92D8" w:rsidR="00EE72EA" w:rsidRPr="005D428C" w:rsidRDefault="00EE72EA" w:rsidP="00EE72EA">
      <w:pPr>
        <w:ind w:firstLine="709"/>
      </w:pPr>
      <w:r>
        <w:rPr>
          <w:lang w:val="en-US"/>
        </w:rPr>
        <w:t>MD</w:t>
      </w:r>
      <w:r w:rsidRPr="005D428C">
        <w:t xml:space="preserve">5=0,002 </w:t>
      </w:r>
      <w:r>
        <w:rPr>
          <w:lang w:val="en-US"/>
        </w:rPr>
        <w:t>c</w:t>
      </w:r>
      <w:r w:rsidRPr="005D428C">
        <w:t>.</w:t>
      </w:r>
    </w:p>
    <w:p w14:paraId="6C8A4043" w14:textId="1B928661" w:rsidR="00EE72EA" w:rsidRPr="001E63C6" w:rsidRDefault="00EE72EA" w:rsidP="00EE72EA">
      <w:pPr>
        <w:ind w:firstLine="709"/>
      </w:pPr>
      <w:r>
        <w:rPr>
          <w:lang w:val="en-US"/>
        </w:rPr>
        <w:t>SHA</w:t>
      </w:r>
      <w:r w:rsidRPr="001E63C6">
        <w:t xml:space="preserve">-1= 0,002 </w:t>
      </w:r>
      <w:r>
        <w:rPr>
          <w:lang w:val="en-US"/>
        </w:rPr>
        <w:t>c</w:t>
      </w:r>
      <w:r w:rsidRPr="001E63C6">
        <w:t>.</w:t>
      </w:r>
    </w:p>
    <w:p w14:paraId="1BC60F1C" w14:textId="27110141" w:rsidR="00EE72EA" w:rsidRDefault="001E63C6" w:rsidP="00EE72EA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1EEF7" wp14:editId="45B9F8FA">
                <wp:simplePos x="0" y="0"/>
                <wp:positionH relativeFrom="column">
                  <wp:posOffset>67310</wp:posOffset>
                </wp:positionH>
                <wp:positionV relativeFrom="paragraph">
                  <wp:posOffset>1947545</wp:posOffset>
                </wp:positionV>
                <wp:extent cx="61214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1E339" w14:textId="1C1EA4AC" w:rsidR="001E63C6" w:rsidRPr="00BF1C85" w:rsidRDefault="001E63C6" w:rsidP="001E63C6"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9752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изменённый исходный файл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1EEF7" id="Надпись 6" o:spid="_x0000_s1027" type="#_x0000_t202" style="position:absolute;left:0;text-align:left;margin-left:5.3pt;margin-top:153.35pt;width:48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" stroked="f">
                <v:textbox style="mso-fit-shape-to-text:t" inset="0,0,0,0">
                  <w:txbxContent>
                    <w:p w14:paraId="6321E339" w14:textId="1C1EA4AC" w:rsidR="001E63C6" w:rsidRPr="00BF1C85" w:rsidRDefault="001E63C6" w:rsidP="001E63C6">
                      <w:pPr>
                        <w:pStyle w:val="ab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97524">
                          <w:rPr>
                            <w:noProof/>
                          </w:rPr>
                          <w:t>4</w:t>
                        </w:r>
                      </w:fldSimple>
                      <w:r>
                        <w:t>: изменённый исходный файл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63C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84B82A3" wp14:editId="01125981">
            <wp:simplePos x="0" y="0"/>
            <wp:positionH relativeFrom="column">
              <wp:posOffset>67310</wp:posOffset>
            </wp:positionH>
            <wp:positionV relativeFrom="paragraph">
              <wp:posOffset>273685</wp:posOffset>
            </wp:positionV>
            <wp:extent cx="6121400" cy="161671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2EA" w:rsidRPr="001E63C6">
        <w:t xml:space="preserve">5. </w:t>
      </w:r>
      <w:r w:rsidR="00EE72EA">
        <w:t>Изменим содержимое исходного файла:</w:t>
      </w:r>
    </w:p>
    <w:p w14:paraId="4FED8ED1" w14:textId="5A5D4A63" w:rsidR="00452048" w:rsidRDefault="00452048" w:rsidP="00EE72EA">
      <w:pPr>
        <w:ind w:firstLine="709"/>
      </w:pPr>
      <w:r w:rsidRPr="001E63C6">
        <w:rPr>
          <w:noProof/>
        </w:rPr>
        <w:drawing>
          <wp:anchor distT="0" distB="0" distL="114300" distR="114300" simplePos="0" relativeHeight="251664384" behindDoc="0" locked="0" layoutInCell="1" allowOverlap="1" wp14:anchorId="1A12899C" wp14:editId="06D76965">
            <wp:simplePos x="0" y="0"/>
            <wp:positionH relativeFrom="column">
              <wp:posOffset>501650</wp:posOffset>
            </wp:positionH>
            <wp:positionV relativeFrom="paragraph">
              <wp:posOffset>2261870</wp:posOffset>
            </wp:positionV>
            <wp:extent cx="5020376" cy="924054"/>
            <wp:effectExtent l="0" t="0" r="889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3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8BBD2" wp14:editId="11661EBB">
                <wp:simplePos x="0" y="0"/>
                <wp:positionH relativeFrom="column">
                  <wp:posOffset>448310</wp:posOffset>
                </wp:positionH>
                <wp:positionV relativeFrom="paragraph">
                  <wp:posOffset>3258820</wp:posOffset>
                </wp:positionV>
                <wp:extent cx="502031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F7427" w14:textId="35FB0006" w:rsidR="00452048" w:rsidRPr="00452048" w:rsidRDefault="001E63C6" w:rsidP="00452048">
                            <w:pPr>
                              <w:pStyle w:val="ab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9752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хеш-сумма файла </w:t>
                            </w:r>
                            <w:r>
                              <w:rPr>
                                <w:lang w:val="en-US"/>
                              </w:rPr>
                              <w:t>Laba</w:t>
                            </w:r>
                            <w:r w:rsidRPr="004A7C98">
                              <w:t>2</w:t>
                            </w:r>
                            <w:r>
                              <w:t xml:space="preserve"> (изменённый)</w:t>
                            </w:r>
                            <w:r w:rsidRPr="004A7C98">
                              <w:t xml:space="preserve"> </w:t>
                            </w:r>
                            <w:r>
                              <w:t xml:space="preserve">по алгоритму </w:t>
                            </w:r>
                            <w:r>
                              <w:rPr>
                                <w:lang w:val="en-US"/>
                              </w:rPr>
                              <w:t>MD</w:t>
                            </w:r>
                            <w:r w:rsidRPr="00EE72EA">
                              <w:t>5</w:t>
                            </w:r>
                            <w:r w:rsidRPr="004A7C9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8BBD2" id="Надпись 8" o:spid="_x0000_s1028" type="#_x0000_t202" style="position:absolute;left:0;text-align:left;margin-left:35.3pt;margin-top:256.6pt;width:395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" stroked="f">
                <v:textbox style="mso-fit-shape-to-text:t" inset="0,0,0,0">
                  <w:txbxContent>
                    <w:p w14:paraId="1D3F7427" w14:textId="35FB0006" w:rsidR="00452048" w:rsidRPr="00452048" w:rsidRDefault="001E63C6" w:rsidP="00452048">
                      <w:pPr>
                        <w:pStyle w:val="ab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97524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хеш-сумма файла </w:t>
                      </w:r>
                      <w:r>
                        <w:rPr>
                          <w:lang w:val="en-US"/>
                        </w:rPr>
                        <w:t>Laba</w:t>
                      </w:r>
                      <w:r w:rsidRPr="004A7C98">
                        <w:t>2</w:t>
                      </w:r>
                      <w:r>
                        <w:t xml:space="preserve"> (изменённый)</w:t>
                      </w:r>
                      <w:r w:rsidRPr="004A7C98">
                        <w:t xml:space="preserve"> </w:t>
                      </w:r>
                      <w:r>
                        <w:t xml:space="preserve">по алгоритму </w:t>
                      </w:r>
                      <w:r>
                        <w:rPr>
                          <w:lang w:val="en-US"/>
                        </w:rPr>
                        <w:t>MD</w:t>
                      </w:r>
                      <w:r w:rsidRPr="00EE72EA">
                        <w:t>5</w:t>
                      </w:r>
                      <w:r w:rsidRPr="004A7C98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63C6" w:rsidRPr="001E63C6">
        <w:t xml:space="preserve">6. </w:t>
      </w:r>
      <w:r w:rsidR="001E63C6">
        <w:t xml:space="preserve">Вычислим значение хеш-функции </w:t>
      </w:r>
      <w:r w:rsidR="001E63C6">
        <w:rPr>
          <w:lang w:val="en-US"/>
        </w:rPr>
        <w:t>MD</w:t>
      </w:r>
      <w:r w:rsidR="001E63C6" w:rsidRPr="00A964B2">
        <w:t xml:space="preserve">5 </w:t>
      </w:r>
      <w:r w:rsidR="001E63C6">
        <w:t>для этого файла:</w:t>
      </w:r>
    </w:p>
    <w:p w14:paraId="47FB9E8B" w14:textId="69745ED9" w:rsidR="00452048" w:rsidRDefault="00452048" w:rsidP="00452048">
      <w:pPr>
        <w:spacing w:after="160" w:line="259" w:lineRule="auto"/>
        <w:ind w:firstLine="709"/>
      </w:pPr>
      <w:r>
        <w:lastRenderedPageBreak/>
        <w:t>7</w:t>
      </w:r>
      <w:r w:rsidRPr="00452048">
        <w:t xml:space="preserve">. </w:t>
      </w:r>
      <w:r>
        <w:t xml:space="preserve">Вычислим значение хеш-функции </w:t>
      </w:r>
      <w:r>
        <w:rPr>
          <w:lang w:val="en-US"/>
        </w:rPr>
        <w:t>SHA</w:t>
      </w:r>
      <w:r w:rsidRPr="004A7C98">
        <w:t>-1</w:t>
      </w:r>
      <w:r w:rsidRPr="00A964B2">
        <w:t xml:space="preserve"> </w:t>
      </w:r>
      <w:r>
        <w:t>для этого файла:</w:t>
      </w:r>
    </w:p>
    <w:p w14:paraId="20DAE11E" w14:textId="77777777" w:rsidR="00452048" w:rsidRDefault="00452048" w:rsidP="00452048">
      <w:pPr>
        <w:keepNext/>
        <w:spacing w:after="160" w:line="259" w:lineRule="auto"/>
        <w:ind w:firstLine="709"/>
      </w:pPr>
      <w:r w:rsidRPr="00452048">
        <w:rPr>
          <w:noProof/>
        </w:rPr>
        <w:drawing>
          <wp:inline distT="0" distB="0" distL="0" distR="0" wp14:anchorId="674B8027" wp14:editId="568045DD">
            <wp:extent cx="510611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93E" w14:textId="28A21BD9" w:rsidR="00452048" w:rsidRPr="00452048" w:rsidRDefault="00452048" w:rsidP="00452048">
      <w:pPr>
        <w:pStyle w:val="ab"/>
        <w:jc w:val="center"/>
      </w:pPr>
      <w:r>
        <w:t xml:space="preserve">Рисунок </w:t>
      </w:r>
      <w:fldSimple w:instr=" SEQ Рисунок \* ARABIC ">
        <w:r w:rsidR="00F97524">
          <w:rPr>
            <w:noProof/>
          </w:rPr>
          <w:t>6</w:t>
        </w:r>
      </w:fldSimple>
      <w:r>
        <w:t>:</w:t>
      </w:r>
      <w:r w:rsidRPr="00ED4C1A">
        <w:t xml:space="preserve"> хеш-сумма файла Laba2</w:t>
      </w:r>
      <w:r>
        <w:t xml:space="preserve"> (изменённый)</w:t>
      </w:r>
      <w:r w:rsidRPr="00ED4C1A">
        <w:t xml:space="preserve"> по алгоритму </w:t>
      </w:r>
      <w:r>
        <w:rPr>
          <w:lang w:val="en-US"/>
        </w:rPr>
        <w:t>SHA</w:t>
      </w:r>
      <w:r w:rsidRPr="00EE72EA">
        <w:t>-1.</w:t>
      </w:r>
    </w:p>
    <w:p w14:paraId="2AE6266F" w14:textId="0BC8DAC8" w:rsidR="00EE72EA" w:rsidRDefault="00452048" w:rsidP="00452048">
      <w:r>
        <w:t>Сравнивая рисунки 2</w:t>
      </w:r>
      <w:r w:rsidRPr="00452048">
        <w:t xml:space="preserve">,6 </w:t>
      </w:r>
      <w:r>
        <w:t>и 3</w:t>
      </w:r>
      <w:r w:rsidRPr="00452048">
        <w:t xml:space="preserve">,7, </w:t>
      </w:r>
      <w:r>
        <w:t>можно убедиться</w:t>
      </w:r>
      <w:r w:rsidRPr="00452048">
        <w:t>,</w:t>
      </w:r>
      <w:r>
        <w:t xml:space="preserve"> что хеш-сумма изменилась с изменением содержания файла</w:t>
      </w:r>
      <w:r w:rsidRPr="00452048">
        <w:t>.</w:t>
      </w:r>
    </w:p>
    <w:p w14:paraId="60AB693B" w14:textId="73A524F9" w:rsidR="005D428C" w:rsidRPr="005D428C" w:rsidRDefault="005D428C" w:rsidP="005D428C">
      <w:pPr>
        <w:ind w:firstLine="709"/>
      </w:pPr>
      <w:r>
        <w:t>8</w:t>
      </w:r>
      <w:r w:rsidRPr="005D428C">
        <w:t>. Получи</w:t>
      </w:r>
      <w:r>
        <w:t>м</w:t>
      </w:r>
      <w:r w:rsidRPr="005D428C">
        <w:t xml:space="preserve"> аутентификатор выбранного файла с применением алгоритма </w:t>
      </w:r>
      <w:r w:rsidRPr="005D428C">
        <w:rPr>
          <w:lang w:val="en-US"/>
        </w:rPr>
        <w:t>DES</w:t>
      </w:r>
      <w:r w:rsidRPr="005D428C">
        <w:t>-</w:t>
      </w:r>
      <w:r w:rsidRPr="005D428C">
        <w:rPr>
          <w:lang w:val="en-US"/>
        </w:rPr>
        <w:t>CBC</w:t>
      </w:r>
    </w:p>
    <w:p w14:paraId="337DEFD1" w14:textId="55DB7B84" w:rsidR="005D428C" w:rsidRDefault="005D428C" w:rsidP="005D428C">
      <w:pPr>
        <w:jc w:val="both"/>
      </w:pPr>
      <w:r w:rsidRPr="005D428C">
        <w:rPr>
          <w:lang w:val="en-US"/>
        </w:rPr>
        <w:t>с помощью OpenSSL</w:t>
      </w:r>
      <w:r>
        <w:t>:</w:t>
      </w:r>
    </w:p>
    <w:p w14:paraId="5070ACB1" w14:textId="77777777" w:rsidR="0096406D" w:rsidRDefault="0096406D" w:rsidP="0096406D">
      <w:pPr>
        <w:keepNext/>
        <w:jc w:val="both"/>
      </w:pPr>
      <w:r w:rsidRPr="0096406D">
        <w:rPr>
          <w:noProof/>
        </w:rPr>
        <w:drawing>
          <wp:inline distT="0" distB="0" distL="0" distR="0" wp14:anchorId="31D27B68" wp14:editId="6C71AFD6">
            <wp:extent cx="6121400" cy="8159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652C" w14:textId="54EF7389" w:rsidR="005D428C" w:rsidRDefault="0096406D" w:rsidP="0096406D">
      <w:pPr>
        <w:pStyle w:val="ab"/>
        <w:jc w:val="center"/>
        <w:rPr>
          <w:lang w:val="en-US"/>
        </w:rPr>
      </w:pPr>
      <w:r>
        <w:t xml:space="preserve">Рисунок </w:t>
      </w:r>
      <w:r w:rsidR="003D0B94">
        <w:fldChar w:fldCharType="begin"/>
      </w:r>
      <w:r w:rsidR="003D0B94">
        <w:instrText xml:space="preserve"> SEQ Рисунок \* ARABIC </w:instrText>
      </w:r>
      <w:r w:rsidR="003D0B94">
        <w:fldChar w:fldCharType="separate"/>
      </w:r>
      <w:r w:rsidR="00F97524">
        <w:rPr>
          <w:noProof/>
        </w:rPr>
        <w:t>7</w:t>
      </w:r>
      <w:r w:rsidR="003D0B94">
        <w:rPr>
          <w:noProof/>
        </w:rPr>
        <w:fldChar w:fldCharType="end"/>
      </w:r>
      <w:r>
        <w:t>: аутентификатор</w:t>
      </w:r>
      <w:r>
        <w:rPr>
          <w:lang w:val="en-US"/>
        </w:rPr>
        <w:t>.</w:t>
      </w:r>
    </w:p>
    <w:p w14:paraId="22BF7E00" w14:textId="77777777" w:rsidR="00F97524" w:rsidRDefault="00F97524" w:rsidP="00F97524">
      <w:pPr>
        <w:keepNext/>
      </w:pPr>
      <w:r w:rsidRPr="00F97524">
        <w:rPr>
          <w:noProof/>
          <w:lang w:val="en-US"/>
        </w:rPr>
        <w:drawing>
          <wp:inline distT="0" distB="0" distL="0" distR="0" wp14:anchorId="79726B13" wp14:editId="39910354">
            <wp:extent cx="6121400" cy="148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0C91" w14:textId="034718FB" w:rsidR="00F97524" w:rsidRPr="00F97524" w:rsidRDefault="00F97524" w:rsidP="00F97524">
      <w:pPr>
        <w:pStyle w:val="ab"/>
        <w:jc w:val="center"/>
      </w:pPr>
      <w:r>
        <w:t xml:space="preserve">Рисунок </w:t>
      </w:r>
      <w:r w:rsidR="003D0B94">
        <w:fldChar w:fldCharType="begin"/>
      </w:r>
      <w:r w:rsidR="003D0B94">
        <w:instrText xml:space="preserve"> SEQ Рисунок \* ARABIC </w:instrText>
      </w:r>
      <w:r w:rsidR="003D0B94">
        <w:fldChar w:fldCharType="separate"/>
      </w:r>
      <w:r>
        <w:rPr>
          <w:noProof/>
        </w:rPr>
        <w:t>8</w:t>
      </w:r>
      <w:r w:rsidR="003D0B94">
        <w:rPr>
          <w:noProof/>
        </w:rPr>
        <w:fldChar w:fldCharType="end"/>
      </w:r>
      <w:r>
        <w:t>: содержание файла</w:t>
      </w:r>
      <w:r w:rsidRPr="00F97524">
        <w:t>.</w:t>
      </w:r>
    </w:p>
    <w:p w14:paraId="5996071F" w14:textId="12C270E3" w:rsidR="00F97524" w:rsidRPr="003D0B94" w:rsidRDefault="00F97524" w:rsidP="00F9752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1175787"/>
      <w:r w:rsidRPr="00F975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лабораторной работы</w:t>
      </w:r>
      <w:r w:rsidRPr="003D0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</w:p>
    <w:p w14:paraId="40010D7E" w14:textId="10EBED7F" w:rsidR="00F97524" w:rsidRPr="005945FB" w:rsidRDefault="00F97524" w:rsidP="00F97524">
      <w:r>
        <w:t>П</w:t>
      </w:r>
      <w:r w:rsidRPr="005945FB">
        <w:t>олучи</w:t>
      </w:r>
      <w:r>
        <w:t>л</w:t>
      </w:r>
      <w:r w:rsidRPr="005945FB">
        <w:t xml:space="preserve"> навыки применения программного продукта </w:t>
      </w:r>
      <w:r w:rsidRPr="005945FB">
        <w:rPr>
          <w:lang w:val="en-US"/>
        </w:rPr>
        <w:t>OpenSSL</w:t>
      </w:r>
      <w:r w:rsidRPr="005945FB">
        <w:t xml:space="preserve"> для применения алгоритмов хеширования.</w:t>
      </w:r>
    </w:p>
    <w:p w14:paraId="48715CC7" w14:textId="77777777" w:rsidR="00F97524" w:rsidRPr="00F97524" w:rsidRDefault="00F97524" w:rsidP="00F97524"/>
    <w:sectPr w:rsidR="00F97524" w:rsidRPr="00F97524" w:rsidSect="0008092E">
      <w:footerReference w:type="default" r:id="rId15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7FBD" w14:textId="77777777" w:rsidR="008C54AA" w:rsidRDefault="008C54AA">
      <w:r>
        <w:separator/>
      </w:r>
    </w:p>
  </w:endnote>
  <w:endnote w:type="continuationSeparator" w:id="0">
    <w:p w14:paraId="588F51B1" w14:textId="77777777" w:rsidR="008C54AA" w:rsidRDefault="008C5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0664354"/>
      <w:docPartObj>
        <w:docPartGallery w:val="Page Numbers (Bottom of Page)"/>
        <w:docPartUnique/>
      </w:docPartObj>
    </w:sdtPr>
    <w:sdtEndPr/>
    <w:sdtContent>
      <w:p w14:paraId="7B2D625A" w14:textId="77777777" w:rsidR="00107558" w:rsidRDefault="00107558">
        <w:pPr>
          <w:pStyle w:val="a7"/>
          <w:jc w:val="center"/>
        </w:pPr>
      </w:p>
      <w:p w14:paraId="1A5855F8" w14:textId="0E735FC3" w:rsidR="00107558" w:rsidRDefault="00107558" w:rsidP="001075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92D3C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B853" w14:textId="77777777" w:rsidR="008C54AA" w:rsidRDefault="008C54AA">
      <w:r>
        <w:separator/>
      </w:r>
    </w:p>
  </w:footnote>
  <w:footnote w:type="continuationSeparator" w:id="0">
    <w:p w14:paraId="1E6DC40C" w14:textId="77777777" w:rsidR="008C54AA" w:rsidRDefault="008C5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90"/>
    <w:rsid w:val="0005365E"/>
    <w:rsid w:val="00080315"/>
    <w:rsid w:val="0008092E"/>
    <w:rsid w:val="000D7663"/>
    <w:rsid w:val="000E37B3"/>
    <w:rsid w:val="00107558"/>
    <w:rsid w:val="00132F48"/>
    <w:rsid w:val="00140890"/>
    <w:rsid w:val="00143A7F"/>
    <w:rsid w:val="001547EB"/>
    <w:rsid w:val="00170F56"/>
    <w:rsid w:val="00174096"/>
    <w:rsid w:val="00182759"/>
    <w:rsid w:val="001B13D8"/>
    <w:rsid w:val="001B3324"/>
    <w:rsid w:val="001E63C6"/>
    <w:rsid w:val="001F677C"/>
    <w:rsid w:val="00201CCA"/>
    <w:rsid w:val="00240E24"/>
    <w:rsid w:val="002A3439"/>
    <w:rsid w:val="002C7344"/>
    <w:rsid w:val="0039711B"/>
    <w:rsid w:val="003A60AD"/>
    <w:rsid w:val="003D0B94"/>
    <w:rsid w:val="003E48EB"/>
    <w:rsid w:val="00402C60"/>
    <w:rsid w:val="004041C6"/>
    <w:rsid w:val="00405262"/>
    <w:rsid w:val="00452048"/>
    <w:rsid w:val="00471034"/>
    <w:rsid w:val="004939E5"/>
    <w:rsid w:val="004A7C98"/>
    <w:rsid w:val="004E570E"/>
    <w:rsid w:val="00543836"/>
    <w:rsid w:val="00555ECB"/>
    <w:rsid w:val="00573944"/>
    <w:rsid w:val="005903D4"/>
    <w:rsid w:val="005945FB"/>
    <w:rsid w:val="00595DFE"/>
    <w:rsid w:val="005D1182"/>
    <w:rsid w:val="005D428C"/>
    <w:rsid w:val="00656AB0"/>
    <w:rsid w:val="0066118B"/>
    <w:rsid w:val="00680E1F"/>
    <w:rsid w:val="00687A64"/>
    <w:rsid w:val="006C5AFD"/>
    <w:rsid w:val="006E049F"/>
    <w:rsid w:val="00704CEE"/>
    <w:rsid w:val="007269BE"/>
    <w:rsid w:val="007317D6"/>
    <w:rsid w:val="00734DB7"/>
    <w:rsid w:val="007460DE"/>
    <w:rsid w:val="0077767C"/>
    <w:rsid w:val="007B6B70"/>
    <w:rsid w:val="007D47B6"/>
    <w:rsid w:val="007D61E2"/>
    <w:rsid w:val="007E69B9"/>
    <w:rsid w:val="007F55B4"/>
    <w:rsid w:val="008B55CC"/>
    <w:rsid w:val="008C54AA"/>
    <w:rsid w:val="009255E9"/>
    <w:rsid w:val="0096406D"/>
    <w:rsid w:val="00974D72"/>
    <w:rsid w:val="009B751E"/>
    <w:rsid w:val="009C6935"/>
    <w:rsid w:val="00A27830"/>
    <w:rsid w:val="00A600D8"/>
    <w:rsid w:val="00A964B2"/>
    <w:rsid w:val="00AC606E"/>
    <w:rsid w:val="00B06967"/>
    <w:rsid w:val="00B20506"/>
    <w:rsid w:val="00B64BDA"/>
    <w:rsid w:val="00B8134A"/>
    <w:rsid w:val="00BB59CF"/>
    <w:rsid w:val="00BE69CC"/>
    <w:rsid w:val="00C321B5"/>
    <w:rsid w:val="00C57485"/>
    <w:rsid w:val="00CE6CEE"/>
    <w:rsid w:val="00D16850"/>
    <w:rsid w:val="00D25449"/>
    <w:rsid w:val="00D67008"/>
    <w:rsid w:val="00D91AAF"/>
    <w:rsid w:val="00D95829"/>
    <w:rsid w:val="00DA23E8"/>
    <w:rsid w:val="00DC19F9"/>
    <w:rsid w:val="00E26F97"/>
    <w:rsid w:val="00E36F62"/>
    <w:rsid w:val="00E96144"/>
    <w:rsid w:val="00EE72EA"/>
    <w:rsid w:val="00EF0FD1"/>
    <w:rsid w:val="00F2046F"/>
    <w:rsid w:val="00F45BD8"/>
    <w:rsid w:val="00F57E13"/>
    <w:rsid w:val="00F97524"/>
    <w:rsid w:val="00FB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B9F0"/>
  <w15:chartTrackingRefBased/>
  <w15:docId w15:val="{FEA4B620-DF32-4799-A27F-83B1E8CC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Heading">
    <w:name w:val="Heading"/>
    <w:rsid w:val="00140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704CE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414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Казаков</cp:lastModifiedBy>
  <cp:revision>9</cp:revision>
  <dcterms:created xsi:type="dcterms:W3CDTF">2022-04-12T17:16:00Z</dcterms:created>
  <dcterms:modified xsi:type="dcterms:W3CDTF">2022-04-18T09:03:00Z</dcterms:modified>
</cp:coreProperties>
</file>