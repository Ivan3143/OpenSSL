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C53F" w14:textId="77777777" w:rsidR="00140890" w:rsidRPr="005903D4" w:rsidRDefault="00327FFC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903D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93CE7F1" w14:textId="77777777" w:rsidR="00140890" w:rsidRPr="001B3324" w:rsidRDefault="00327FFC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09ACB50" w14:textId="77777777" w:rsidR="00140890" w:rsidRPr="001B3324" w:rsidRDefault="00327FFC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D768FD5" w14:textId="77777777" w:rsidR="00140890" w:rsidRPr="001B3324" w:rsidRDefault="00327FFC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CADE327" w14:textId="6B4A83F6" w:rsidR="002A3439" w:rsidRDefault="00327FFC" w:rsidP="001408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34</w:t>
      </w:r>
    </w:p>
    <w:p w14:paraId="75F01812" w14:textId="77777777" w:rsidR="002A3439" w:rsidRPr="002A3439" w:rsidRDefault="00327FFC" w:rsidP="002A343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2A3439">
        <w:t xml:space="preserve"> _____________________</w:t>
      </w:r>
    </w:p>
    <w:p w14:paraId="16D860A1" w14:textId="77777777" w:rsidR="002A3439" w:rsidRDefault="00327FFC" w:rsidP="002A343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19"/>
        <w:gridCol w:w="277"/>
        <w:gridCol w:w="3015"/>
      </w:tblGrid>
      <w:tr w:rsidR="00D66AD8" w14:paraId="32748B6A" w14:textId="77777777" w:rsidTr="00143A7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FFBE28" w14:textId="3D15BF9C" w:rsidR="002A3439" w:rsidRPr="00A600D8" w:rsidRDefault="00327FFC" w:rsidP="003A60A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A60AD">
              <w:rPr>
                <w:lang w:val="en-US"/>
              </w:rPr>
              <w:t>доцент, кандидат технических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CAD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12775F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530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F51068A" w14:textId="638AAAF9" w:rsidR="002A3439" w:rsidRPr="003A60AD" w:rsidRDefault="00327FFC" w:rsidP="003A60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A60AD">
              <w:t>Мыльников В</w:t>
            </w:r>
            <w:r>
              <w:rPr>
                <w:lang w:val="en-US"/>
              </w:rPr>
              <w:t>.</w:t>
            </w:r>
            <w:r w:rsidRPr="003A60AD">
              <w:t>А</w:t>
            </w:r>
            <w:r>
              <w:rPr>
                <w:lang w:val="en-US"/>
              </w:rPr>
              <w:t>.</w:t>
            </w:r>
          </w:p>
        </w:tc>
      </w:tr>
      <w:tr w:rsidR="00D66AD8" w14:paraId="4D65C5D4" w14:textId="77777777" w:rsidTr="00143A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2C96" w14:textId="77777777" w:rsidR="002A3439" w:rsidRDefault="00327FFC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C507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5E4A" w14:textId="77777777" w:rsidR="002A3439" w:rsidRDefault="00327FFC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6346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D5AB" w14:textId="77777777" w:rsidR="002A3439" w:rsidRDefault="00327FFC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634582" w14:textId="77777777" w:rsidR="002A3439" w:rsidRDefault="002A3439" w:rsidP="002A3439">
      <w:pPr>
        <w:pStyle w:val="a3"/>
        <w:spacing w:before="0"/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9639"/>
      </w:tblGrid>
      <w:tr w:rsidR="00D66AD8" w14:paraId="4AEC5939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6E70DA" w14:textId="77777777" w:rsidR="002A3439" w:rsidRDefault="00327FFC" w:rsidP="00143A7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D66AD8" w14:paraId="5A3131AD" w14:textId="77777777" w:rsidTr="00140890">
        <w:trPr>
          <w:trHeight w:val="109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E2AF113" w14:textId="77777777" w:rsidR="00FB2522" w:rsidRDefault="00FB2522" w:rsidP="00FB2522">
            <w:pPr>
              <w:jc w:val="center"/>
              <w:rPr>
                <w:b/>
                <w:sz w:val="28"/>
                <w:szCs w:val="28"/>
              </w:rPr>
            </w:pPr>
          </w:p>
          <w:p w14:paraId="0E2C727F" w14:textId="70474F19" w:rsidR="002A3439" w:rsidRPr="005F69CE" w:rsidRDefault="005F69CE" w:rsidP="0076152F">
            <w:pPr>
              <w:jc w:val="center"/>
              <w:rPr>
                <w:b/>
                <w:bCs/>
                <w:sz w:val="28"/>
                <w:szCs w:val="28"/>
              </w:rPr>
            </w:pPr>
            <w:r w:rsidRPr="005F69CE">
              <w:rPr>
                <w:b/>
                <w:bCs/>
                <w:sz w:val="28"/>
                <w:szCs w:val="28"/>
              </w:rPr>
              <w:t>Безопасное хранение файлов с применением криптоконтейнеров.</w:t>
            </w:r>
          </w:p>
        </w:tc>
      </w:tr>
      <w:tr w:rsidR="00D66AD8" w14:paraId="6A9B968A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C4B94E3" w14:textId="7EB12916" w:rsidR="002A3439" w:rsidRPr="0077767C" w:rsidRDefault="00327FFC" w:rsidP="0066118B">
            <w:pPr>
              <w:jc w:val="center"/>
              <w:rPr>
                <w:sz w:val="28"/>
                <w:szCs w:val="28"/>
              </w:rPr>
            </w:pPr>
            <w:bookmarkStart w:id="0" w:name="_Toc86856983"/>
            <w:bookmarkStart w:id="1" w:name="_Toc86857067"/>
            <w:bookmarkStart w:id="2" w:name="_Toc86938064"/>
            <w:bookmarkStart w:id="3" w:name="_Toc86938308"/>
            <w:r w:rsidRPr="0077767C">
              <w:rPr>
                <w:sz w:val="28"/>
                <w:szCs w:val="28"/>
              </w:rPr>
              <w:t xml:space="preserve">по курсу: </w:t>
            </w:r>
            <w:bookmarkEnd w:id="0"/>
            <w:bookmarkEnd w:id="1"/>
            <w:bookmarkEnd w:id="2"/>
            <w:bookmarkEnd w:id="3"/>
            <w:r w:rsidR="00FB2522" w:rsidRPr="00FB2522">
              <w:rPr>
                <w:sz w:val="28"/>
                <w:szCs w:val="28"/>
              </w:rPr>
              <w:t>ОСНОВЫ ИНФОРМАЦИОННОЙ БЕЗОПАСНОСТИ</w:t>
            </w:r>
          </w:p>
        </w:tc>
      </w:tr>
      <w:tr w:rsidR="00D66AD8" w14:paraId="6DDDA148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DEB104F" w14:textId="77777777" w:rsidR="002A3439" w:rsidRDefault="002A3439" w:rsidP="00143A7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6A812749" w14:textId="68DDB5B4" w:rsidR="002A3439" w:rsidRPr="00F57E13" w:rsidRDefault="00327FFC" w:rsidP="002A343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</w:t>
      </w:r>
      <w:r w:rsidR="00140890">
        <w:t>Н</w:t>
      </w:r>
      <w:r>
        <w:t>ИЛ</w:t>
      </w:r>
    </w:p>
    <w:tbl>
      <w:tblPr>
        <w:tblW w:w="9817" w:type="dxa"/>
        <w:tblInd w:w="108" w:type="dxa"/>
        <w:tblLook w:val="0000" w:firstRow="0" w:lastRow="0" w:firstColumn="0" w:lastColumn="0" w:noHBand="0" w:noVBand="0"/>
      </w:tblPr>
      <w:tblGrid>
        <w:gridCol w:w="2207"/>
        <w:gridCol w:w="1764"/>
        <w:gridCol w:w="240"/>
        <w:gridCol w:w="2688"/>
        <w:gridCol w:w="240"/>
        <w:gridCol w:w="2678"/>
      </w:tblGrid>
      <w:tr w:rsidR="00D66AD8" w14:paraId="4C3E938A" w14:textId="77777777" w:rsidTr="00140890">
        <w:trPr>
          <w:trHeight w:val="387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1D84" w14:textId="77777777" w:rsidR="002A3439" w:rsidRDefault="00327FFC" w:rsidP="00143A7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256C7" w14:textId="7E8EA1C6" w:rsidR="002A3439" w:rsidRPr="00F57E13" w:rsidRDefault="00327FFC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D3A7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F92D2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648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D212E" w14:textId="023CDA86" w:rsidR="002A3439" w:rsidRPr="00140890" w:rsidRDefault="00327FFC" w:rsidP="0014089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Казаков И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  <w:tr w:rsidR="00D66AD8" w14:paraId="3FC35E09" w14:textId="77777777" w:rsidTr="00140890">
        <w:trPr>
          <w:trHeight w:val="58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E6F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F05F8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114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9FE8C5" w14:textId="77777777" w:rsidR="002A3439" w:rsidRDefault="00327FFC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928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1689" w14:textId="77777777" w:rsidR="002A3439" w:rsidRDefault="00327FFC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9A68992" w14:textId="44689412" w:rsidR="005F69CE" w:rsidRDefault="00327FFC" w:rsidP="005F69C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2022 г</w:t>
      </w:r>
      <w:r>
        <w:rPr>
          <w:lang w:val="en-US"/>
        </w:rPr>
        <w:t>.</w:t>
      </w:r>
    </w:p>
    <w:p w14:paraId="569244DC" w14:textId="5B5BA760" w:rsidR="005F69CE" w:rsidRDefault="005F69CE" w:rsidP="005F69C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id w:val="-13243423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E24B856" w14:textId="11C0A76B" w:rsidR="005F69CE" w:rsidRDefault="005F69CE">
          <w:pPr>
            <w:pStyle w:val="aa"/>
          </w:pPr>
          <w:r>
            <w:t>Оглавление</w:t>
          </w:r>
        </w:p>
        <w:p w14:paraId="44F8BF45" w14:textId="5B2469A4" w:rsidR="00162BCF" w:rsidRDefault="005F69CE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22957" w:history="1">
            <w:r w:rsidR="00162BCF" w:rsidRPr="00733D32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Цель работы.</w:t>
            </w:r>
            <w:r w:rsidR="00162BCF">
              <w:rPr>
                <w:noProof/>
                <w:webHidden/>
              </w:rPr>
              <w:tab/>
            </w:r>
            <w:r w:rsidR="00162BCF">
              <w:rPr>
                <w:noProof/>
                <w:webHidden/>
              </w:rPr>
              <w:fldChar w:fldCharType="begin"/>
            </w:r>
            <w:r w:rsidR="00162BCF">
              <w:rPr>
                <w:noProof/>
                <w:webHidden/>
              </w:rPr>
              <w:instrText xml:space="preserve"> PAGEREF _Toc104722957 \h </w:instrText>
            </w:r>
            <w:r w:rsidR="00162BCF">
              <w:rPr>
                <w:noProof/>
                <w:webHidden/>
              </w:rPr>
            </w:r>
            <w:r w:rsidR="00162BCF">
              <w:rPr>
                <w:noProof/>
                <w:webHidden/>
              </w:rPr>
              <w:fldChar w:fldCharType="separate"/>
            </w:r>
            <w:r w:rsidR="00162BCF">
              <w:rPr>
                <w:noProof/>
                <w:webHidden/>
              </w:rPr>
              <w:t>2</w:t>
            </w:r>
            <w:r w:rsidR="00162BCF">
              <w:rPr>
                <w:noProof/>
                <w:webHidden/>
              </w:rPr>
              <w:fldChar w:fldCharType="end"/>
            </w:r>
          </w:hyperlink>
        </w:p>
        <w:p w14:paraId="15CE9D33" w14:textId="27BB4BFD" w:rsidR="00162BCF" w:rsidRDefault="00162BCF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722958" w:history="1">
            <w:r w:rsidRPr="00733D32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Ход работы</w:t>
            </w:r>
            <w:r w:rsidRPr="00733D32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6CEB" w14:textId="3ECDD5B4" w:rsidR="00162BCF" w:rsidRDefault="00162BCF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722959" w:history="1">
            <w:r w:rsidRPr="00733D32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Результаты лабораторной работы и 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0656E" w14:textId="446C4079" w:rsidR="005F69CE" w:rsidRDefault="005F69CE">
          <w:r>
            <w:rPr>
              <w:b/>
              <w:bCs/>
            </w:rPr>
            <w:fldChar w:fldCharType="end"/>
          </w:r>
        </w:p>
      </w:sdtContent>
    </w:sdt>
    <w:p w14:paraId="284AA98D" w14:textId="6FBDDF85" w:rsidR="005F69CE" w:rsidRDefault="005F69CE" w:rsidP="005F69CE">
      <w:pPr>
        <w:widowControl w:val="0"/>
        <w:tabs>
          <w:tab w:val="left" w:pos="3840"/>
        </w:tabs>
        <w:autoSpaceDE w:val="0"/>
        <w:autoSpaceDN w:val="0"/>
        <w:adjustRightInd w:val="0"/>
        <w:spacing w:before="1800"/>
      </w:pPr>
      <w:r>
        <w:tab/>
      </w:r>
    </w:p>
    <w:p w14:paraId="6234DB90" w14:textId="77777777" w:rsidR="005F69CE" w:rsidRDefault="005F69CE">
      <w:pPr>
        <w:spacing w:after="160" w:line="259" w:lineRule="auto"/>
      </w:pPr>
      <w:r>
        <w:br w:type="page"/>
      </w:r>
    </w:p>
    <w:p w14:paraId="54FC57B7" w14:textId="30012F76" w:rsidR="005F69CE" w:rsidRPr="005F69CE" w:rsidRDefault="005F69CE" w:rsidP="005F69C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4722957"/>
      <w:r w:rsidRPr="005F69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работы.</w:t>
      </w:r>
      <w:bookmarkEnd w:id="4"/>
    </w:p>
    <w:p w14:paraId="01F39921" w14:textId="427AC2D8" w:rsidR="005F69CE" w:rsidRDefault="005F69CE" w:rsidP="005F69CE">
      <w:pPr>
        <w:spacing w:after="160" w:line="259" w:lineRule="auto"/>
        <w:ind w:firstLine="709"/>
        <w:jc w:val="both"/>
      </w:pPr>
      <w:r>
        <w:t>Получить навык создания криптоконтейнеров в Linux, понять назначение криптоконтейнеров.</w:t>
      </w:r>
    </w:p>
    <w:p w14:paraId="7A91B8C0" w14:textId="77777777" w:rsidR="005F69CE" w:rsidRDefault="005F69CE">
      <w:pPr>
        <w:spacing w:after="160" w:line="259" w:lineRule="auto"/>
      </w:pPr>
      <w:r>
        <w:br w:type="page"/>
      </w:r>
    </w:p>
    <w:p w14:paraId="042960FF" w14:textId="45664826" w:rsidR="002C705A" w:rsidRDefault="005F69CE" w:rsidP="005F69C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104722958"/>
      <w:r w:rsidRPr="005F69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 работы</w:t>
      </w:r>
      <w:r w:rsidRPr="005F69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bookmarkEnd w:id="5"/>
    </w:p>
    <w:p w14:paraId="7FEABB35" w14:textId="6D495E0B" w:rsidR="005F69CE" w:rsidRDefault="005F69CE" w:rsidP="005F69CE">
      <w:pPr>
        <w:pStyle w:val="ac"/>
        <w:numPr>
          <w:ilvl w:val="0"/>
          <w:numId w:val="9"/>
        </w:numPr>
      </w:pPr>
      <w:r>
        <w:t>Созда</w:t>
      </w:r>
      <w:r>
        <w:t xml:space="preserve">дим </w:t>
      </w:r>
      <w:r>
        <w:t>криптоконтейнер с файловой системой ext4, размести</w:t>
      </w:r>
      <w:r>
        <w:t xml:space="preserve">м </w:t>
      </w:r>
      <w:r>
        <w:t>в нём несколько файлов</w:t>
      </w:r>
      <w:r>
        <w:t>:</w:t>
      </w:r>
    </w:p>
    <w:p w14:paraId="32A9CF7F" w14:textId="65138D80" w:rsidR="00E657B1" w:rsidRDefault="00E657B1" w:rsidP="00E657B1">
      <w:pPr>
        <w:pStyle w:val="ac"/>
      </w:pPr>
      <w:r w:rsidRPr="00E657B1">
        <w:drawing>
          <wp:inline distT="0" distB="0" distL="0" distR="0" wp14:anchorId="34E16487" wp14:editId="45DA5C4B">
            <wp:extent cx="5106113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501C" w14:textId="69046D7A" w:rsidR="00E657B1" w:rsidRDefault="00E657B1" w:rsidP="00E657B1">
      <w:pPr>
        <w:pStyle w:val="ac"/>
      </w:pPr>
      <w:r w:rsidRPr="00E657B1">
        <w:drawing>
          <wp:inline distT="0" distB="0" distL="0" distR="0" wp14:anchorId="048B253F" wp14:editId="13B7EAC4">
            <wp:extent cx="5106035" cy="11260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537" cy="11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CFFD" w14:textId="611AADAF" w:rsidR="00E657B1" w:rsidRDefault="00E657B1" w:rsidP="00E657B1">
      <w:pPr>
        <w:pStyle w:val="ac"/>
      </w:pPr>
      <w:r w:rsidRPr="00E657B1">
        <w:drawing>
          <wp:inline distT="0" distB="0" distL="0" distR="0" wp14:anchorId="3E5ABF30" wp14:editId="1E5940E1">
            <wp:extent cx="5067300" cy="9711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568" cy="9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0A62" w14:textId="04597AD7" w:rsidR="00E657B1" w:rsidRDefault="00E657B1" w:rsidP="00E657B1">
      <w:pPr>
        <w:pStyle w:val="ac"/>
      </w:pPr>
    </w:p>
    <w:p w14:paraId="77CA35B6" w14:textId="61E2DC0C" w:rsidR="00E657B1" w:rsidRDefault="002E6412" w:rsidP="00E657B1">
      <w:pPr>
        <w:pStyle w:val="ac"/>
        <w:numPr>
          <w:ilvl w:val="0"/>
          <w:numId w:val="9"/>
        </w:numPr>
      </w:pPr>
      <w:r w:rsidRPr="002E6412">
        <w:drawing>
          <wp:anchor distT="0" distB="0" distL="114300" distR="114300" simplePos="0" relativeHeight="251658240" behindDoc="0" locked="0" layoutInCell="1" allowOverlap="1" wp14:anchorId="79765222" wp14:editId="50205DB5">
            <wp:simplePos x="0" y="0"/>
            <wp:positionH relativeFrom="column">
              <wp:posOffset>166370</wp:posOffset>
            </wp:positionH>
            <wp:positionV relativeFrom="paragraph">
              <wp:posOffset>1238885</wp:posOffset>
            </wp:positionV>
            <wp:extent cx="5953760" cy="40767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56C1" w:rsidRPr="005D56C1">
        <w:drawing>
          <wp:anchor distT="0" distB="0" distL="114300" distR="114300" simplePos="0" relativeHeight="251655168" behindDoc="0" locked="0" layoutInCell="1" allowOverlap="1" wp14:anchorId="612CD65F" wp14:editId="53C4025F">
            <wp:simplePos x="0" y="0"/>
            <wp:positionH relativeFrom="column">
              <wp:posOffset>166370</wp:posOffset>
            </wp:positionH>
            <wp:positionV relativeFrom="paragraph">
              <wp:posOffset>408305</wp:posOffset>
            </wp:positionV>
            <wp:extent cx="5953956" cy="828791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7B1">
        <w:t>Убеди</w:t>
      </w:r>
      <w:r w:rsidR="00E657B1">
        <w:t>мся</w:t>
      </w:r>
      <w:r w:rsidR="00E657B1">
        <w:t xml:space="preserve">, что после закрытия криптоконтейнера ни прочитать файлы, расположенные в нём, </w:t>
      </w:r>
      <w:r w:rsidR="00E657B1">
        <w:t>ни</w:t>
      </w:r>
      <w:r w:rsidR="00E657B1">
        <w:t xml:space="preserve"> подключить его к файловой системе не удаётся</w:t>
      </w:r>
      <w:r w:rsidR="00E657B1">
        <w:t>:</w:t>
      </w:r>
    </w:p>
    <w:p w14:paraId="327B25B9" w14:textId="04B7D122" w:rsidR="005D56C1" w:rsidRDefault="005D56C1" w:rsidP="002E6412"/>
    <w:p w14:paraId="1ADEB9CE" w14:textId="5758F68B" w:rsidR="002E6412" w:rsidRDefault="00162BCF" w:rsidP="00CA09AA">
      <w:pPr>
        <w:pStyle w:val="ac"/>
        <w:numPr>
          <w:ilvl w:val="0"/>
          <w:numId w:val="9"/>
        </w:numPr>
      </w:pPr>
      <w:r w:rsidRPr="002E6412">
        <w:drawing>
          <wp:anchor distT="0" distB="0" distL="114300" distR="114300" simplePos="0" relativeHeight="251664384" behindDoc="0" locked="0" layoutInCell="1" allowOverlap="1" wp14:anchorId="7530B9F6" wp14:editId="30AC31E1">
            <wp:simplePos x="0" y="0"/>
            <wp:positionH relativeFrom="column">
              <wp:posOffset>356870</wp:posOffset>
            </wp:positionH>
            <wp:positionV relativeFrom="paragraph">
              <wp:posOffset>994410</wp:posOffset>
            </wp:positionV>
            <wp:extent cx="5953760" cy="40767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62BCF">
        <w:drawing>
          <wp:anchor distT="0" distB="0" distL="114300" distR="114300" simplePos="0" relativeHeight="251662336" behindDoc="0" locked="0" layoutInCell="1" allowOverlap="1" wp14:anchorId="0D0A4DD1" wp14:editId="4F05769C">
            <wp:simplePos x="0" y="0"/>
            <wp:positionH relativeFrom="column">
              <wp:posOffset>654050</wp:posOffset>
            </wp:positionH>
            <wp:positionV relativeFrom="paragraph">
              <wp:posOffset>575310</wp:posOffset>
            </wp:positionV>
            <wp:extent cx="5106113" cy="419158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412">
        <w:t>Измени</w:t>
      </w:r>
      <w:r w:rsidR="002E6412">
        <w:t>м</w:t>
      </w:r>
      <w:r w:rsidR="002E6412">
        <w:t xml:space="preserve"> данные в привязке</w:t>
      </w:r>
      <w:r w:rsidR="00CA09AA" w:rsidRPr="00CA09AA">
        <w:t xml:space="preserve">, </w:t>
      </w:r>
      <w:r w:rsidR="00CA09AA">
        <w:t>з</w:t>
      </w:r>
      <w:r w:rsidR="00CA09AA" w:rsidRPr="00CA09AA">
        <w:t>акро</w:t>
      </w:r>
      <w:r w:rsidR="00CA09AA">
        <w:t>ем</w:t>
      </w:r>
      <w:r w:rsidR="00CA09AA" w:rsidRPr="00CA09AA">
        <w:t xml:space="preserve"> криптоконтейнер </w:t>
      </w:r>
      <w:r w:rsidR="00CA09AA">
        <w:t>и</w:t>
      </w:r>
      <w:r w:rsidR="00CA09AA" w:rsidRPr="00CA09AA">
        <w:t xml:space="preserve"> откро</w:t>
      </w:r>
      <w:r w:rsidR="00CA09AA">
        <w:t>ем</w:t>
      </w:r>
      <w:r w:rsidR="00CA09AA" w:rsidRPr="00CA09AA">
        <w:t xml:space="preserve"> его снова, но</w:t>
      </w:r>
      <w:r w:rsidR="00CA09AA" w:rsidRPr="00CA09AA">
        <w:t xml:space="preserve"> </w:t>
      </w:r>
      <w:r w:rsidR="00CA09AA">
        <w:t xml:space="preserve">с </w:t>
      </w:r>
      <w:r w:rsidR="00CA09AA" w:rsidRPr="00CA09AA">
        <w:t>правильным ключом</w:t>
      </w:r>
      <w:r w:rsidR="00CA09AA" w:rsidRPr="00CA09AA">
        <w:t xml:space="preserve">, </w:t>
      </w:r>
      <w:r w:rsidR="00CA09AA">
        <w:t>у</w:t>
      </w:r>
      <w:r w:rsidR="00CA09AA" w:rsidRPr="00CA09AA">
        <w:t>беди</w:t>
      </w:r>
      <w:r w:rsidR="00CA09AA">
        <w:t>мся</w:t>
      </w:r>
      <w:r w:rsidR="00CA09AA" w:rsidRPr="00CA09AA">
        <w:t>, что подключить привязку к файловой системе и считать из нее файлы</w:t>
      </w:r>
      <w:r w:rsidR="00CA09AA" w:rsidRPr="00CA09AA">
        <w:t xml:space="preserve"> </w:t>
      </w:r>
      <w:r w:rsidR="00CA09AA" w:rsidRPr="00CA09AA">
        <w:t>не удается</w:t>
      </w:r>
      <w:r w:rsidR="00CA09AA">
        <w:t>:</w:t>
      </w:r>
    </w:p>
    <w:p w14:paraId="709A74D8" w14:textId="0AF70FA3" w:rsidR="00CA09AA" w:rsidRDefault="00CA09AA" w:rsidP="00CA09AA">
      <w:pPr>
        <w:ind w:left="360"/>
      </w:pPr>
    </w:p>
    <w:p w14:paraId="431F8B39" w14:textId="75664A51" w:rsidR="00162BCF" w:rsidRDefault="00162BCF">
      <w:pPr>
        <w:spacing w:after="160" w:line="259" w:lineRule="auto"/>
      </w:pPr>
      <w:r>
        <w:br w:type="page"/>
      </w:r>
    </w:p>
    <w:p w14:paraId="7BC3FBCD" w14:textId="77777777" w:rsidR="00162BCF" w:rsidRPr="0022098D" w:rsidRDefault="00162BCF" w:rsidP="00162BCF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6" w:name="_Toc101175787"/>
      <w:bookmarkStart w:id="7" w:name="_Toc101818671"/>
      <w:bookmarkStart w:id="8" w:name="_Toc102684696"/>
      <w:bookmarkStart w:id="9" w:name="_Toc103542465"/>
      <w:bookmarkStart w:id="10" w:name="_Toc104386760"/>
      <w:bookmarkStart w:id="11" w:name="_Toc104570816"/>
      <w:bookmarkStart w:id="12" w:name="_Toc104642867"/>
      <w:bookmarkStart w:id="13" w:name="_Toc104722959"/>
      <w:r w:rsidRPr="00220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 лабораторной работы и выводы.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2329351" w14:textId="2D0FE649" w:rsidR="00162BCF" w:rsidRPr="00327FFC" w:rsidRDefault="00162BCF" w:rsidP="00162BCF">
      <w:pPr>
        <w:spacing w:after="160" w:line="259" w:lineRule="auto"/>
        <w:ind w:firstLine="709"/>
        <w:jc w:val="both"/>
        <w:rPr>
          <w:lang w:val="en-US"/>
        </w:rPr>
      </w:pPr>
      <w:r>
        <w:t>Получи</w:t>
      </w:r>
      <w:r>
        <w:t>л</w:t>
      </w:r>
      <w:r>
        <w:t xml:space="preserve"> навык создания криптоконтейнеров в Linux, поня</w:t>
      </w:r>
      <w:r w:rsidR="00327FFC">
        <w:t>л</w:t>
      </w:r>
      <w:r>
        <w:t xml:space="preserve"> назначение криптоконтейнеров.</w:t>
      </w:r>
      <w:r w:rsidR="00327FFC">
        <w:t xml:space="preserve"> Они предназначены для надёжного хранения информации от посторонних лиц</w:t>
      </w:r>
      <w:r w:rsidR="00327FFC">
        <w:rPr>
          <w:lang w:val="en-US"/>
        </w:rPr>
        <w:t>.</w:t>
      </w:r>
    </w:p>
    <w:p w14:paraId="703E0E8B" w14:textId="77777777" w:rsidR="00162BCF" w:rsidRPr="00E657B1" w:rsidRDefault="00162BCF" w:rsidP="00162BCF"/>
    <w:sectPr w:rsidR="00162BCF" w:rsidRPr="00E657B1" w:rsidSect="0008092E">
      <w:footerReference w:type="default" r:id="rId14"/>
      <w:pgSz w:w="11909" w:h="16834"/>
      <w:pgMar w:top="851" w:right="851" w:bottom="851" w:left="1418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1870" w14:textId="77777777" w:rsidR="00000000" w:rsidRDefault="00327FFC">
      <w:r>
        <w:separator/>
      </w:r>
    </w:p>
  </w:endnote>
  <w:endnote w:type="continuationSeparator" w:id="0">
    <w:p w14:paraId="1E561D57" w14:textId="77777777" w:rsidR="00000000" w:rsidRDefault="0032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917369"/>
      <w:docPartObj>
        <w:docPartGallery w:val="Page Numbers (Bottom of Page)"/>
        <w:docPartUnique/>
      </w:docPartObj>
    </w:sdtPr>
    <w:sdtEndPr/>
    <w:sdtContent>
      <w:p w14:paraId="3427CEE6" w14:textId="77777777" w:rsidR="0008092E" w:rsidRDefault="00327F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6392D3C" w14:textId="77777777" w:rsidR="007F55B4" w:rsidRDefault="007F55B4" w:rsidP="007F55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50BD" w14:textId="77777777" w:rsidR="00000000" w:rsidRDefault="00327FFC">
      <w:r>
        <w:separator/>
      </w:r>
    </w:p>
  </w:footnote>
  <w:footnote w:type="continuationSeparator" w:id="0">
    <w:p w14:paraId="476EDB80" w14:textId="77777777" w:rsidR="00000000" w:rsidRDefault="00327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8C1"/>
    <w:multiLevelType w:val="hybridMultilevel"/>
    <w:tmpl w:val="003C7D3C"/>
    <w:lvl w:ilvl="0" w:tplc="8AC4178A">
      <w:start w:val="1"/>
      <w:numFmt w:val="decimal"/>
      <w:lvlText w:val="%1."/>
      <w:lvlJc w:val="left"/>
      <w:pPr>
        <w:ind w:left="720" w:hanging="360"/>
      </w:pPr>
    </w:lvl>
    <w:lvl w:ilvl="1" w:tplc="7B38B8EA" w:tentative="1">
      <w:start w:val="1"/>
      <w:numFmt w:val="lowerLetter"/>
      <w:lvlText w:val="%2."/>
      <w:lvlJc w:val="left"/>
      <w:pPr>
        <w:ind w:left="1440" w:hanging="360"/>
      </w:pPr>
    </w:lvl>
    <w:lvl w:ilvl="2" w:tplc="951CE5E0" w:tentative="1">
      <w:start w:val="1"/>
      <w:numFmt w:val="lowerRoman"/>
      <w:lvlText w:val="%3."/>
      <w:lvlJc w:val="right"/>
      <w:pPr>
        <w:ind w:left="2160" w:hanging="180"/>
      </w:pPr>
    </w:lvl>
    <w:lvl w:ilvl="3" w:tplc="695A3F72" w:tentative="1">
      <w:start w:val="1"/>
      <w:numFmt w:val="decimal"/>
      <w:lvlText w:val="%4."/>
      <w:lvlJc w:val="left"/>
      <w:pPr>
        <w:ind w:left="2880" w:hanging="360"/>
      </w:pPr>
    </w:lvl>
    <w:lvl w:ilvl="4" w:tplc="8C9A5D02" w:tentative="1">
      <w:start w:val="1"/>
      <w:numFmt w:val="lowerLetter"/>
      <w:lvlText w:val="%5."/>
      <w:lvlJc w:val="left"/>
      <w:pPr>
        <w:ind w:left="3600" w:hanging="360"/>
      </w:pPr>
    </w:lvl>
    <w:lvl w:ilvl="5" w:tplc="8C401F3A" w:tentative="1">
      <w:start w:val="1"/>
      <w:numFmt w:val="lowerRoman"/>
      <w:lvlText w:val="%6."/>
      <w:lvlJc w:val="right"/>
      <w:pPr>
        <w:ind w:left="4320" w:hanging="180"/>
      </w:pPr>
    </w:lvl>
    <w:lvl w:ilvl="6" w:tplc="65EA411C" w:tentative="1">
      <w:start w:val="1"/>
      <w:numFmt w:val="decimal"/>
      <w:lvlText w:val="%7."/>
      <w:lvlJc w:val="left"/>
      <w:pPr>
        <w:ind w:left="5040" w:hanging="360"/>
      </w:pPr>
    </w:lvl>
    <w:lvl w:ilvl="7" w:tplc="24B0CD02" w:tentative="1">
      <w:start w:val="1"/>
      <w:numFmt w:val="lowerLetter"/>
      <w:lvlText w:val="%8."/>
      <w:lvlJc w:val="left"/>
      <w:pPr>
        <w:ind w:left="5760" w:hanging="360"/>
      </w:pPr>
    </w:lvl>
    <w:lvl w:ilvl="8" w:tplc="6CE85D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742B"/>
    <w:multiLevelType w:val="hybridMultilevel"/>
    <w:tmpl w:val="D5768F6A"/>
    <w:lvl w:ilvl="0" w:tplc="5F98C382">
      <w:start w:val="1"/>
      <w:numFmt w:val="decimal"/>
      <w:lvlText w:val="%1."/>
      <w:lvlJc w:val="left"/>
      <w:pPr>
        <w:ind w:left="720" w:hanging="360"/>
      </w:pPr>
    </w:lvl>
    <w:lvl w:ilvl="1" w:tplc="E160B9B2" w:tentative="1">
      <w:start w:val="1"/>
      <w:numFmt w:val="lowerLetter"/>
      <w:lvlText w:val="%2."/>
      <w:lvlJc w:val="left"/>
      <w:pPr>
        <w:ind w:left="1440" w:hanging="360"/>
      </w:pPr>
    </w:lvl>
    <w:lvl w:ilvl="2" w:tplc="7F5423BA" w:tentative="1">
      <w:start w:val="1"/>
      <w:numFmt w:val="lowerRoman"/>
      <w:lvlText w:val="%3."/>
      <w:lvlJc w:val="right"/>
      <w:pPr>
        <w:ind w:left="2160" w:hanging="180"/>
      </w:pPr>
    </w:lvl>
    <w:lvl w:ilvl="3" w:tplc="D7EC02EA" w:tentative="1">
      <w:start w:val="1"/>
      <w:numFmt w:val="decimal"/>
      <w:lvlText w:val="%4."/>
      <w:lvlJc w:val="left"/>
      <w:pPr>
        <w:ind w:left="2880" w:hanging="360"/>
      </w:pPr>
    </w:lvl>
    <w:lvl w:ilvl="4" w:tplc="2A66DFA4" w:tentative="1">
      <w:start w:val="1"/>
      <w:numFmt w:val="lowerLetter"/>
      <w:lvlText w:val="%5."/>
      <w:lvlJc w:val="left"/>
      <w:pPr>
        <w:ind w:left="3600" w:hanging="360"/>
      </w:pPr>
    </w:lvl>
    <w:lvl w:ilvl="5" w:tplc="1C9AA7FE" w:tentative="1">
      <w:start w:val="1"/>
      <w:numFmt w:val="lowerRoman"/>
      <w:lvlText w:val="%6."/>
      <w:lvlJc w:val="right"/>
      <w:pPr>
        <w:ind w:left="4320" w:hanging="180"/>
      </w:pPr>
    </w:lvl>
    <w:lvl w:ilvl="6" w:tplc="6DA85E40" w:tentative="1">
      <w:start w:val="1"/>
      <w:numFmt w:val="decimal"/>
      <w:lvlText w:val="%7."/>
      <w:lvlJc w:val="left"/>
      <w:pPr>
        <w:ind w:left="5040" w:hanging="360"/>
      </w:pPr>
    </w:lvl>
    <w:lvl w:ilvl="7" w:tplc="2500B808" w:tentative="1">
      <w:start w:val="1"/>
      <w:numFmt w:val="lowerLetter"/>
      <w:lvlText w:val="%8."/>
      <w:lvlJc w:val="left"/>
      <w:pPr>
        <w:ind w:left="5760" w:hanging="360"/>
      </w:pPr>
    </w:lvl>
    <w:lvl w:ilvl="8" w:tplc="C01A16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51BC"/>
    <w:multiLevelType w:val="hybridMultilevel"/>
    <w:tmpl w:val="DA14B228"/>
    <w:lvl w:ilvl="0" w:tplc="B30A188A">
      <w:start w:val="1"/>
      <w:numFmt w:val="decimal"/>
      <w:lvlText w:val="%1."/>
      <w:lvlJc w:val="left"/>
      <w:pPr>
        <w:ind w:left="720" w:hanging="360"/>
      </w:pPr>
    </w:lvl>
    <w:lvl w:ilvl="1" w:tplc="B0B49122" w:tentative="1">
      <w:start w:val="1"/>
      <w:numFmt w:val="lowerLetter"/>
      <w:lvlText w:val="%2."/>
      <w:lvlJc w:val="left"/>
      <w:pPr>
        <w:ind w:left="1440" w:hanging="360"/>
      </w:pPr>
    </w:lvl>
    <w:lvl w:ilvl="2" w:tplc="4DD2DBB6" w:tentative="1">
      <w:start w:val="1"/>
      <w:numFmt w:val="lowerRoman"/>
      <w:lvlText w:val="%3."/>
      <w:lvlJc w:val="right"/>
      <w:pPr>
        <w:ind w:left="2160" w:hanging="180"/>
      </w:pPr>
    </w:lvl>
    <w:lvl w:ilvl="3" w:tplc="62D86082" w:tentative="1">
      <w:start w:val="1"/>
      <w:numFmt w:val="decimal"/>
      <w:lvlText w:val="%4."/>
      <w:lvlJc w:val="left"/>
      <w:pPr>
        <w:ind w:left="2880" w:hanging="360"/>
      </w:pPr>
    </w:lvl>
    <w:lvl w:ilvl="4" w:tplc="F902554C" w:tentative="1">
      <w:start w:val="1"/>
      <w:numFmt w:val="lowerLetter"/>
      <w:lvlText w:val="%5."/>
      <w:lvlJc w:val="left"/>
      <w:pPr>
        <w:ind w:left="3600" w:hanging="360"/>
      </w:pPr>
    </w:lvl>
    <w:lvl w:ilvl="5" w:tplc="C3B0D978" w:tentative="1">
      <w:start w:val="1"/>
      <w:numFmt w:val="lowerRoman"/>
      <w:lvlText w:val="%6."/>
      <w:lvlJc w:val="right"/>
      <w:pPr>
        <w:ind w:left="4320" w:hanging="180"/>
      </w:pPr>
    </w:lvl>
    <w:lvl w:ilvl="6" w:tplc="72348FD8" w:tentative="1">
      <w:start w:val="1"/>
      <w:numFmt w:val="decimal"/>
      <w:lvlText w:val="%7."/>
      <w:lvlJc w:val="left"/>
      <w:pPr>
        <w:ind w:left="5040" w:hanging="360"/>
      </w:pPr>
    </w:lvl>
    <w:lvl w:ilvl="7" w:tplc="C9BCE27C" w:tentative="1">
      <w:start w:val="1"/>
      <w:numFmt w:val="lowerLetter"/>
      <w:lvlText w:val="%8."/>
      <w:lvlJc w:val="left"/>
      <w:pPr>
        <w:ind w:left="5760" w:hanging="360"/>
      </w:pPr>
    </w:lvl>
    <w:lvl w:ilvl="8" w:tplc="32FC4E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77AF1"/>
    <w:multiLevelType w:val="hybridMultilevel"/>
    <w:tmpl w:val="988E078A"/>
    <w:lvl w:ilvl="0" w:tplc="671E60E8">
      <w:start w:val="1"/>
      <w:numFmt w:val="decimal"/>
      <w:lvlText w:val="%1."/>
      <w:lvlJc w:val="left"/>
      <w:pPr>
        <w:ind w:left="720" w:hanging="360"/>
      </w:pPr>
    </w:lvl>
    <w:lvl w:ilvl="1" w:tplc="3908642A" w:tentative="1">
      <w:start w:val="1"/>
      <w:numFmt w:val="lowerLetter"/>
      <w:lvlText w:val="%2."/>
      <w:lvlJc w:val="left"/>
      <w:pPr>
        <w:ind w:left="1440" w:hanging="360"/>
      </w:pPr>
    </w:lvl>
    <w:lvl w:ilvl="2" w:tplc="3370C3D0" w:tentative="1">
      <w:start w:val="1"/>
      <w:numFmt w:val="lowerRoman"/>
      <w:lvlText w:val="%3."/>
      <w:lvlJc w:val="right"/>
      <w:pPr>
        <w:ind w:left="2160" w:hanging="180"/>
      </w:pPr>
    </w:lvl>
    <w:lvl w:ilvl="3" w:tplc="916A340A" w:tentative="1">
      <w:start w:val="1"/>
      <w:numFmt w:val="decimal"/>
      <w:lvlText w:val="%4."/>
      <w:lvlJc w:val="left"/>
      <w:pPr>
        <w:ind w:left="2880" w:hanging="360"/>
      </w:pPr>
    </w:lvl>
    <w:lvl w:ilvl="4" w:tplc="E25EC8D4" w:tentative="1">
      <w:start w:val="1"/>
      <w:numFmt w:val="lowerLetter"/>
      <w:lvlText w:val="%5."/>
      <w:lvlJc w:val="left"/>
      <w:pPr>
        <w:ind w:left="3600" w:hanging="360"/>
      </w:pPr>
    </w:lvl>
    <w:lvl w:ilvl="5" w:tplc="24E614DE" w:tentative="1">
      <w:start w:val="1"/>
      <w:numFmt w:val="lowerRoman"/>
      <w:lvlText w:val="%6."/>
      <w:lvlJc w:val="right"/>
      <w:pPr>
        <w:ind w:left="4320" w:hanging="180"/>
      </w:pPr>
    </w:lvl>
    <w:lvl w:ilvl="6" w:tplc="0BFC1932" w:tentative="1">
      <w:start w:val="1"/>
      <w:numFmt w:val="decimal"/>
      <w:lvlText w:val="%7."/>
      <w:lvlJc w:val="left"/>
      <w:pPr>
        <w:ind w:left="5040" w:hanging="360"/>
      </w:pPr>
    </w:lvl>
    <w:lvl w:ilvl="7" w:tplc="1174E16C" w:tentative="1">
      <w:start w:val="1"/>
      <w:numFmt w:val="lowerLetter"/>
      <w:lvlText w:val="%8."/>
      <w:lvlJc w:val="left"/>
      <w:pPr>
        <w:ind w:left="5760" w:hanging="360"/>
      </w:pPr>
    </w:lvl>
    <w:lvl w:ilvl="8" w:tplc="AB0C94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300E5"/>
    <w:multiLevelType w:val="hybridMultilevel"/>
    <w:tmpl w:val="FCCCC6C8"/>
    <w:lvl w:ilvl="0" w:tplc="99C6AC9A">
      <w:start w:val="1"/>
      <w:numFmt w:val="decimal"/>
      <w:lvlText w:val="%1."/>
      <w:lvlJc w:val="left"/>
      <w:pPr>
        <w:ind w:left="720" w:hanging="360"/>
      </w:pPr>
    </w:lvl>
    <w:lvl w:ilvl="1" w:tplc="3B8A7EF4">
      <w:start w:val="1"/>
      <w:numFmt w:val="lowerLetter"/>
      <w:lvlText w:val="%2."/>
      <w:lvlJc w:val="left"/>
      <w:pPr>
        <w:ind w:left="1440" w:hanging="360"/>
      </w:pPr>
    </w:lvl>
    <w:lvl w:ilvl="2" w:tplc="C71ABD3E">
      <w:start w:val="1"/>
      <w:numFmt w:val="lowerRoman"/>
      <w:lvlText w:val="%3."/>
      <w:lvlJc w:val="right"/>
      <w:pPr>
        <w:ind w:left="2160" w:hanging="180"/>
      </w:pPr>
    </w:lvl>
    <w:lvl w:ilvl="3" w:tplc="A4909634">
      <w:start w:val="1"/>
      <w:numFmt w:val="decimal"/>
      <w:lvlText w:val="%4."/>
      <w:lvlJc w:val="left"/>
      <w:pPr>
        <w:ind w:left="2880" w:hanging="360"/>
      </w:pPr>
    </w:lvl>
    <w:lvl w:ilvl="4" w:tplc="C9707EF4">
      <w:start w:val="1"/>
      <w:numFmt w:val="lowerLetter"/>
      <w:lvlText w:val="%5."/>
      <w:lvlJc w:val="left"/>
      <w:pPr>
        <w:ind w:left="3600" w:hanging="360"/>
      </w:pPr>
    </w:lvl>
    <w:lvl w:ilvl="5" w:tplc="FC921898">
      <w:start w:val="1"/>
      <w:numFmt w:val="lowerRoman"/>
      <w:lvlText w:val="%6."/>
      <w:lvlJc w:val="right"/>
      <w:pPr>
        <w:ind w:left="4320" w:hanging="180"/>
      </w:pPr>
    </w:lvl>
    <w:lvl w:ilvl="6" w:tplc="D7BC01C2">
      <w:start w:val="1"/>
      <w:numFmt w:val="decimal"/>
      <w:lvlText w:val="%7."/>
      <w:lvlJc w:val="left"/>
      <w:pPr>
        <w:ind w:left="5040" w:hanging="360"/>
      </w:pPr>
    </w:lvl>
    <w:lvl w:ilvl="7" w:tplc="D598C58C">
      <w:start w:val="1"/>
      <w:numFmt w:val="lowerLetter"/>
      <w:lvlText w:val="%8."/>
      <w:lvlJc w:val="left"/>
      <w:pPr>
        <w:ind w:left="5760" w:hanging="360"/>
      </w:pPr>
    </w:lvl>
    <w:lvl w:ilvl="8" w:tplc="0122E7B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B5FF3"/>
    <w:multiLevelType w:val="hybridMultilevel"/>
    <w:tmpl w:val="9B988528"/>
    <w:lvl w:ilvl="0" w:tplc="B3E4DDDC">
      <w:start w:val="1"/>
      <w:numFmt w:val="decimal"/>
      <w:lvlText w:val="%1."/>
      <w:lvlJc w:val="left"/>
      <w:pPr>
        <w:ind w:left="720" w:hanging="360"/>
      </w:pPr>
    </w:lvl>
    <w:lvl w:ilvl="1" w:tplc="BA2CA930" w:tentative="1">
      <w:start w:val="1"/>
      <w:numFmt w:val="lowerLetter"/>
      <w:lvlText w:val="%2."/>
      <w:lvlJc w:val="left"/>
      <w:pPr>
        <w:ind w:left="1440" w:hanging="360"/>
      </w:pPr>
    </w:lvl>
    <w:lvl w:ilvl="2" w:tplc="38FC7AB2" w:tentative="1">
      <w:start w:val="1"/>
      <w:numFmt w:val="lowerRoman"/>
      <w:lvlText w:val="%3."/>
      <w:lvlJc w:val="right"/>
      <w:pPr>
        <w:ind w:left="2160" w:hanging="180"/>
      </w:pPr>
    </w:lvl>
    <w:lvl w:ilvl="3" w:tplc="967478E2" w:tentative="1">
      <w:start w:val="1"/>
      <w:numFmt w:val="decimal"/>
      <w:lvlText w:val="%4."/>
      <w:lvlJc w:val="left"/>
      <w:pPr>
        <w:ind w:left="2880" w:hanging="360"/>
      </w:pPr>
    </w:lvl>
    <w:lvl w:ilvl="4" w:tplc="1966CCE2" w:tentative="1">
      <w:start w:val="1"/>
      <w:numFmt w:val="lowerLetter"/>
      <w:lvlText w:val="%5."/>
      <w:lvlJc w:val="left"/>
      <w:pPr>
        <w:ind w:left="3600" w:hanging="360"/>
      </w:pPr>
    </w:lvl>
    <w:lvl w:ilvl="5" w:tplc="B48CDC96" w:tentative="1">
      <w:start w:val="1"/>
      <w:numFmt w:val="lowerRoman"/>
      <w:lvlText w:val="%6."/>
      <w:lvlJc w:val="right"/>
      <w:pPr>
        <w:ind w:left="4320" w:hanging="180"/>
      </w:pPr>
    </w:lvl>
    <w:lvl w:ilvl="6" w:tplc="EA86BAD6" w:tentative="1">
      <w:start w:val="1"/>
      <w:numFmt w:val="decimal"/>
      <w:lvlText w:val="%7."/>
      <w:lvlJc w:val="left"/>
      <w:pPr>
        <w:ind w:left="5040" w:hanging="360"/>
      </w:pPr>
    </w:lvl>
    <w:lvl w:ilvl="7" w:tplc="49CC99D2" w:tentative="1">
      <w:start w:val="1"/>
      <w:numFmt w:val="lowerLetter"/>
      <w:lvlText w:val="%8."/>
      <w:lvlJc w:val="left"/>
      <w:pPr>
        <w:ind w:left="5760" w:hanging="360"/>
      </w:pPr>
    </w:lvl>
    <w:lvl w:ilvl="8" w:tplc="86A28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D63BE"/>
    <w:multiLevelType w:val="hybridMultilevel"/>
    <w:tmpl w:val="556EB5D6"/>
    <w:lvl w:ilvl="0" w:tplc="0390F15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E02F690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AB2F4D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7A059A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BC121A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1EA59C0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42609C2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2E6CAE4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4BA0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0A26610"/>
    <w:multiLevelType w:val="hybridMultilevel"/>
    <w:tmpl w:val="36502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B7DEB"/>
    <w:multiLevelType w:val="hybridMultilevel"/>
    <w:tmpl w:val="14B25420"/>
    <w:lvl w:ilvl="0" w:tplc="0A62945C">
      <w:start w:val="1"/>
      <w:numFmt w:val="decimal"/>
      <w:lvlText w:val="%1."/>
      <w:lvlJc w:val="left"/>
      <w:pPr>
        <w:ind w:left="720" w:hanging="360"/>
      </w:pPr>
    </w:lvl>
    <w:lvl w:ilvl="1" w:tplc="FC0AA99C" w:tentative="1">
      <w:start w:val="1"/>
      <w:numFmt w:val="lowerLetter"/>
      <w:lvlText w:val="%2."/>
      <w:lvlJc w:val="left"/>
      <w:pPr>
        <w:ind w:left="1440" w:hanging="360"/>
      </w:pPr>
    </w:lvl>
    <w:lvl w:ilvl="2" w:tplc="2FA2B558" w:tentative="1">
      <w:start w:val="1"/>
      <w:numFmt w:val="lowerRoman"/>
      <w:lvlText w:val="%3."/>
      <w:lvlJc w:val="right"/>
      <w:pPr>
        <w:ind w:left="2160" w:hanging="180"/>
      </w:pPr>
    </w:lvl>
    <w:lvl w:ilvl="3" w:tplc="A2F29444" w:tentative="1">
      <w:start w:val="1"/>
      <w:numFmt w:val="decimal"/>
      <w:lvlText w:val="%4."/>
      <w:lvlJc w:val="left"/>
      <w:pPr>
        <w:ind w:left="2880" w:hanging="360"/>
      </w:pPr>
    </w:lvl>
    <w:lvl w:ilvl="4" w:tplc="A09E3D32" w:tentative="1">
      <w:start w:val="1"/>
      <w:numFmt w:val="lowerLetter"/>
      <w:lvlText w:val="%5."/>
      <w:lvlJc w:val="left"/>
      <w:pPr>
        <w:ind w:left="3600" w:hanging="360"/>
      </w:pPr>
    </w:lvl>
    <w:lvl w:ilvl="5" w:tplc="1B10ADD4" w:tentative="1">
      <w:start w:val="1"/>
      <w:numFmt w:val="lowerRoman"/>
      <w:lvlText w:val="%6."/>
      <w:lvlJc w:val="right"/>
      <w:pPr>
        <w:ind w:left="4320" w:hanging="180"/>
      </w:pPr>
    </w:lvl>
    <w:lvl w:ilvl="6" w:tplc="0C7ADFCC" w:tentative="1">
      <w:start w:val="1"/>
      <w:numFmt w:val="decimal"/>
      <w:lvlText w:val="%7."/>
      <w:lvlJc w:val="left"/>
      <w:pPr>
        <w:ind w:left="5040" w:hanging="360"/>
      </w:pPr>
    </w:lvl>
    <w:lvl w:ilvl="7" w:tplc="24541A06" w:tentative="1">
      <w:start w:val="1"/>
      <w:numFmt w:val="lowerLetter"/>
      <w:lvlText w:val="%8."/>
      <w:lvlJc w:val="left"/>
      <w:pPr>
        <w:ind w:left="5760" w:hanging="360"/>
      </w:pPr>
    </w:lvl>
    <w:lvl w:ilvl="8" w:tplc="BF9E9DE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890"/>
    <w:rsid w:val="000131D1"/>
    <w:rsid w:val="00041F26"/>
    <w:rsid w:val="00042ECA"/>
    <w:rsid w:val="0005365E"/>
    <w:rsid w:val="00054816"/>
    <w:rsid w:val="00080315"/>
    <w:rsid w:val="0008092E"/>
    <w:rsid w:val="00080F3D"/>
    <w:rsid w:val="000A71C0"/>
    <w:rsid w:val="000B1D5A"/>
    <w:rsid w:val="000C3578"/>
    <w:rsid w:val="000D3115"/>
    <w:rsid w:val="000D7663"/>
    <w:rsid w:val="000E37B3"/>
    <w:rsid w:val="000E5AEB"/>
    <w:rsid w:val="00132F48"/>
    <w:rsid w:val="00140890"/>
    <w:rsid w:val="00143A7F"/>
    <w:rsid w:val="001457C6"/>
    <w:rsid w:val="001479C3"/>
    <w:rsid w:val="001547EB"/>
    <w:rsid w:val="00162BCF"/>
    <w:rsid w:val="00170F56"/>
    <w:rsid w:val="00174DF3"/>
    <w:rsid w:val="00182759"/>
    <w:rsid w:val="001903CE"/>
    <w:rsid w:val="00194873"/>
    <w:rsid w:val="001B0D2C"/>
    <w:rsid w:val="001B0D90"/>
    <w:rsid w:val="001B13D8"/>
    <w:rsid w:val="001B3324"/>
    <w:rsid w:val="001E047E"/>
    <w:rsid w:val="001E1AB0"/>
    <w:rsid w:val="001F0E2D"/>
    <w:rsid w:val="001F677C"/>
    <w:rsid w:val="00201CCA"/>
    <w:rsid w:val="0022098D"/>
    <w:rsid w:val="0022707D"/>
    <w:rsid w:val="00240E24"/>
    <w:rsid w:val="00242EAB"/>
    <w:rsid w:val="00245533"/>
    <w:rsid w:val="00254830"/>
    <w:rsid w:val="00263010"/>
    <w:rsid w:val="0026546F"/>
    <w:rsid w:val="0028188E"/>
    <w:rsid w:val="002A3439"/>
    <w:rsid w:val="002B522C"/>
    <w:rsid w:val="002C22C8"/>
    <w:rsid w:val="002C705A"/>
    <w:rsid w:val="002C7344"/>
    <w:rsid w:val="002E6412"/>
    <w:rsid w:val="002F217E"/>
    <w:rsid w:val="00321470"/>
    <w:rsid w:val="003229BF"/>
    <w:rsid w:val="00322BE8"/>
    <w:rsid w:val="00327FFC"/>
    <w:rsid w:val="003331BF"/>
    <w:rsid w:val="00364F24"/>
    <w:rsid w:val="0039711B"/>
    <w:rsid w:val="003A60AD"/>
    <w:rsid w:val="003C0D3D"/>
    <w:rsid w:val="003D0B94"/>
    <w:rsid w:val="003E48EB"/>
    <w:rsid w:val="003E5D94"/>
    <w:rsid w:val="004000EC"/>
    <w:rsid w:val="00402C60"/>
    <w:rsid w:val="004041C6"/>
    <w:rsid w:val="00405262"/>
    <w:rsid w:val="0042066B"/>
    <w:rsid w:val="00434DA2"/>
    <w:rsid w:val="004423E2"/>
    <w:rsid w:val="00454B7C"/>
    <w:rsid w:val="0046737C"/>
    <w:rsid w:val="00471034"/>
    <w:rsid w:val="0047286A"/>
    <w:rsid w:val="004939E5"/>
    <w:rsid w:val="004B6C42"/>
    <w:rsid w:val="004D5378"/>
    <w:rsid w:val="004E2393"/>
    <w:rsid w:val="004E570E"/>
    <w:rsid w:val="004F4D1E"/>
    <w:rsid w:val="00510045"/>
    <w:rsid w:val="00516CA8"/>
    <w:rsid w:val="00543836"/>
    <w:rsid w:val="00555ECB"/>
    <w:rsid w:val="00562174"/>
    <w:rsid w:val="00573944"/>
    <w:rsid w:val="00574455"/>
    <w:rsid w:val="00575F97"/>
    <w:rsid w:val="005903D4"/>
    <w:rsid w:val="00594E10"/>
    <w:rsid w:val="00595148"/>
    <w:rsid w:val="005B06C9"/>
    <w:rsid w:val="005D0FAF"/>
    <w:rsid w:val="005D1182"/>
    <w:rsid w:val="005D56C1"/>
    <w:rsid w:val="005E7CBD"/>
    <w:rsid w:val="005F69CE"/>
    <w:rsid w:val="0060152E"/>
    <w:rsid w:val="00612180"/>
    <w:rsid w:val="00632A65"/>
    <w:rsid w:val="0063564A"/>
    <w:rsid w:val="006429A6"/>
    <w:rsid w:val="00644DF3"/>
    <w:rsid w:val="00656AB0"/>
    <w:rsid w:val="0066118B"/>
    <w:rsid w:val="00680E1F"/>
    <w:rsid w:val="00687A64"/>
    <w:rsid w:val="006A444A"/>
    <w:rsid w:val="006A48EE"/>
    <w:rsid w:val="006B7CDF"/>
    <w:rsid w:val="006C5AFD"/>
    <w:rsid w:val="006D3914"/>
    <w:rsid w:val="006E049F"/>
    <w:rsid w:val="006E7EB9"/>
    <w:rsid w:val="00702E68"/>
    <w:rsid w:val="00704CEE"/>
    <w:rsid w:val="00720808"/>
    <w:rsid w:val="007269BE"/>
    <w:rsid w:val="007317D6"/>
    <w:rsid w:val="00731D56"/>
    <w:rsid w:val="00734DB7"/>
    <w:rsid w:val="007460DE"/>
    <w:rsid w:val="00755976"/>
    <w:rsid w:val="0076152F"/>
    <w:rsid w:val="00773611"/>
    <w:rsid w:val="0077767C"/>
    <w:rsid w:val="007B49BB"/>
    <w:rsid w:val="007B6B70"/>
    <w:rsid w:val="007C43FB"/>
    <w:rsid w:val="007D47B6"/>
    <w:rsid w:val="007D61E2"/>
    <w:rsid w:val="007E1D3D"/>
    <w:rsid w:val="007E69B9"/>
    <w:rsid w:val="007F4870"/>
    <w:rsid w:val="007F55B4"/>
    <w:rsid w:val="00801120"/>
    <w:rsid w:val="00812027"/>
    <w:rsid w:val="008159B4"/>
    <w:rsid w:val="008222A5"/>
    <w:rsid w:val="00854D1F"/>
    <w:rsid w:val="008A0E33"/>
    <w:rsid w:val="008B55CC"/>
    <w:rsid w:val="008B6D71"/>
    <w:rsid w:val="008C3113"/>
    <w:rsid w:val="008E3E1D"/>
    <w:rsid w:val="00901509"/>
    <w:rsid w:val="0092420E"/>
    <w:rsid w:val="009255E9"/>
    <w:rsid w:val="009364EB"/>
    <w:rsid w:val="00974D72"/>
    <w:rsid w:val="009A2B50"/>
    <w:rsid w:val="009B0A5B"/>
    <w:rsid w:val="009B751E"/>
    <w:rsid w:val="009C6935"/>
    <w:rsid w:val="009E3F75"/>
    <w:rsid w:val="009F0697"/>
    <w:rsid w:val="009F63B3"/>
    <w:rsid w:val="00A0610D"/>
    <w:rsid w:val="00A14ABF"/>
    <w:rsid w:val="00A27830"/>
    <w:rsid w:val="00A600D8"/>
    <w:rsid w:val="00A7309E"/>
    <w:rsid w:val="00A74C4A"/>
    <w:rsid w:val="00A761CC"/>
    <w:rsid w:val="00AA0055"/>
    <w:rsid w:val="00AB2FF0"/>
    <w:rsid w:val="00AC606E"/>
    <w:rsid w:val="00AD2F0E"/>
    <w:rsid w:val="00AD300E"/>
    <w:rsid w:val="00B06967"/>
    <w:rsid w:val="00B20506"/>
    <w:rsid w:val="00B64BDA"/>
    <w:rsid w:val="00B73296"/>
    <w:rsid w:val="00B8134A"/>
    <w:rsid w:val="00BA183A"/>
    <w:rsid w:val="00BA6802"/>
    <w:rsid w:val="00BB59CF"/>
    <w:rsid w:val="00BC100B"/>
    <w:rsid w:val="00BD39FE"/>
    <w:rsid w:val="00BE69CC"/>
    <w:rsid w:val="00C07326"/>
    <w:rsid w:val="00C12420"/>
    <w:rsid w:val="00C13057"/>
    <w:rsid w:val="00C1394B"/>
    <w:rsid w:val="00C2469F"/>
    <w:rsid w:val="00C321B5"/>
    <w:rsid w:val="00C57485"/>
    <w:rsid w:val="00C76116"/>
    <w:rsid w:val="00CA09AA"/>
    <w:rsid w:val="00CA2CA3"/>
    <w:rsid w:val="00CB618D"/>
    <w:rsid w:val="00CE6CEE"/>
    <w:rsid w:val="00CF5DF3"/>
    <w:rsid w:val="00D10C73"/>
    <w:rsid w:val="00D122F6"/>
    <w:rsid w:val="00D15B85"/>
    <w:rsid w:val="00D15DC4"/>
    <w:rsid w:val="00D16850"/>
    <w:rsid w:val="00D25449"/>
    <w:rsid w:val="00D356F1"/>
    <w:rsid w:val="00D66AD8"/>
    <w:rsid w:val="00D67008"/>
    <w:rsid w:val="00D731AB"/>
    <w:rsid w:val="00D91AAF"/>
    <w:rsid w:val="00D9508D"/>
    <w:rsid w:val="00D95829"/>
    <w:rsid w:val="00D95E5C"/>
    <w:rsid w:val="00DA23E8"/>
    <w:rsid w:val="00DC19F9"/>
    <w:rsid w:val="00DC3DEC"/>
    <w:rsid w:val="00DC4906"/>
    <w:rsid w:val="00DD5410"/>
    <w:rsid w:val="00DD56EE"/>
    <w:rsid w:val="00DE2F14"/>
    <w:rsid w:val="00DF28E9"/>
    <w:rsid w:val="00E07951"/>
    <w:rsid w:val="00E12AD4"/>
    <w:rsid w:val="00E14A21"/>
    <w:rsid w:val="00E200EF"/>
    <w:rsid w:val="00E258E1"/>
    <w:rsid w:val="00E26F97"/>
    <w:rsid w:val="00E36F62"/>
    <w:rsid w:val="00E52A23"/>
    <w:rsid w:val="00E657B1"/>
    <w:rsid w:val="00E76ADF"/>
    <w:rsid w:val="00E8152F"/>
    <w:rsid w:val="00E94F76"/>
    <w:rsid w:val="00EA0010"/>
    <w:rsid w:val="00EC2CD3"/>
    <w:rsid w:val="00EC7E10"/>
    <w:rsid w:val="00EF0FD1"/>
    <w:rsid w:val="00F2046F"/>
    <w:rsid w:val="00F44FAF"/>
    <w:rsid w:val="00F45A29"/>
    <w:rsid w:val="00F45BD8"/>
    <w:rsid w:val="00F56254"/>
    <w:rsid w:val="00F57E13"/>
    <w:rsid w:val="00F80BD1"/>
    <w:rsid w:val="00F86BF9"/>
    <w:rsid w:val="00F97524"/>
    <w:rsid w:val="00FB2522"/>
    <w:rsid w:val="00FB3330"/>
    <w:rsid w:val="00FC7CBF"/>
    <w:rsid w:val="00FD0D90"/>
    <w:rsid w:val="00FE670C"/>
    <w:rsid w:val="00FF0AED"/>
    <w:rsid w:val="00FF1A95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B9F0"/>
  <w15:docId w15:val="{60F64D3A-1E3A-4BA4-BECE-719563F1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43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343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80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9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4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343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A343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A34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09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8092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92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0809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69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69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69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69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069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069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069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69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F0FD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Heading">
    <w:name w:val="Heading"/>
    <w:rsid w:val="001408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704CE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5D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4;&#1072;&#1085;\OneDrive\&#1056;&#1072;&#1073;&#1086;&#1095;&#1080;&#1081;%20&#1089;&#1090;&#1086;&#1083;\&#1048;&#1085;&#1092;&#1086;&#1088;&#1084;&#1072;&#1090;&#1080;&#1082;&#1072;\&#1064;&#1072;&#1073;&#1083;&#1086;&#1085;%20&#1086;&#1090;&#1095;&#1105;&#1090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2A55-FA58-42C4-B6B9-C340CD0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</Template>
  <TotalTime>2431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Казаков</cp:lastModifiedBy>
  <cp:revision>25</cp:revision>
  <dcterms:created xsi:type="dcterms:W3CDTF">2022-04-12T17:16:00Z</dcterms:created>
  <dcterms:modified xsi:type="dcterms:W3CDTF">2022-05-29T10:24:00Z</dcterms:modified>
</cp:coreProperties>
</file>