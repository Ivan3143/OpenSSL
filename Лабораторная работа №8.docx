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53F" w14:textId="77777777" w:rsidR="00140890" w:rsidRPr="005903D4" w:rsidRDefault="00310D21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903D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3CE7F1" w14:textId="77777777" w:rsidR="00140890" w:rsidRPr="001B3324" w:rsidRDefault="00310D21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09ACB50" w14:textId="77777777" w:rsidR="00140890" w:rsidRPr="001B3324" w:rsidRDefault="00310D21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D768FD5" w14:textId="77777777" w:rsidR="00140890" w:rsidRPr="001B3324" w:rsidRDefault="00310D21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CADE327" w14:textId="6B4A83F6" w:rsidR="002A3439" w:rsidRDefault="00310D21" w:rsidP="001408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34</w:t>
      </w:r>
    </w:p>
    <w:p w14:paraId="75F01812" w14:textId="77777777" w:rsidR="002A3439" w:rsidRPr="002A3439" w:rsidRDefault="00310D21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6D860A1" w14:textId="77777777" w:rsidR="002A3439" w:rsidRDefault="00310D21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19"/>
        <w:gridCol w:w="277"/>
        <w:gridCol w:w="3015"/>
      </w:tblGrid>
      <w:tr w:rsidR="00152051" w14:paraId="32748B6A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FFBE28" w14:textId="3D15BF9C" w:rsidR="002A3439" w:rsidRPr="00A600D8" w:rsidRDefault="00310D21" w:rsidP="003A60A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A60AD">
              <w:rPr>
                <w:lang w:val="en-US"/>
              </w:rPr>
              <w:t>доцент, кандидат технических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CAD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12775F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530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F51068A" w14:textId="638AAAF9" w:rsidR="002A3439" w:rsidRPr="003A60AD" w:rsidRDefault="00310D21" w:rsidP="003A60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A60AD">
              <w:t>Мыльников В</w:t>
            </w:r>
            <w:r>
              <w:rPr>
                <w:lang w:val="en-US"/>
              </w:rPr>
              <w:t>.</w:t>
            </w:r>
            <w:r w:rsidRPr="003A60AD">
              <w:t>А</w:t>
            </w:r>
            <w:r>
              <w:rPr>
                <w:lang w:val="en-US"/>
              </w:rPr>
              <w:t>.</w:t>
            </w:r>
          </w:p>
        </w:tc>
      </w:tr>
      <w:tr w:rsidR="00152051" w14:paraId="4D65C5D4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2C96" w14:textId="77777777" w:rsidR="002A3439" w:rsidRDefault="00310D21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C507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5E4A" w14:textId="77777777" w:rsidR="002A3439" w:rsidRDefault="00310D21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346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5AB" w14:textId="77777777" w:rsidR="002A3439" w:rsidRDefault="00310D21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634582" w14:textId="77777777" w:rsidR="002A3439" w:rsidRDefault="002A3439" w:rsidP="002A3439">
      <w:pPr>
        <w:pStyle w:val="a3"/>
        <w:spacing w:before="0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9639"/>
      </w:tblGrid>
      <w:tr w:rsidR="00152051" w14:paraId="4AEC5939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6E70DA" w14:textId="77777777" w:rsidR="002A3439" w:rsidRDefault="00310D21" w:rsidP="00143A7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152051" w14:paraId="5A3131AD" w14:textId="77777777" w:rsidTr="00140890">
        <w:trPr>
          <w:trHeight w:val="109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E2AF113" w14:textId="77777777" w:rsidR="00FB2522" w:rsidRDefault="00FB2522" w:rsidP="00FB2522">
            <w:pPr>
              <w:jc w:val="center"/>
              <w:rPr>
                <w:b/>
                <w:sz w:val="28"/>
                <w:szCs w:val="28"/>
              </w:rPr>
            </w:pPr>
          </w:p>
          <w:p w14:paraId="2DA5A64D" w14:textId="77777777" w:rsidR="00B46038" w:rsidRDefault="00B46038" w:rsidP="0076152F">
            <w:pPr>
              <w:jc w:val="center"/>
              <w:rPr>
                <w:b/>
                <w:bCs/>
                <w:sz w:val="28"/>
                <w:szCs w:val="28"/>
              </w:rPr>
            </w:pPr>
            <w:r w:rsidRPr="00B46038">
              <w:rPr>
                <w:b/>
                <w:bCs/>
                <w:sz w:val="28"/>
                <w:szCs w:val="28"/>
              </w:rPr>
              <w:t xml:space="preserve">Хеширование по алгоритмам MD5, SHA-1, SHA-256, SHA-512. </w:t>
            </w:r>
          </w:p>
          <w:p w14:paraId="0E2C727F" w14:textId="46A7C7B8" w:rsidR="002A3439" w:rsidRPr="0063564A" w:rsidRDefault="00B46038" w:rsidP="0076152F">
            <w:pPr>
              <w:jc w:val="center"/>
              <w:rPr>
                <w:b/>
                <w:bCs/>
                <w:sz w:val="28"/>
                <w:szCs w:val="28"/>
              </w:rPr>
            </w:pPr>
            <w:r w:rsidRPr="00B46038">
              <w:rPr>
                <w:b/>
                <w:bCs/>
                <w:sz w:val="28"/>
                <w:szCs w:val="28"/>
              </w:rPr>
              <w:t>Оценка криптостойкости.</w:t>
            </w:r>
          </w:p>
        </w:tc>
      </w:tr>
      <w:tr w:rsidR="00152051" w14:paraId="6A9B968A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4B94E3" w14:textId="7EB12916" w:rsidR="002A3439" w:rsidRPr="0077767C" w:rsidRDefault="00310D21" w:rsidP="0066118B">
            <w:pPr>
              <w:jc w:val="center"/>
              <w:rPr>
                <w:sz w:val="28"/>
                <w:szCs w:val="28"/>
              </w:rPr>
            </w:pPr>
            <w:bookmarkStart w:id="0" w:name="_Toc86856983"/>
            <w:bookmarkStart w:id="1" w:name="_Toc86857067"/>
            <w:bookmarkStart w:id="2" w:name="_Toc86938064"/>
            <w:bookmarkStart w:id="3" w:name="_Toc86938308"/>
            <w:r w:rsidRPr="0077767C">
              <w:rPr>
                <w:sz w:val="28"/>
                <w:szCs w:val="28"/>
              </w:rPr>
              <w:t xml:space="preserve">по курсу: </w:t>
            </w:r>
            <w:bookmarkEnd w:id="0"/>
            <w:bookmarkEnd w:id="1"/>
            <w:bookmarkEnd w:id="2"/>
            <w:bookmarkEnd w:id="3"/>
            <w:r w:rsidR="00FB2522" w:rsidRPr="00FB2522">
              <w:rPr>
                <w:sz w:val="28"/>
                <w:szCs w:val="28"/>
              </w:rPr>
              <w:t>ОСНОВЫ ИНФОРМАЦИОННОЙ БЕЗОПАСНОСТИ</w:t>
            </w:r>
          </w:p>
        </w:tc>
      </w:tr>
      <w:tr w:rsidR="00152051" w14:paraId="6DDDA148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DEB104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A812749" w14:textId="68DDB5B4" w:rsidR="002A3439" w:rsidRPr="00F57E13" w:rsidRDefault="00310D21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</w:t>
      </w:r>
      <w:r w:rsidR="00140890">
        <w:t>Н</w:t>
      </w:r>
      <w:r>
        <w:t>ИЛ</w:t>
      </w:r>
    </w:p>
    <w:tbl>
      <w:tblPr>
        <w:tblW w:w="9817" w:type="dxa"/>
        <w:tblInd w:w="108" w:type="dxa"/>
        <w:tblLook w:val="0000" w:firstRow="0" w:lastRow="0" w:firstColumn="0" w:lastColumn="0" w:noHBand="0" w:noVBand="0"/>
      </w:tblPr>
      <w:tblGrid>
        <w:gridCol w:w="2207"/>
        <w:gridCol w:w="1764"/>
        <w:gridCol w:w="240"/>
        <w:gridCol w:w="2688"/>
        <w:gridCol w:w="240"/>
        <w:gridCol w:w="2678"/>
      </w:tblGrid>
      <w:tr w:rsidR="00152051" w14:paraId="4C3E938A" w14:textId="77777777" w:rsidTr="00140890">
        <w:trPr>
          <w:trHeight w:val="387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1D84" w14:textId="77777777" w:rsidR="002A3439" w:rsidRDefault="00310D21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56C7" w14:textId="7E8EA1C6" w:rsidR="002A3439" w:rsidRPr="00F57E13" w:rsidRDefault="00310D21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D3A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F92D2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648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D212E" w14:textId="023CDA86" w:rsidR="002A3439" w:rsidRPr="00140890" w:rsidRDefault="00310D21" w:rsidP="0014089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Казаков И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152051" w14:paraId="3FC35E09" w14:textId="77777777" w:rsidTr="00140890">
        <w:trPr>
          <w:trHeight w:val="58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E6F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F05F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11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9FE8C5" w14:textId="77777777" w:rsidR="002A3439" w:rsidRDefault="00310D21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928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1689" w14:textId="77777777" w:rsidR="002A3439" w:rsidRDefault="00310D21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6E1AA7" w14:textId="427F7060" w:rsidR="00B46038" w:rsidRDefault="00310D21" w:rsidP="0014089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2022 г</w:t>
      </w:r>
      <w:r>
        <w:rPr>
          <w:lang w:val="en-US"/>
        </w:rPr>
        <w:t>.</w:t>
      </w:r>
    </w:p>
    <w:p w14:paraId="2E06E3F3" w14:textId="77777777" w:rsidR="00B46038" w:rsidRDefault="00B4603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CB7CEA5" w14:textId="77777777" w:rsidR="00E8152F" w:rsidRDefault="00E8152F" w:rsidP="0014089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</w:p>
    <w:sdt>
      <w:sdtPr>
        <w:id w:val="6735347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2234867" w14:textId="01025B64" w:rsidR="00B46038" w:rsidRDefault="00B46038">
          <w:pPr>
            <w:pStyle w:val="aa"/>
          </w:pPr>
          <w:r>
            <w:t>Оглавление</w:t>
          </w:r>
        </w:p>
        <w:p w14:paraId="78FA557E" w14:textId="375C054D" w:rsidR="00310D21" w:rsidRDefault="00B46038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0621" w:history="1">
            <w:r w:rsidR="00310D21" w:rsidRPr="00AE7036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</w:t>
            </w:r>
            <w:r w:rsidR="00310D21" w:rsidRPr="00AE7036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.</w:t>
            </w:r>
            <w:r w:rsidR="00310D21">
              <w:rPr>
                <w:noProof/>
                <w:webHidden/>
              </w:rPr>
              <w:tab/>
            </w:r>
            <w:r w:rsidR="00310D21">
              <w:rPr>
                <w:noProof/>
                <w:webHidden/>
              </w:rPr>
              <w:fldChar w:fldCharType="begin"/>
            </w:r>
            <w:r w:rsidR="00310D21">
              <w:rPr>
                <w:noProof/>
                <w:webHidden/>
              </w:rPr>
              <w:instrText xml:space="preserve"> PAGEREF _Toc104740621 \h </w:instrText>
            </w:r>
            <w:r w:rsidR="00310D21">
              <w:rPr>
                <w:noProof/>
                <w:webHidden/>
              </w:rPr>
            </w:r>
            <w:r w:rsidR="00310D21">
              <w:rPr>
                <w:noProof/>
                <w:webHidden/>
              </w:rPr>
              <w:fldChar w:fldCharType="separate"/>
            </w:r>
            <w:r w:rsidR="00310D21">
              <w:rPr>
                <w:noProof/>
                <w:webHidden/>
              </w:rPr>
              <w:t>2</w:t>
            </w:r>
            <w:r w:rsidR="00310D21">
              <w:rPr>
                <w:noProof/>
                <w:webHidden/>
              </w:rPr>
              <w:fldChar w:fldCharType="end"/>
            </w:r>
          </w:hyperlink>
        </w:p>
        <w:p w14:paraId="36AEBF01" w14:textId="7A387483" w:rsidR="00310D21" w:rsidRDefault="00310D21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740622" w:history="1">
            <w:r w:rsidRPr="00AE7036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</w:t>
            </w:r>
            <w:r w:rsidRPr="00AE7036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697E" w14:textId="293D217D" w:rsidR="00310D21" w:rsidRDefault="00310D21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740623" w:history="1">
            <w:r w:rsidRPr="00AE7036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Результаты лабораторной работы и 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7288" w14:textId="50F608B3" w:rsidR="00B46038" w:rsidRDefault="00B46038">
          <w:r>
            <w:rPr>
              <w:b/>
              <w:bCs/>
            </w:rPr>
            <w:fldChar w:fldCharType="end"/>
          </w:r>
        </w:p>
      </w:sdtContent>
    </w:sdt>
    <w:p w14:paraId="0C4F01A5" w14:textId="1016C2EE" w:rsidR="00B46038" w:rsidRDefault="00B46038" w:rsidP="00B46038">
      <w:pPr>
        <w:widowControl w:val="0"/>
        <w:tabs>
          <w:tab w:val="left" w:pos="1296"/>
        </w:tabs>
        <w:autoSpaceDE w:val="0"/>
        <w:autoSpaceDN w:val="0"/>
        <w:adjustRightInd w:val="0"/>
        <w:spacing w:before="1800"/>
      </w:pPr>
      <w:r>
        <w:tab/>
      </w:r>
    </w:p>
    <w:p w14:paraId="5440EA5E" w14:textId="77777777" w:rsidR="00B46038" w:rsidRDefault="00B46038">
      <w:pPr>
        <w:spacing w:after="160" w:line="259" w:lineRule="auto"/>
      </w:pPr>
      <w:r>
        <w:br w:type="page"/>
      </w:r>
    </w:p>
    <w:p w14:paraId="52332B73" w14:textId="4EA9670E" w:rsidR="00B46038" w:rsidRDefault="00B46038" w:rsidP="00B46038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104740621"/>
      <w:r w:rsidRPr="00B460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B460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bookmarkEnd w:id="4"/>
    </w:p>
    <w:p w14:paraId="53E35814" w14:textId="44C5B291" w:rsidR="00B46038" w:rsidRPr="00B46038" w:rsidRDefault="00B46038" w:rsidP="00B46038">
      <w:r>
        <w:t>Получить навыки создания хеш ключей</w:t>
      </w:r>
      <w:r w:rsidRPr="00B46038">
        <w:t>.</w:t>
      </w:r>
    </w:p>
    <w:p w14:paraId="01F39921" w14:textId="6F603572" w:rsidR="00B46038" w:rsidRDefault="00B46038">
      <w:pPr>
        <w:spacing w:after="160" w:line="259" w:lineRule="auto"/>
      </w:pPr>
      <w:r>
        <w:br w:type="page"/>
      </w:r>
    </w:p>
    <w:p w14:paraId="58EF4F46" w14:textId="79805DA1" w:rsidR="002C705A" w:rsidRDefault="00B46038" w:rsidP="00B46038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04740622"/>
      <w:r w:rsidRPr="00B460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r w:rsidRPr="00B460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bookmarkEnd w:id="5"/>
    </w:p>
    <w:p w14:paraId="4C94F454" w14:textId="2416D884" w:rsidR="00B46038" w:rsidRDefault="00B46038" w:rsidP="00B46038">
      <w:pPr>
        <w:pStyle w:val="ac"/>
        <w:numPr>
          <w:ilvl w:val="0"/>
          <w:numId w:val="9"/>
        </w:numPr>
      </w:pPr>
      <w:r w:rsidRPr="00B46038">
        <w:drawing>
          <wp:anchor distT="0" distB="0" distL="114300" distR="114300" simplePos="0" relativeHeight="251634688" behindDoc="0" locked="0" layoutInCell="1" allowOverlap="1" wp14:anchorId="4093E9B1" wp14:editId="170F1EF1">
            <wp:simplePos x="0" y="0"/>
            <wp:positionH relativeFrom="column">
              <wp:posOffset>364490</wp:posOffset>
            </wp:positionH>
            <wp:positionV relativeFrom="paragraph">
              <wp:posOffset>321945</wp:posOffset>
            </wp:positionV>
            <wp:extent cx="5658595" cy="40062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59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Запустим утилиты для генерации хешей</w:t>
      </w:r>
      <w:r w:rsidR="000917AD">
        <w:t xml:space="preserve"> (</w:t>
      </w:r>
      <w:r w:rsidR="000917AD">
        <w:rPr>
          <w:lang w:val="en-US"/>
        </w:rPr>
        <w:t>Hofat</w:t>
      </w:r>
      <w:r w:rsidR="000917AD">
        <w:t>)</w:t>
      </w:r>
      <w:r>
        <w:t>:</w:t>
      </w:r>
    </w:p>
    <w:p w14:paraId="6C062BFD" w14:textId="10C54C87" w:rsidR="00B46038" w:rsidRDefault="00B46038" w:rsidP="00B46038">
      <w:pPr>
        <w:pStyle w:val="ac"/>
      </w:pPr>
    </w:p>
    <w:p w14:paraId="21191E95" w14:textId="14FDA397" w:rsidR="006D1DFC" w:rsidRDefault="006D1DFC">
      <w:pPr>
        <w:spacing w:after="160" w:line="259" w:lineRule="auto"/>
      </w:pPr>
      <w:r>
        <w:br w:type="page"/>
      </w:r>
    </w:p>
    <w:p w14:paraId="61799598" w14:textId="7B4170C9" w:rsidR="006D1DFC" w:rsidRDefault="006D1DFC" w:rsidP="006D1DFC">
      <w:pPr>
        <w:pStyle w:val="ac"/>
        <w:jc w:val="both"/>
      </w:pPr>
    </w:p>
    <w:p w14:paraId="3894D500" w14:textId="32C69924" w:rsidR="000917AD" w:rsidRDefault="008F5E8F" w:rsidP="006D1DFC">
      <w:pPr>
        <w:pStyle w:val="ac"/>
        <w:numPr>
          <w:ilvl w:val="0"/>
          <w:numId w:val="9"/>
        </w:numPr>
        <w:jc w:val="both"/>
      </w:pPr>
      <w:r w:rsidRPr="008F5E8F">
        <w:rPr>
          <w:b/>
          <w:bCs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285CE9E3" wp14:editId="61A46D6C">
            <wp:simplePos x="0" y="0"/>
            <wp:positionH relativeFrom="column">
              <wp:posOffset>1271270</wp:posOffset>
            </wp:positionH>
            <wp:positionV relativeFrom="paragraph">
              <wp:posOffset>6523355</wp:posOffset>
            </wp:positionV>
            <wp:extent cx="3629025" cy="25717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45873EA" wp14:editId="49DD713C">
            <wp:simplePos x="0" y="0"/>
            <wp:positionH relativeFrom="column">
              <wp:posOffset>890270</wp:posOffset>
            </wp:positionH>
            <wp:positionV relativeFrom="paragraph">
              <wp:posOffset>3450590</wp:posOffset>
            </wp:positionV>
            <wp:extent cx="4389120" cy="311023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FC" w:rsidRPr="006D1DFC">
        <w:drawing>
          <wp:anchor distT="0" distB="0" distL="114300" distR="114300" simplePos="0" relativeHeight="251652096" behindDoc="0" locked="0" layoutInCell="1" allowOverlap="1" wp14:anchorId="44B25BCF" wp14:editId="3C5AE5EE">
            <wp:simplePos x="0" y="0"/>
            <wp:positionH relativeFrom="column">
              <wp:posOffset>890270</wp:posOffset>
            </wp:positionH>
            <wp:positionV relativeFrom="paragraph">
              <wp:posOffset>350520</wp:posOffset>
            </wp:positionV>
            <wp:extent cx="4389120" cy="31007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FC">
        <w:t>Сг</w:t>
      </w:r>
      <w:r w:rsidR="006D1DFC" w:rsidRPr="006D1DFC">
        <w:t>енериру</w:t>
      </w:r>
      <w:r w:rsidR="006D1DFC">
        <w:t>ем</w:t>
      </w:r>
      <w:r w:rsidR="006D1DFC" w:rsidRPr="006D1DFC">
        <w:t xml:space="preserve"> хеши по алгоритмам </w:t>
      </w:r>
      <w:r w:rsidR="006D1DFC" w:rsidRPr="006D1DFC">
        <w:rPr>
          <w:lang w:val="en-US"/>
        </w:rPr>
        <w:t>MD</w:t>
      </w:r>
      <w:r w:rsidR="006D1DFC" w:rsidRPr="006D1DFC">
        <w:t xml:space="preserve">5, </w:t>
      </w:r>
      <w:r w:rsidR="006D1DFC" w:rsidRPr="006D1DFC">
        <w:rPr>
          <w:lang w:val="en-US"/>
        </w:rPr>
        <w:t>SHA</w:t>
      </w:r>
      <w:r w:rsidR="006D1DFC" w:rsidRPr="006D1DFC">
        <w:t xml:space="preserve">-1, </w:t>
      </w:r>
      <w:r w:rsidR="006D1DFC" w:rsidRPr="006D1DFC">
        <w:rPr>
          <w:lang w:val="en-US"/>
        </w:rPr>
        <w:t>SHA</w:t>
      </w:r>
      <w:r w:rsidR="006D1DFC" w:rsidRPr="006D1DFC">
        <w:t xml:space="preserve">-256, </w:t>
      </w:r>
      <w:r w:rsidR="006D1DFC" w:rsidRPr="006D1DFC">
        <w:rPr>
          <w:lang w:val="en-US"/>
        </w:rPr>
        <w:t>SHA</w:t>
      </w:r>
      <w:r w:rsidR="006D1DFC" w:rsidRPr="006D1DFC">
        <w:t>-512</w:t>
      </w:r>
      <w:r w:rsidR="006D1DFC" w:rsidRPr="006D1DFC">
        <w:t xml:space="preserve"> </w:t>
      </w:r>
      <w:r w:rsidR="006D1DFC">
        <w:t>для слова «</w:t>
      </w:r>
      <w:r w:rsidR="006D1DFC">
        <w:rPr>
          <w:lang w:val="en-US"/>
        </w:rPr>
        <w:t>people</w:t>
      </w:r>
      <w:r w:rsidR="006D1DFC">
        <w:t>»:</w:t>
      </w:r>
    </w:p>
    <w:p w14:paraId="105A7774" w14:textId="3F32901A" w:rsidR="006D1DFC" w:rsidRPr="006D1DFC" w:rsidRDefault="008F5E8F" w:rsidP="006D1DFC">
      <w:pPr>
        <w:pStyle w:val="ac"/>
        <w:jc w:val="both"/>
      </w:pPr>
      <w:r w:rsidRPr="008F5E8F">
        <w:lastRenderedPageBreak/>
        <w:drawing>
          <wp:anchor distT="0" distB="0" distL="114300" distR="114300" simplePos="0" relativeHeight="251675648" behindDoc="0" locked="0" layoutInCell="1" allowOverlap="1" wp14:anchorId="11CF0912" wp14:editId="47CBC305">
            <wp:simplePos x="0" y="0"/>
            <wp:positionH relativeFrom="column">
              <wp:posOffset>1073150</wp:posOffset>
            </wp:positionH>
            <wp:positionV relativeFrom="paragraph">
              <wp:posOffset>-327025</wp:posOffset>
            </wp:positionV>
            <wp:extent cx="4177628" cy="2980678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28" cy="298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7A753" w14:textId="6D0FC354" w:rsidR="00B46038" w:rsidRPr="006637F5" w:rsidRDefault="006637F5" w:rsidP="008F5E8F">
      <w:pPr>
        <w:pStyle w:val="ac"/>
        <w:numPr>
          <w:ilvl w:val="0"/>
          <w:numId w:val="9"/>
        </w:numPr>
        <w:spacing w:after="160" w:line="259" w:lineRule="auto"/>
        <w:rPr>
          <w:b/>
          <w:bCs/>
          <w:sz w:val="28"/>
          <w:szCs w:val="28"/>
        </w:rPr>
      </w:pPr>
      <w:r>
        <w:t>Из-за разных методов</w:t>
      </w:r>
      <w:r w:rsidR="008F5E8F">
        <w:t xml:space="preserve"> хеширования </w:t>
      </w:r>
      <w:r w:rsidR="005100D3">
        <w:t xml:space="preserve">и стандартов полученный хеш у </w:t>
      </w:r>
      <w:r w:rsidR="005100D3" w:rsidRPr="006D1DFC">
        <w:rPr>
          <w:lang w:val="en-US"/>
        </w:rPr>
        <w:t>MD</w:t>
      </w:r>
      <w:r w:rsidR="005100D3" w:rsidRPr="006D1DFC">
        <w:t xml:space="preserve">5, </w:t>
      </w:r>
      <w:r w:rsidR="005100D3" w:rsidRPr="006D1DFC">
        <w:rPr>
          <w:lang w:val="en-US"/>
        </w:rPr>
        <w:t>SHA</w:t>
      </w:r>
      <w:r w:rsidR="005100D3" w:rsidRPr="006D1DFC">
        <w:t xml:space="preserve">-1, </w:t>
      </w:r>
      <w:r w:rsidR="005100D3" w:rsidRPr="006D1DFC">
        <w:rPr>
          <w:lang w:val="en-US"/>
        </w:rPr>
        <w:t>SHA</w:t>
      </w:r>
      <w:r w:rsidR="005100D3" w:rsidRPr="006D1DFC">
        <w:t xml:space="preserve">-256, </w:t>
      </w:r>
      <w:r w:rsidR="005100D3" w:rsidRPr="006D1DFC">
        <w:rPr>
          <w:lang w:val="en-US"/>
        </w:rPr>
        <w:t>SHA</w:t>
      </w:r>
      <w:r w:rsidR="005100D3" w:rsidRPr="006D1DFC">
        <w:t>-512</w:t>
      </w:r>
      <w:r w:rsidR="005100D3">
        <w:t xml:space="preserve"> является разным по длине</w:t>
      </w:r>
      <w:r w:rsidR="005100D3" w:rsidRPr="005100D3">
        <w:t>.</w:t>
      </w:r>
    </w:p>
    <w:p w14:paraId="3869E0FC" w14:textId="09B5914C" w:rsidR="006637F5" w:rsidRDefault="006637F5" w:rsidP="006637F5">
      <w:pPr>
        <w:pStyle w:val="ac"/>
        <w:numPr>
          <w:ilvl w:val="0"/>
          <w:numId w:val="9"/>
        </w:numPr>
        <w:spacing w:after="160" w:line="259" w:lineRule="auto"/>
        <w:jc w:val="both"/>
      </w:pPr>
      <w:r w:rsidRPr="006637F5">
        <w:t>Запустим JPassword Recovery Tool и зада</w:t>
      </w:r>
      <w:r>
        <w:t>дим</w:t>
      </w:r>
      <w:r w:rsidRPr="006637F5">
        <w:t xml:space="preserve"> параметры данного слова</w:t>
      </w:r>
      <w:r w:rsidRPr="006637F5">
        <w:t>.</w:t>
      </w:r>
      <w:r w:rsidRPr="006637F5">
        <w:t xml:space="preserve"> Да</w:t>
      </w:r>
      <w:r>
        <w:t>дим</w:t>
      </w:r>
      <w:r w:rsidRPr="006637F5">
        <w:t xml:space="preserve"> примерную оценку времени перебора всех возможных вариантов с учетом заданных ограничений (длина, тип символов)</w:t>
      </w:r>
      <w:r>
        <w:t>:</w:t>
      </w:r>
    </w:p>
    <w:p w14:paraId="1593B76D" w14:textId="456A78BA" w:rsidR="000F7A78" w:rsidRDefault="000F7A78" w:rsidP="000F7A78">
      <w:pPr>
        <w:spacing w:after="160" w:line="259" w:lineRule="auto"/>
        <w:ind w:left="360"/>
        <w:jc w:val="both"/>
      </w:pPr>
      <w:r w:rsidRPr="000F7A78">
        <w:drawing>
          <wp:inline distT="0" distB="0" distL="0" distR="0" wp14:anchorId="41AEE396" wp14:editId="6173BAE1">
            <wp:extent cx="6121400" cy="3153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4D71" w14:textId="3E7D1FC0" w:rsidR="000F7A78" w:rsidRDefault="000F7A78" w:rsidP="000F7A78">
      <w:pPr>
        <w:tabs>
          <w:tab w:val="left" w:pos="1632"/>
        </w:tabs>
      </w:pPr>
      <w:r>
        <w:t>Перебор хеша всех возможных вариантов по времени больше 37 минут</w:t>
      </w:r>
      <w:r w:rsidRPr="000F7A78">
        <w:t>.</w:t>
      </w:r>
    </w:p>
    <w:p w14:paraId="730FAE85" w14:textId="1B7CFD52" w:rsidR="000F7A78" w:rsidRDefault="000F7A78" w:rsidP="000F7A78">
      <w:pPr>
        <w:tabs>
          <w:tab w:val="left" w:pos="1632"/>
        </w:tabs>
      </w:pPr>
      <w:r w:rsidRPr="000F7A78">
        <w:drawing>
          <wp:anchor distT="0" distB="0" distL="114300" distR="114300" simplePos="0" relativeHeight="251679744" behindDoc="0" locked="0" layoutInCell="1" allowOverlap="1" wp14:anchorId="3E654632" wp14:editId="18313039">
            <wp:simplePos x="0" y="0"/>
            <wp:positionH relativeFrom="column">
              <wp:posOffset>1515110</wp:posOffset>
            </wp:positionH>
            <wp:positionV relativeFrom="paragraph">
              <wp:posOffset>207645</wp:posOffset>
            </wp:positionV>
            <wp:extent cx="3362325" cy="13239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 перебора в течение 37 минут:</w:t>
      </w:r>
      <w:r w:rsidRPr="000F7A78">
        <w:rPr>
          <w:noProof/>
        </w:rPr>
        <w:t xml:space="preserve"> </w:t>
      </w:r>
      <w:r>
        <w:t xml:space="preserve">  </w:t>
      </w:r>
    </w:p>
    <w:p w14:paraId="250F0390" w14:textId="5F7FCD08" w:rsidR="005100D3" w:rsidRDefault="005100D3" w:rsidP="005100D3">
      <w:pPr>
        <w:tabs>
          <w:tab w:val="left" w:pos="8244"/>
        </w:tabs>
      </w:pPr>
      <w:r>
        <w:tab/>
      </w:r>
    </w:p>
    <w:p w14:paraId="44E98A64" w14:textId="77777777" w:rsidR="005100D3" w:rsidRDefault="005100D3">
      <w:pPr>
        <w:spacing w:after="160" w:line="259" w:lineRule="auto"/>
      </w:pPr>
      <w:r>
        <w:br w:type="page"/>
      </w:r>
    </w:p>
    <w:p w14:paraId="5C08FA86" w14:textId="3709ACB4" w:rsidR="005100D3" w:rsidRDefault="00AE6BDE" w:rsidP="00AE6BDE">
      <w:pPr>
        <w:pStyle w:val="ac"/>
        <w:numPr>
          <w:ilvl w:val="0"/>
          <w:numId w:val="9"/>
        </w:numPr>
        <w:tabs>
          <w:tab w:val="left" w:pos="8244"/>
        </w:tabs>
        <w:jc w:val="both"/>
      </w:pPr>
      <w:r w:rsidRPr="00AE6BDE">
        <w:lastRenderedPageBreak/>
        <w:t>Создадим текстовый документ с</w:t>
      </w:r>
      <w:r>
        <w:t xml:space="preserve"> </w:t>
      </w:r>
      <w:r w:rsidRPr="00AE6BDE">
        <w:t>парол</w:t>
      </w:r>
      <w:r>
        <w:t>ями</w:t>
      </w:r>
      <w:r w:rsidRPr="00AE6BDE">
        <w:t xml:space="preserve"> </w:t>
      </w:r>
      <w:r w:rsidRPr="00AE6BDE">
        <w:t>в одном,</w:t>
      </w:r>
      <w:r w:rsidRPr="00AE6BDE">
        <w:t xml:space="preserve"> из которых будет заданный</w:t>
      </w:r>
      <w:r>
        <w:t xml:space="preserve"> (</w:t>
      </w:r>
      <w:r>
        <w:rPr>
          <w:lang w:val="en-US"/>
        </w:rPr>
        <w:t>people</w:t>
      </w:r>
      <w:r>
        <w:t>)</w:t>
      </w:r>
      <w:r w:rsidRPr="00AE6BDE">
        <w:t>, запустим Hash Code Cracke,</w:t>
      </w:r>
      <w:r>
        <w:t xml:space="preserve"> </w:t>
      </w:r>
      <w:r w:rsidRPr="00AE6BDE">
        <w:t>укажем путь к файлу, выберем нужный алгоритм согласно признакам хеша,</w:t>
      </w:r>
      <w:r>
        <w:t xml:space="preserve"> </w:t>
      </w:r>
      <w:r w:rsidRPr="00AE6BDE">
        <w:t>запустим подбор</w:t>
      </w:r>
      <w:r>
        <w:t xml:space="preserve">: </w:t>
      </w:r>
    </w:p>
    <w:p w14:paraId="243C6967" w14:textId="5E863E5B" w:rsidR="00AE6BDE" w:rsidRPr="005100D3" w:rsidRDefault="00AE6BDE" w:rsidP="00AE6BDE">
      <w:pPr>
        <w:pStyle w:val="ac"/>
        <w:tabs>
          <w:tab w:val="left" w:pos="8244"/>
        </w:tabs>
        <w:jc w:val="both"/>
      </w:pPr>
      <w:r w:rsidRPr="00AE6BDE">
        <w:drawing>
          <wp:anchor distT="0" distB="0" distL="114300" distR="114300" simplePos="0" relativeHeight="251682816" behindDoc="0" locked="0" layoutInCell="1" allowOverlap="1" wp14:anchorId="49327F93" wp14:editId="2295758A">
            <wp:simplePos x="0" y="0"/>
            <wp:positionH relativeFrom="column">
              <wp:posOffset>349250</wp:posOffset>
            </wp:positionH>
            <wp:positionV relativeFrom="paragraph">
              <wp:posOffset>3178175</wp:posOffset>
            </wp:positionV>
            <wp:extent cx="6121400" cy="152082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BDE">
        <w:drawing>
          <wp:inline distT="0" distB="0" distL="0" distR="0" wp14:anchorId="53BED6F1" wp14:editId="5249CA08">
            <wp:extent cx="5830114" cy="301984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783" w14:textId="13C743F1" w:rsidR="005100D3" w:rsidRPr="005100D3" w:rsidRDefault="005100D3" w:rsidP="00AE6BDE">
      <w:pPr>
        <w:tabs>
          <w:tab w:val="left" w:pos="8808"/>
        </w:tabs>
      </w:pPr>
    </w:p>
    <w:p w14:paraId="54DDA761" w14:textId="3F92BF3C" w:rsidR="005100D3" w:rsidRPr="00310D21" w:rsidRDefault="00AE6BDE" w:rsidP="005100D3">
      <w:r>
        <w:t>Подбор прошел успешно</w:t>
      </w:r>
      <w:r w:rsidRPr="00310D21">
        <w:t xml:space="preserve">, </w:t>
      </w:r>
      <w:r>
        <w:t>пароль найден</w:t>
      </w:r>
      <w:r w:rsidRPr="00310D21">
        <w:t>.</w:t>
      </w:r>
    </w:p>
    <w:p w14:paraId="66804A7C" w14:textId="6A8321CF" w:rsidR="00310D21" w:rsidRDefault="00310D21">
      <w:pPr>
        <w:spacing w:after="160" w:line="259" w:lineRule="auto"/>
      </w:pPr>
      <w:r>
        <w:br w:type="page"/>
      </w:r>
    </w:p>
    <w:p w14:paraId="17CC68B4" w14:textId="77777777" w:rsidR="00310D21" w:rsidRPr="0022098D" w:rsidRDefault="00310D21" w:rsidP="00310D21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" w:name="_Toc101175787"/>
      <w:bookmarkStart w:id="7" w:name="_Toc101818671"/>
      <w:bookmarkStart w:id="8" w:name="_Toc102684696"/>
      <w:bookmarkStart w:id="9" w:name="_Toc103542465"/>
      <w:bookmarkStart w:id="10" w:name="_Toc104386760"/>
      <w:bookmarkStart w:id="11" w:name="_Toc104570816"/>
      <w:bookmarkStart w:id="12" w:name="_Toc104642867"/>
      <w:bookmarkStart w:id="13" w:name="_Toc104740623"/>
      <w:r w:rsidRPr="00220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 лабораторной работы и выводы.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3B50446" w14:textId="77777777" w:rsidR="005100D3" w:rsidRPr="005100D3" w:rsidRDefault="005100D3" w:rsidP="005100D3"/>
    <w:p w14:paraId="4499AEFC" w14:textId="0E965859" w:rsidR="00310D21" w:rsidRPr="00B46038" w:rsidRDefault="00310D21" w:rsidP="00310D21">
      <w:r>
        <w:t>Получи</w:t>
      </w:r>
      <w:r>
        <w:t>л</w:t>
      </w:r>
      <w:r>
        <w:t xml:space="preserve"> навык</w:t>
      </w:r>
      <w:r>
        <w:t xml:space="preserve"> </w:t>
      </w:r>
      <w:r>
        <w:t>создания хеш ключей</w:t>
      </w:r>
      <w:r w:rsidRPr="00B46038">
        <w:t>.</w:t>
      </w:r>
    </w:p>
    <w:p w14:paraId="09550E9A" w14:textId="1F1DEE35" w:rsidR="005100D3" w:rsidRPr="005100D3" w:rsidRDefault="005100D3" w:rsidP="005100D3"/>
    <w:p w14:paraId="5A482CF0" w14:textId="77777777" w:rsidR="005100D3" w:rsidRPr="005100D3" w:rsidRDefault="005100D3" w:rsidP="005100D3"/>
    <w:sectPr w:rsidR="005100D3" w:rsidRPr="005100D3" w:rsidSect="0008092E">
      <w:footerReference w:type="default" r:id="rId17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0B50" w14:textId="77777777" w:rsidR="00000000" w:rsidRDefault="00310D21">
      <w:r>
        <w:separator/>
      </w:r>
    </w:p>
  </w:endnote>
  <w:endnote w:type="continuationSeparator" w:id="0">
    <w:p w14:paraId="45B094FC" w14:textId="77777777" w:rsidR="00000000" w:rsidRDefault="0031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917369"/>
      <w:docPartObj>
        <w:docPartGallery w:val="Page Numbers (Bottom of Page)"/>
        <w:docPartUnique/>
      </w:docPartObj>
    </w:sdtPr>
    <w:sdtEndPr/>
    <w:sdtContent>
      <w:p w14:paraId="3427CEE6" w14:textId="77777777" w:rsidR="0008092E" w:rsidRDefault="00310D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6392D3C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2D8C" w14:textId="77777777" w:rsidR="00000000" w:rsidRDefault="00310D21">
      <w:r>
        <w:separator/>
      </w:r>
    </w:p>
  </w:footnote>
  <w:footnote w:type="continuationSeparator" w:id="0">
    <w:p w14:paraId="38971051" w14:textId="77777777" w:rsidR="00000000" w:rsidRDefault="00310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267"/>
    <w:multiLevelType w:val="hybridMultilevel"/>
    <w:tmpl w:val="30687BD2"/>
    <w:lvl w:ilvl="0" w:tplc="FBDCF0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68C1"/>
    <w:multiLevelType w:val="hybridMultilevel"/>
    <w:tmpl w:val="003C7D3C"/>
    <w:lvl w:ilvl="0" w:tplc="E2FED28A">
      <w:start w:val="1"/>
      <w:numFmt w:val="decimal"/>
      <w:lvlText w:val="%1."/>
      <w:lvlJc w:val="left"/>
      <w:pPr>
        <w:ind w:left="720" w:hanging="360"/>
      </w:pPr>
    </w:lvl>
    <w:lvl w:ilvl="1" w:tplc="94FC10AA" w:tentative="1">
      <w:start w:val="1"/>
      <w:numFmt w:val="lowerLetter"/>
      <w:lvlText w:val="%2."/>
      <w:lvlJc w:val="left"/>
      <w:pPr>
        <w:ind w:left="1440" w:hanging="360"/>
      </w:pPr>
    </w:lvl>
    <w:lvl w:ilvl="2" w:tplc="B5F02F1E" w:tentative="1">
      <w:start w:val="1"/>
      <w:numFmt w:val="lowerRoman"/>
      <w:lvlText w:val="%3."/>
      <w:lvlJc w:val="right"/>
      <w:pPr>
        <w:ind w:left="2160" w:hanging="180"/>
      </w:pPr>
    </w:lvl>
    <w:lvl w:ilvl="3" w:tplc="06845420" w:tentative="1">
      <w:start w:val="1"/>
      <w:numFmt w:val="decimal"/>
      <w:lvlText w:val="%4."/>
      <w:lvlJc w:val="left"/>
      <w:pPr>
        <w:ind w:left="2880" w:hanging="360"/>
      </w:pPr>
    </w:lvl>
    <w:lvl w:ilvl="4" w:tplc="D6089E04" w:tentative="1">
      <w:start w:val="1"/>
      <w:numFmt w:val="lowerLetter"/>
      <w:lvlText w:val="%5."/>
      <w:lvlJc w:val="left"/>
      <w:pPr>
        <w:ind w:left="3600" w:hanging="360"/>
      </w:pPr>
    </w:lvl>
    <w:lvl w:ilvl="5" w:tplc="83C8ED64" w:tentative="1">
      <w:start w:val="1"/>
      <w:numFmt w:val="lowerRoman"/>
      <w:lvlText w:val="%6."/>
      <w:lvlJc w:val="right"/>
      <w:pPr>
        <w:ind w:left="4320" w:hanging="180"/>
      </w:pPr>
    </w:lvl>
    <w:lvl w:ilvl="6" w:tplc="C4A686C2" w:tentative="1">
      <w:start w:val="1"/>
      <w:numFmt w:val="decimal"/>
      <w:lvlText w:val="%7."/>
      <w:lvlJc w:val="left"/>
      <w:pPr>
        <w:ind w:left="5040" w:hanging="360"/>
      </w:pPr>
    </w:lvl>
    <w:lvl w:ilvl="7" w:tplc="2D36D272" w:tentative="1">
      <w:start w:val="1"/>
      <w:numFmt w:val="lowerLetter"/>
      <w:lvlText w:val="%8."/>
      <w:lvlJc w:val="left"/>
      <w:pPr>
        <w:ind w:left="5760" w:hanging="360"/>
      </w:pPr>
    </w:lvl>
    <w:lvl w:ilvl="8" w:tplc="D82C90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742B"/>
    <w:multiLevelType w:val="hybridMultilevel"/>
    <w:tmpl w:val="D5768F6A"/>
    <w:lvl w:ilvl="0" w:tplc="707EEE6C">
      <w:start w:val="1"/>
      <w:numFmt w:val="decimal"/>
      <w:lvlText w:val="%1."/>
      <w:lvlJc w:val="left"/>
      <w:pPr>
        <w:ind w:left="720" w:hanging="360"/>
      </w:pPr>
    </w:lvl>
    <w:lvl w:ilvl="1" w:tplc="52A8661C" w:tentative="1">
      <w:start w:val="1"/>
      <w:numFmt w:val="lowerLetter"/>
      <w:lvlText w:val="%2."/>
      <w:lvlJc w:val="left"/>
      <w:pPr>
        <w:ind w:left="1440" w:hanging="360"/>
      </w:pPr>
    </w:lvl>
    <w:lvl w:ilvl="2" w:tplc="D2B4E108" w:tentative="1">
      <w:start w:val="1"/>
      <w:numFmt w:val="lowerRoman"/>
      <w:lvlText w:val="%3."/>
      <w:lvlJc w:val="right"/>
      <w:pPr>
        <w:ind w:left="2160" w:hanging="180"/>
      </w:pPr>
    </w:lvl>
    <w:lvl w:ilvl="3" w:tplc="7ED8BA58" w:tentative="1">
      <w:start w:val="1"/>
      <w:numFmt w:val="decimal"/>
      <w:lvlText w:val="%4."/>
      <w:lvlJc w:val="left"/>
      <w:pPr>
        <w:ind w:left="2880" w:hanging="360"/>
      </w:pPr>
    </w:lvl>
    <w:lvl w:ilvl="4" w:tplc="47E6B920" w:tentative="1">
      <w:start w:val="1"/>
      <w:numFmt w:val="lowerLetter"/>
      <w:lvlText w:val="%5."/>
      <w:lvlJc w:val="left"/>
      <w:pPr>
        <w:ind w:left="3600" w:hanging="360"/>
      </w:pPr>
    </w:lvl>
    <w:lvl w:ilvl="5" w:tplc="AEF8CF50" w:tentative="1">
      <w:start w:val="1"/>
      <w:numFmt w:val="lowerRoman"/>
      <w:lvlText w:val="%6."/>
      <w:lvlJc w:val="right"/>
      <w:pPr>
        <w:ind w:left="4320" w:hanging="180"/>
      </w:pPr>
    </w:lvl>
    <w:lvl w:ilvl="6" w:tplc="ABE60972" w:tentative="1">
      <w:start w:val="1"/>
      <w:numFmt w:val="decimal"/>
      <w:lvlText w:val="%7."/>
      <w:lvlJc w:val="left"/>
      <w:pPr>
        <w:ind w:left="5040" w:hanging="360"/>
      </w:pPr>
    </w:lvl>
    <w:lvl w:ilvl="7" w:tplc="9AF637F8" w:tentative="1">
      <w:start w:val="1"/>
      <w:numFmt w:val="lowerLetter"/>
      <w:lvlText w:val="%8."/>
      <w:lvlJc w:val="left"/>
      <w:pPr>
        <w:ind w:left="5760" w:hanging="360"/>
      </w:pPr>
    </w:lvl>
    <w:lvl w:ilvl="8" w:tplc="909879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C51BC"/>
    <w:multiLevelType w:val="hybridMultilevel"/>
    <w:tmpl w:val="DA14B228"/>
    <w:lvl w:ilvl="0" w:tplc="E55809FE">
      <w:start w:val="1"/>
      <w:numFmt w:val="decimal"/>
      <w:lvlText w:val="%1."/>
      <w:lvlJc w:val="left"/>
      <w:pPr>
        <w:ind w:left="720" w:hanging="360"/>
      </w:pPr>
    </w:lvl>
    <w:lvl w:ilvl="1" w:tplc="BAD4F8DC" w:tentative="1">
      <w:start w:val="1"/>
      <w:numFmt w:val="lowerLetter"/>
      <w:lvlText w:val="%2."/>
      <w:lvlJc w:val="left"/>
      <w:pPr>
        <w:ind w:left="1440" w:hanging="360"/>
      </w:pPr>
    </w:lvl>
    <w:lvl w:ilvl="2" w:tplc="A56A8776" w:tentative="1">
      <w:start w:val="1"/>
      <w:numFmt w:val="lowerRoman"/>
      <w:lvlText w:val="%3."/>
      <w:lvlJc w:val="right"/>
      <w:pPr>
        <w:ind w:left="2160" w:hanging="180"/>
      </w:pPr>
    </w:lvl>
    <w:lvl w:ilvl="3" w:tplc="336AEF28" w:tentative="1">
      <w:start w:val="1"/>
      <w:numFmt w:val="decimal"/>
      <w:lvlText w:val="%4."/>
      <w:lvlJc w:val="left"/>
      <w:pPr>
        <w:ind w:left="2880" w:hanging="360"/>
      </w:pPr>
    </w:lvl>
    <w:lvl w:ilvl="4" w:tplc="9BC09376" w:tentative="1">
      <w:start w:val="1"/>
      <w:numFmt w:val="lowerLetter"/>
      <w:lvlText w:val="%5."/>
      <w:lvlJc w:val="left"/>
      <w:pPr>
        <w:ind w:left="3600" w:hanging="360"/>
      </w:pPr>
    </w:lvl>
    <w:lvl w:ilvl="5" w:tplc="A8BA9A62" w:tentative="1">
      <w:start w:val="1"/>
      <w:numFmt w:val="lowerRoman"/>
      <w:lvlText w:val="%6."/>
      <w:lvlJc w:val="right"/>
      <w:pPr>
        <w:ind w:left="4320" w:hanging="180"/>
      </w:pPr>
    </w:lvl>
    <w:lvl w:ilvl="6" w:tplc="32FEA99A" w:tentative="1">
      <w:start w:val="1"/>
      <w:numFmt w:val="decimal"/>
      <w:lvlText w:val="%7."/>
      <w:lvlJc w:val="left"/>
      <w:pPr>
        <w:ind w:left="5040" w:hanging="360"/>
      </w:pPr>
    </w:lvl>
    <w:lvl w:ilvl="7" w:tplc="F78E8A76" w:tentative="1">
      <w:start w:val="1"/>
      <w:numFmt w:val="lowerLetter"/>
      <w:lvlText w:val="%8."/>
      <w:lvlJc w:val="left"/>
      <w:pPr>
        <w:ind w:left="5760" w:hanging="360"/>
      </w:pPr>
    </w:lvl>
    <w:lvl w:ilvl="8" w:tplc="751C2D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77AF1"/>
    <w:multiLevelType w:val="hybridMultilevel"/>
    <w:tmpl w:val="988E078A"/>
    <w:lvl w:ilvl="0" w:tplc="AADEAABC">
      <w:start w:val="1"/>
      <w:numFmt w:val="decimal"/>
      <w:lvlText w:val="%1."/>
      <w:lvlJc w:val="left"/>
      <w:pPr>
        <w:ind w:left="720" w:hanging="360"/>
      </w:pPr>
    </w:lvl>
    <w:lvl w:ilvl="1" w:tplc="58F084B6" w:tentative="1">
      <w:start w:val="1"/>
      <w:numFmt w:val="lowerLetter"/>
      <w:lvlText w:val="%2."/>
      <w:lvlJc w:val="left"/>
      <w:pPr>
        <w:ind w:left="1440" w:hanging="360"/>
      </w:pPr>
    </w:lvl>
    <w:lvl w:ilvl="2" w:tplc="A1E8DC20" w:tentative="1">
      <w:start w:val="1"/>
      <w:numFmt w:val="lowerRoman"/>
      <w:lvlText w:val="%3."/>
      <w:lvlJc w:val="right"/>
      <w:pPr>
        <w:ind w:left="2160" w:hanging="180"/>
      </w:pPr>
    </w:lvl>
    <w:lvl w:ilvl="3" w:tplc="4EE04AF4" w:tentative="1">
      <w:start w:val="1"/>
      <w:numFmt w:val="decimal"/>
      <w:lvlText w:val="%4."/>
      <w:lvlJc w:val="left"/>
      <w:pPr>
        <w:ind w:left="2880" w:hanging="360"/>
      </w:pPr>
    </w:lvl>
    <w:lvl w:ilvl="4" w:tplc="E90C25DA" w:tentative="1">
      <w:start w:val="1"/>
      <w:numFmt w:val="lowerLetter"/>
      <w:lvlText w:val="%5."/>
      <w:lvlJc w:val="left"/>
      <w:pPr>
        <w:ind w:left="3600" w:hanging="360"/>
      </w:pPr>
    </w:lvl>
    <w:lvl w:ilvl="5" w:tplc="63B82520" w:tentative="1">
      <w:start w:val="1"/>
      <w:numFmt w:val="lowerRoman"/>
      <w:lvlText w:val="%6."/>
      <w:lvlJc w:val="right"/>
      <w:pPr>
        <w:ind w:left="4320" w:hanging="180"/>
      </w:pPr>
    </w:lvl>
    <w:lvl w:ilvl="6" w:tplc="C86C8F58" w:tentative="1">
      <w:start w:val="1"/>
      <w:numFmt w:val="decimal"/>
      <w:lvlText w:val="%7."/>
      <w:lvlJc w:val="left"/>
      <w:pPr>
        <w:ind w:left="5040" w:hanging="360"/>
      </w:pPr>
    </w:lvl>
    <w:lvl w:ilvl="7" w:tplc="9244CA08" w:tentative="1">
      <w:start w:val="1"/>
      <w:numFmt w:val="lowerLetter"/>
      <w:lvlText w:val="%8."/>
      <w:lvlJc w:val="left"/>
      <w:pPr>
        <w:ind w:left="5760" w:hanging="360"/>
      </w:pPr>
    </w:lvl>
    <w:lvl w:ilvl="8" w:tplc="0BC01C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300E5"/>
    <w:multiLevelType w:val="hybridMultilevel"/>
    <w:tmpl w:val="FCCCC6C8"/>
    <w:lvl w:ilvl="0" w:tplc="2D08F7BA">
      <w:start w:val="1"/>
      <w:numFmt w:val="decimal"/>
      <w:lvlText w:val="%1."/>
      <w:lvlJc w:val="left"/>
      <w:pPr>
        <w:ind w:left="720" w:hanging="360"/>
      </w:pPr>
    </w:lvl>
    <w:lvl w:ilvl="1" w:tplc="1F92A852">
      <w:start w:val="1"/>
      <w:numFmt w:val="lowerLetter"/>
      <w:lvlText w:val="%2."/>
      <w:lvlJc w:val="left"/>
      <w:pPr>
        <w:ind w:left="1440" w:hanging="360"/>
      </w:pPr>
    </w:lvl>
    <w:lvl w:ilvl="2" w:tplc="E9E8F582">
      <w:start w:val="1"/>
      <w:numFmt w:val="lowerRoman"/>
      <w:lvlText w:val="%3."/>
      <w:lvlJc w:val="right"/>
      <w:pPr>
        <w:ind w:left="2160" w:hanging="180"/>
      </w:pPr>
    </w:lvl>
    <w:lvl w:ilvl="3" w:tplc="35C07906">
      <w:start w:val="1"/>
      <w:numFmt w:val="decimal"/>
      <w:lvlText w:val="%4."/>
      <w:lvlJc w:val="left"/>
      <w:pPr>
        <w:ind w:left="2880" w:hanging="360"/>
      </w:pPr>
    </w:lvl>
    <w:lvl w:ilvl="4" w:tplc="3CBA0988">
      <w:start w:val="1"/>
      <w:numFmt w:val="lowerLetter"/>
      <w:lvlText w:val="%5."/>
      <w:lvlJc w:val="left"/>
      <w:pPr>
        <w:ind w:left="3600" w:hanging="360"/>
      </w:pPr>
    </w:lvl>
    <w:lvl w:ilvl="5" w:tplc="091853A0">
      <w:start w:val="1"/>
      <w:numFmt w:val="lowerRoman"/>
      <w:lvlText w:val="%6."/>
      <w:lvlJc w:val="right"/>
      <w:pPr>
        <w:ind w:left="4320" w:hanging="180"/>
      </w:pPr>
    </w:lvl>
    <w:lvl w:ilvl="6" w:tplc="9462F8F8">
      <w:start w:val="1"/>
      <w:numFmt w:val="decimal"/>
      <w:lvlText w:val="%7."/>
      <w:lvlJc w:val="left"/>
      <w:pPr>
        <w:ind w:left="5040" w:hanging="360"/>
      </w:pPr>
    </w:lvl>
    <w:lvl w:ilvl="7" w:tplc="E0C8E032">
      <w:start w:val="1"/>
      <w:numFmt w:val="lowerLetter"/>
      <w:lvlText w:val="%8."/>
      <w:lvlJc w:val="left"/>
      <w:pPr>
        <w:ind w:left="5760" w:hanging="360"/>
      </w:pPr>
    </w:lvl>
    <w:lvl w:ilvl="8" w:tplc="74A8E0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B5FF3"/>
    <w:multiLevelType w:val="hybridMultilevel"/>
    <w:tmpl w:val="9B988528"/>
    <w:lvl w:ilvl="0" w:tplc="D32CC8CE">
      <w:start w:val="1"/>
      <w:numFmt w:val="decimal"/>
      <w:lvlText w:val="%1."/>
      <w:lvlJc w:val="left"/>
      <w:pPr>
        <w:ind w:left="720" w:hanging="360"/>
      </w:pPr>
    </w:lvl>
    <w:lvl w:ilvl="1" w:tplc="FDAE89D0" w:tentative="1">
      <w:start w:val="1"/>
      <w:numFmt w:val="lowerLetter"/>
      <w:lvlText w:val="%2."/>
      <w:lvlJc w:val="left"/>
      <w:pPr>
        <w:ind w:left="1440" w:hanging="360"/>
      </w:pPr>
    </w:lvl>
    <w:lvl w:ilvl="2" w:tplc="5C14DBF8" w:tentative="1">
      <w:start w:val="1"/>
      <w:numFmt w:val="lowerRoman"/>
      <w:lvlText w:val="%3."/>
      <w:lvlJc w:val="right"/>
      <w:pPr>
        <w:ind w:left="2160" w:hanging="180"/>
      </w:pPr>
    </w:lvl>
    <w:lvl w:ilvl="3" w:tplc="6EE48AAA" w:tentative="1">
      <w:start w:val="1"/>
      <w:numFmt w:val="decimal"/>
      <w:lvlText w:val="%4."/>
      <w:lvlJc w:val="left"/>
      <w:pPr>
        <w:ind w:left="2880" w:hanging="360"/>
      </w:pPr>
    </w:lvl>
    <w:lvl w:ilvl="4" w:tplc="0FAE03C0" w:tentative="1">
      <w:start w:val="1"/>
      <w:numFmt w:val="lowerLetter"/>
      <w:lvlText w:val="%5."/>
      <w:lvlJc w:val="left"/>
      <w:pPr>
        <w:ind w:left="3600" w:hanging="360"/>
      </w:pPr>
    </w:lvl>
    <w:lvl w:ilvl="5" w:tplc="18FAAFA0" w:tentative="1">
      <w:start w:val="1"/>
      <w:numFmt w:val="lowerRoman"/>
      <w:lvlText w:val="%6."/>
      <w:lvlJc w:val="right"/>
      <w:pPr>
        <w:ind w:left="4320" w:hanging="180"/>
      </w:pPr>
    </w:lvl>
    <w:lvl w:ilvl="6" w:tplc="2CDC7F1C" w:tentative="1">
      <w:start w:val="1"/>
      <w:numFmt w:val="decimal"/>
      <w:lvlText w:val="%7."/>
      <w:lvlJc w:val="left"/>
      <w:pPr>
        <w:ind w:left="5040" w:hanging="360"/>
      </w:pPr>
    </w:lvl>
    <w:lvl w:ilvl="7" w:tplc="E4005134" w:tentative="1">
      <w:start w:val="1"/>
      <w:numFmt w:val="lowerLetter"/>
      <w:lvlText w:val="%8."/>
      <w:lvlJc w:val="left"/>
      <w:pPr>
        <w:ind w:left="5760" w:hanging="360"/>
      </w:pPr>
    </w:lvl>
    <w:lvl w:ilvl="8" w:tplc="C5060C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D63BE"/>
    <w:multiLevelType w:val="hybridMultilevel"/>
    <w:tmpl w:val="556EB5D6"/>
    <w:lvl w:ilvl="0" w:tplc="312269B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26C40F4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EA0E50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DF63F16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9FCA4A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A761AEA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CE0A1A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5D4639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6725E1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5B48CE"/>
    <w:multiLevelType w:val="hybridMultilevel"/>
    <w:tmpl w:val="AA76DAAC"/>
    <w:lvl w:ilvl="0" w:tplc="FBDCF0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B7DEB"/>
    <w:multiLevelType w:val="hybridMultilevel"/>
    <w:tmpl w:val="14B25420"/>
    <w:lvl w:ilvl="0" w:tplc="F4D645BA">
      <w:start w:val="1"/>
      <w:numFmt w:val="decimal"/>
      <w:lvlText w:val="%1."/>
      <w:lvlJc w:val="left"/>
      <w:pPr>
        <w:ind w:left="720" w:hanging="360"/>
      </w:pPr>
    </w:lvl>
    <w:lvl w:ilvl="1" w:tplc="7D2EF43E" w:tentative="1">
      <w:start w:val="1"/>
      <w:numFmt w:val="lowerLetter"/>
      <w:lvlText w:val="%2."/>
      <w:lvlJc w:val="left"/>
      <w:pPr>
        <w:ind w:left="1440" w:hanging="360"/>
      </w:pPr>
    </w:lvl>
    <w:lvl w:ilvl="2" w:tplc="A23EB008" w:tentative="1">
      <w:start w:val="1"/>
      <w:numFmt w:val="lowerRoman"/>
      <w:lvlText w:val="%3."/>
      <w:lvlJc w:val="right"/>
      <w:pPr>
        <w:ind w:left="2160" w:hanging="180"/>
      </w:pPr>
    </w:lvl>
    <w:lvl w:ilvl="3" w:tplc="D898BB46" w:tentative="1">
      <w:start w:val="1"/>
      <w:numFmt w:val="decimal"/>
      <w:lvlText w:val="%4."/>
      <w:lvlJc w:val="left"/>
      <w:pPr>
        <w:ind w:left="2880" w:hanging="360"/>
      </w:pPr>
    </w:lvl>
    <w:lvl w:ilvl="4" w:tplc="FD68287A" w:tentative="1">
      <w:start w:val="1"/>
      <w:numFmt w:val="lowerLetter"/>
      <w:lvlText w:val="%5."/>
      <w:lvlJc w:val="left"/>
      <w:pPr>
        <w:ind w:left="3600" w:hanging="360"/>
      </w:pPr>
    </w:lvl>
    <w:lvl w:ilvl="5" w:tplc="187250B6" w:tentative="1">
      <w:start w:val="1"/>
      <w:numFmt w:val="lowerRoman"/>
      <w:lvlText w:val="%6."/>
      <w:lvlJc w:val="right"/>
      <w:pPr>
        <w:ind w:left="4320" w:hanging="180"/>
      </w:pPr>
    </w:lvl>
    <w:lvl w:ilvl="6" w:tplc="B2F621B4" w:tentative="1">
      <w:start w:val="1"/>
      <w:numFmt w:val="decimal"/>
      <w:lvlText w:val="%7."/>
      <w:lvlJc w:val="left"/>
      <w:pPr>
        <w:ind w:left="5040" w:hanging="360"/>
      </w:pPr>
    </w:lvl>
    <w:lvl w:ilvl="7" w:tplc="4AF657DA" w:tentative="1">
      <w:start w:val="1"/>
      <w:numFmt w:val="lowerLetter"/>
      <w:lvlText w:val="%8."/>
      <w:lvlJc w:val="left"/>
      <w:pPr>
        <w:ind w:left="5760" w:hanging="360"/>
      </w:pPr>
    </w:lvl>
    <w:lvl w:ilvl="8" w:tplc="CA62961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890"/>
    <w:rsid w:val="000131D1"/>
    <w:rsid w:val="00041F26"/>
    <w:rsid w:val="00042ECA"/>
    <w:rsid w:val="0005365E"/>
    <w:rsid w:val="00054816"/>
    <w:rsid w:val="00080315"/>
    <w:rsid w:val="0008092E"/>
    <w:rsid w:val="00080F3D"/>
    <w:rsid w:val="000917AD"/>
    <w:rsid w:val="000A71C0"/>
    <w:rsid w:val="000B1D5A"/>
    <w:rsid w:val="000C3578"/>
    <w:rsid w:val="000D3115"/>
    <w:rsid w:val="000D7663"/>
    <w:rsid w:val="000E37B3"/>
    <w:rsid w:val="000E5AEB"/>
    <w:rsid w:val="000F7A78"/>
    <w:rsid w:val="00132F48"/>
    <w:rsid w:val="00140890"/>
    <w:rsid w:val="00143A7F"/>
    <w:rsid w:val="001457C6"/>
    <w:rsid w:val="001479C3"/>
    <w:rsid w:val="00152051"/>
    <w:rsid w:val="001547EB"/>
    <w:rsid w:val="00170F56"/>
    <w:rsid w:val="00174DF3"/>
    <w:rsid w:val="00182759"/>
    <w:rsid w:val="001903CE"/>
    <w:rsid w:val="00194873"/>
    <w:rsid w:val="001B0D2C"/>
    <w:rsid w:val="001B0D90"/>
    <w:rsid w:val="001B13D8"/>
    <w:rsid w:val="001B3324"/>
    <w:rsid w:val="001E047E"/>
    <w:rsid w:val="001E1AB0"/>
    <w:rsid w:val="001F0E2D"/>
    <w:rsid w:val="001F677C"/>
    <w:rsid w:val="00201CCA"/>
    <w:rsid w:val="0022098D"/>
    <w:rsid w:val="0022707D"/>
    <w:rsid w:val="00240E24"/>
    <w:rsid w:val="00242EAB"/>
    <w:rsid w:val="00245533"/>
    <w:rsid w:val="00254830"/>
    <w:rsid w:val="00263010"/>
    <w:rsid w:val="0026546F"/>
    <w:rsid w:val="00265BD7"/>
    <w:rsid w:val="0028188E"/>
    <w:rsid w:val="002A3439"/>
    <w:rsid w:val="002B522C"/>
    <w:rsid w:val="002C22C8"/>
    <w:rsid w:val="002C705A"/>
    <w:rsid w:val="002C7344"/>
    <w:rsid w:val="002F217E"/>
    <w:rsid w:val="00310D21"/>
    <w:rsid w:val="00321470"/>
    <w:rsid w:val="003229BF"/>
    <w:rsid w:val="00322BE8"/>
    <w:rsid w:val="003331BF"/>
    <w:rsid w:val="00364F24"/>
    <w:rsid w:val="0039711B"/>
    <w:rsid w:val="003A60AD"/>
    <w:rsid w:val="003C0D3D"/>
    <w:rsid w:val="003D0B94"/>
    <w:rsid w:val="003E48EB"/>
    <w:rsid w:val="003E5D94"/>
    <w:rsid w:val="004000EC"/>
    <w:rsid w:val="00402C60"/>
    <w:rsid w:val="004041C6"/>
    <w:rsid w:val="00405262"/>
    <w:rsid w:val="0042066B"/>
    <w:rsid w:val="00434DA2"/>
    <w:rsid w:val="004423E2"/>
    <w:rsid w:val="00454B7C"/>
    <w:rsid w:val="0046737C"/>
    <w:rsid w:val="00471034"/>
    <w:rsid w:val="0047286A"/>
    <w:rsid w:val="004939E5"/>
    <w:rsid w:val="004B6C42"/>
    <w:rsid w:val="004D5378"/>
    <w:rsid w:val="004E2393"/>
    <w:rsid w:val="004E570E"/>
    <w:rsid w:val="004F4D1E"/>
    <w:rsid w:val="00510045"/>
    <w:rsid w:val="005100D3"/>
    <w:rsid w:val="00516CA8"/>
    <w:rsid w:val="00543836"/>
    <w:rsid w:val="00555ECB"/>
    <w:rsid w:val="00562174"/>
    <w:rsid w:val="00573944"/>
    <w:rsid w:val="00574455"/>
    <w:rsid w:val="00575F97"/>
    <w:rsid w:val="005903D4"/>
    <w:rsid w:val="00594E10"/>
    <w:rsid w:val="00595148"/>
    <w:rsid w:val="005B06C9"/>
    <w:rsid w:val="005D0FAF"/>
    <w:rsid w:val="005D1182"/>
    <w:rsid w:val="005E7CBD"/>
    <w:rsid w:val="0060152E"/>
    <w:rsid w:val="00612180"/>
    <w:rsid w:val="00632A65"/>
    <w:rsid w:val="0063564A"/>
    <w:rsid w:val="006429A6"/>
    <w:rsid w:val="00644DF3"/>
    <w:rsid w:val="00656AB0"/>
    <w:rsid w:val="0066118B"/>
    <w:rsid w:val="006637F5"/>
    <w:rsid w:val="00680E1F"/>
    <w:rsid w:val="00687A64"/>
    <w:rsid w:val="006A444A"/>
    <w:rsid w:val="006A48EE"/>
    <w:rsid w:val="006B7CDF"/>
    <w:rsid w:val="006C5AFD"/>
    <w:rsid w:val="006D1DFC"/>
    <w:rsid w:val="006D3914"/>
    <w:rsid w:val="006E049F"/>
    <w:rsid w:val="006E7EB9"/>
    <w:rsid w:val="00702E68"/>
    <w:rsid w:val="00704CEE"/>
    <w:rsid w:val="00720808"/>
    <w:rsid w:val="007269BE"/>
    <w:rsid w:val="007317D6"/>
    <w:rsid w:val="00731D56"/>
    <w:rsid w:val="00734DB7"/>
    <w:rsid w:val="007460DE"/>
    <w:rsid w:val="00755976"/>
    <w:rsid w:val="0076152F"/>
    <w:rsid w:val="00773611"/>
    <w:rsid w:val="0077767C"/>
    <w:rsid w:val="007B49BB"/>
    <w:rsid w:val="007B6B70"/>
    <w:rsid w:val="007C43FB"/>
    <w:rsid w:val="007D47B6"/>
    <w:rsid w:val="007D61E2"/>
    <w:rsid w:val="007E1D3D"/>
    <w:rsid w:val="007E69B9"/>
    <w:rsid w:val="007F4870"/>
    <w:rsid w:val="007F55B4"/>
    <w:rsid w:val="00801120"/>
    <w:rsid w:val="00812027"/>
    <w:rsid w:val="008159B4"/>
    <w:rsid w:val="008222A5"/>
    <w:rsid w:val="00854D1F"/>
    <w:rsid w:val="008A0E33"/>
    <w:rsid w:val="008B55CC"/>
    <w:rsid w:val="008B6D71"/>
    <w:rsid w:val="008C3113"/>
    <w:rsid w:val="008E3E1D"/>
    <w:rsid w:val="008F5E8F"/>
    <w:rsid w:val="00901509"/>
    <w:rsid w:val="0092420E"/>
    <w:rsid w:val="009255E9"/>
    <w:rsid w:val="009364EB"/>
    <w:rsid w:val="00974D72"/>
    <w:rsid w:val="009A2B50"/>
    <w:rsid w:val="009B0A5B"/>
    <w:rsid w:val="009B751E"/>
    <w:rsid w:val="009C6935"/>
    <w:rsid w:val="009E3F75"/>
    <w:rsid w:val="009F0697"/>
    <w:rsid w:val="009F63B3"/>
    <w:rsid w:val="00A0610D"/>
    <w:rsid w:val="00A14ABF"/>
    <w:rsid w:val="00A27830"/>
    <w:rsid w:val="00A600D8"/>
    <w:rsid w:val="00A7309E"/>
    <w:rsid w:val="00A74C4A"/>
    <w:rsid w:val="00A761CC"/>
    <w:rsid w:val="00AA0055"/>
    <w:rsid w:val="00AB2FF0"/>
    <w:rsid w:val="00AC606E"/>
    <w:rsid w:val="00AD2F0E"/>
    <w:rsid w:val="00AD300E"/>
    <w:rsid w:val="00AE6BDE"/>
    <w:rsid w:val="00B06967"/>
    <w:rsid w:val="00B20506"/>
    <w:rsid w:val="00B46038"/>
    <w:rsid w:val="00B64BDA"/>
    <w:rsid w:val="00B73296"/>
    <w:rsid w:val="00B8134A"/>
    <w:rsid w:val="00BA183A"/>
    <w:rsid w:val="00BA6802"/>
    <w:rsid w:val="00BB59CF"/>
    <w:rsid w:val="00BC100B"/>
    <w:rsid w:val="00BD39FE"/>
    <w:rsid w:val="00BE69CC"/>
    <w:rsid w:val="00C07326"/>
    <w:rsid w:val="00C12420"/>
    <w:rsid w:val="00C13057"/>
    <w:rsid w:val="00C1394B"/>
    <w:rsid w:val="00C2469F"/>
    <w:rsid w:val="00C321B5"/>
    <w:rsid w:val="00C57485"/>
    <w:rsid w:val="00C76116"/>
    <w:rsid w:val="00CA2CA3"/>
    <w:rsid w:val="00CB618D"/>
    <w:rsid w:val="00CE6CEE"/>
    <w:rsid w:val="00CF5DF3"/>
    <w:rsid w:val="00D10C73"/>
    <w:rsid w:val="00D122F6"/>
    <w:rsid w:val="00D15B85"/>
    <w:rsid w:val="00D15DC4"/>
    <w:rsid w:val="00D16850"/>
    <w:rsid w:val="00D25449"/>
    <w:rsid w:val="00D356F1"/>
    <w:rsid w:val="00D67008"/>
    <w:rsid w:val="00D731AB"/>
    <w:rsid w:val="00D91AAF"/>
    <w:rsid w:val="00D9508D"/>
    <w:rsid w:val="00D95829"/>
    <w:rsid w:val="00D95E5C"/>
    <w:rsid w:val="00DA23E8"/>
    <w:rsid w:val="00DC19F9"/>
    <w:rsid w:val="00DC3DEC"/>
    <w:rsid w:val="00DC4906"/>
    <w:rsid w:val="00DD5410"/>
    <w:rsid w:val="00DD56EE"/>
    <w:rsid w:val="00DE2F14"/>
    <w:rsid w:val="00DF28E9"/>
    <w:rsid w:val="00E07951"/>
    <w:rsid w:val="00E12AD4"/>
    <w:rsid w:val="00E14A21"/>
    <w:rsid w:val="00E200EF"/>
    <w:rsid w:val="00E258E1"/>
    <w:rsid w:val="00E26F97"/>
    <w:rsid w:val="00E36F62"/>
    <w:rsid w:val="00E52A23"/>
    <w:rsid w:val="00E76ADF"/>
    <w:rsid w:val="00E8152F"/>
    <w:rsid w:val="00E94F76"/>
    <w:rsid w:val="00EA0010"/>
    <w:rsid w:val="00EC2CD3"/>
    <w:rsid w:val="00EC7E10"/>
    <w:rsid w:val="00EF0FD1"/>
    <w:rsid w:val="00F2046F"/>
    <w:rsid w:val="00F44FAF"/>
    <w:rsid w:val="00F45A29"/>
    <w:rsid w:val="00F45BD8"/>
    <w:rsid w:val="00F56254"/>
    <w:rsid w:val="00F57E13"/>
    <w:rsid w:val="00F80BD1"/>
    <w:rsid w:val="00F86BF9"/>
    <w:rsid w:val="00F97524"/>
    <w:rsid w:val="00FB2522"/>
    <w:rsid w:val="00FB3330"/>
    <w:rsid w:val="00FC7CBF"/>
    <w:rsid w:val="00FD0D90"/>
    <w:rsid w:val="00FE670C"/>
    <w:rsid w:val="00FF0AED"/>
    <w:rsid w:val="00FF1A95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B9F0"/>
  <w15:docId w15:val="{60F64D3A-1E3A-4BA4-BECE-719563F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Heading">
    <w:name w:val="Heading"/>
    <w:rsid w:val="00140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704CE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5D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2520</TotalTime>
  <Pages>8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Казаков</cp:lastModifiedBy>
  <cp:revision>25</cp:revision>
  <dcterms:created xsi:type="dcterms:W3CDTF">2022-04-12T17:16:00Z</dcterms:created>
  <dcterms:modified xsi:type="dcterms:W3CDTF">2022-05-29T15:17:00Z</dcterms:modified>
</cp:coreProperties>
</file>