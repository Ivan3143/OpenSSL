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5C53F" w14:textId="77777777" w:rsidR="00140890" w:rsidRPr="005903D4" w:rsidRDefault="00E07951" w:rsidP="00140890">
      <w:pPr>
        <w:pStyle w:val="Heading"/>
        <w:spacing w:line="300" w:lineRule="auto"/>
        <w:jc w:val="center"/>
        <w:rPr>
          <w:rFonts w:ascii="Times New Roman" w:hAnsi="Times New Roman" w:cs="Times New Roman"/>
          <w:b w:val="0"/>
          <w:color w:val="000000"/>
          <w:sz w:val="24"/>
          <w:szCs w:val="24"/>
        </w:rPr>
      </w:pPr>
      <w:r w:rsidRPr="005903D4">
        <w:rPr>
          <w:rFonts w:ascii="Times New Roman" w:hAnsi="Times New Roman" w:cs="Times New Roman"/>
          <w:b w:val="0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193CE7F1" w14:textId="77777777" w:rsidR="00140890" w:rsidRPr="001B3324" w:rsidRDefault="00E07951" w:rsidP="00140890">
      <w:pPr>
        <w:pStyle w:val="Heading"/>
        <w:spacing w:line="300" w:lineRule="auto"/>
        <w:jc w:val="center"/>
        <w:rPr>
          <w:rFonts w:ascii="Times New Roman" w:hAnsi="Times New Roman" w:cs="Times New Roman"/>
          <w:b w:val="0"/>
          <w:color w:val="000000"/>
          <w:spacing w:val="-10"/>
          <w:sz w:val="26"/>
          <w:szCs w:val="26"/>
        </w:rPr>
      </w:pPr>
      <w:r w:rsidRPr="001B3324">
        <w:rPr>
          <w:rFonts w:ascii="Times New Roman" w:hAnsi="Times New Roman" w:cs="Times New Roman"/>
          <w:b w:val="0"/>
          <w:color w:val="000000"/>
          <w:spacing w:val="-10"/>
          <w:sz w:val="26"/>
          <w:szCs w:val="26"/>
        </w:rPr>
        <w:t>федеральное государственное автономное образовательное учреждение высшего образования</w:t>
      </w:r>
    </w:p>
    <w:p w14:paraId="509ACB50" w14:textId="77777777" w:rsidR="00140890" w:rsidRPr="001B3324" w:rsidRDefault="00E07951" w:rsidP="00140890">
      <w:pPr>
        <w:pStyle w:val="Heading"/>
        <w:pBdr>
          <w:bottom w:val="single" w:sz="12" w:space="1" w:color="auto"/>
        </w:pBdr>
        <w:spacing w:line="300" w:lineRule="auto"/>
        <w:jc w:val="center"/>
        <w:rPr>
          <w:rFonts w:ascii="Times New Roman" w:hAnsi="Times New Roman" w:cs="Times New Roman"/>
          <w:b w:val="0"/>
          <w:color w:val="000000"/>
          <w:spacing w:val="-10"/>
          <w:sz w:val="28"/>
          <w:szCs w:val="28"/>
        </w:rPr>
      </w:pPr>
      <w:r w:rsidRPr="001B3324">
        <w:rPr>
          <w:rFonts w:ascii="Times New Roman" w:hAnsi="Times New Roman" w:cs="Times New Roman"/>
          <w:b w:val="0"/>
          <w:color w:val="000000"/>
          <w:spacing w:val="-10"/>
          <w:sz w:val="28"/>
          <w:szCs w:val="28"/>
        </w:rPr>
        <w:t xml:space="preserve">«САНКТ-ПЕТЕРБУРГСКИЙ ГОСУДАРСТВЕННЫЙ УНИВЕРСИТЕТ </w:t>
      </w:r>
    </w:p>
    <w:p w14:paraId="5D768FD5" w14:textId="77777777" w:rsidR="00140890" w:rsidRPr="001B3324" w:rsidRDefault="00E07951" w:rsidP="00140890">
      <w:pPr>
        <w:pStyle w:val="Heading"/>
        <w:pBdr>
          <w:bottom w:val="single" w:sz="12" w:space="1" w:color="auto"/>
        </w:pBdr>
        <w:spacing w:line="300" w:lineRule="auto"/>
        <w:jc w:val="center"/>
        <w:rPr>
          <w:rFonts w:ascii="Times New Roman" w:hAnsi="Times New Roman" w:cs="Times New Roman"/>
          <w:b w:val="0"/>
          <w:color w:val="000000"/>
          <w:spacing w:val="-10"/>
          <w:sz w:val="28"/>
          <w:szCs w:val="28"/>
        </w:rPr>
      </w:pPr>
      <w:r w:rsidRPr="001B3324">
        <w:rPr>
          <w:rFonts w:ascii="Times New Roman" w:hAnsi="Times New Roman" w:cs="Times New Roman"/>
          <w:b w:val="0"/>
          <w:color w:val="000000"/>
          <w:spacing w:val="-10"/>
          <w:sz w:val="28"/>
          <w:szCs w:val="28"/>
        </w:rPr>
        <w:t>АЭРОКОСМИЧЕСКОГО ПРИБОРОСТРОЕНИЯ»</w:t>
      </w:r>
    </w:p>
    <w:p w14:paraId="3CADE327" w14:textId="6B4A83F6" w:rsidR="002A3439" w:rsidRDefault="00E07951" w:rsidP="00140890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34</w:t>
      </w:r>
    </w:p>
    <w:p w14:paraId="75F01812" w14:textId="77777777" w:rsidR="002A3439" w:rsidRPr="002A3439" w:rsidRDefault="00E07951" w:rsidP="002A3439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  <w:r w:rsidRPr="002A3439">
        <w:t xml:space="preserve"> _____________________</w:t>
      </w:r>
    </w:p>
    <w:p w14:paraId="16D860A1" w14:textId="77777777" w:rsidR="002A3439" w:rsidRDefault="00E07951" w:rsidP="002A3439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5"/>
        <w:gridCol w:w="283"/>
        <w:gridCol w:w="2819"/>
        <w:gridCol w:w="277"/>
        <w:gridCol w:w="3015"/>
      </w:tblGrid>
      <w:tr w:rsidR="00D731AB" w14:paraId="32748B6A" w14:textId="77777777" w:rsidTr="00143A7F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05FFBE28" w14:textId="3D15BF9C" w:rsidR="002A3439" w:rsidRPr="00A600D8" w:rsidRDefault="00E07951" w:rsidP="003A60AD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3A60AD">
              <w:rPr>
                <w:lang w:val="en-US"/>
              </w:rPr>
              <w:t>доцент, кандидат технических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2ECAD0" w14:textId="77777777" w:rsidR="002A3439" w:rsidRDefault="002A3439" w:rsidP="00143A7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012775F1" w14:textId="77777777" w:rsidR="002A3439" w:rsidRDefault="002A3439" w:rsidP="00143A7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E45300" w14:textId="77777777" w:rsidR="002A3439" w:rsidRDefault="002A3439" w:rsidP="00143A7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0F51068A" w14:textId="638AAAF9" w:rsidR="002A3439" w:rsidRPr="003A60AD" w:rsidRDefault="00E07951" w:rsidP="003A60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 w:rsidRPr="003A60AD">
              <w:t>Мыльников В</w:t>
            </w:r>
            <w:r>
              <w:rPr>
                <w:lang w:val="en-US"/>
              </w:rPr>
              <w:t>.</w:t>
            </w:r>
            <w:r w:rsidRPr="003A60AD">
              <w:t>А</w:t>
            </w:r>
            <w:r>
              <w:rPr>
                <w:lang w:val="en-US"/>
              </w:rPr>
              <w:t>.</w:t>
            </w:r>
          </w:p>
        </w:tc>
      </w:tr>
      <w:tr w:rsidR="00D731AB" w14:paraId="4D65C5D4" w14:textId="77777777" w:rsidTr="00143A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152C96" w14:textId="77777777" w:rsidR="002A3439" w:rsidRDefault="00E07951" w:rsidP="00143A7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5C507C" w14:textId="77777777" w:rsidR="002A3439" w:rsidRDefault="002A3439" w:rsidP="00143A7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885E4A" w14:textId="77777777" w:rsidR="002A3439" w:rsidRDefault="00E07951" w:rsidP="00143A7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963465" w14:textId="77777777" w:rsidR="002A3439" w:rsidRDefault="002A3439" w:rsidP="00143A7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64D5AB" w14:textId="77777777" w:rsidR="002A3439" w:rsidRDefault="00E07951" w:rsidP="00143A7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54634582" w14:textId="77777777" w:rsidR="002A3439" w:rsidRDefault="002A3439" w:rsidP="002A3439">
      <w:pPr>
        <w:pStyle w:val="a3"/>
        <w:spacing w:before="0"/>
      </w:pPr>
    </w:p>
    <w:tbl>
      <w:tblPr>
        <w:tblW w:w="9639" w:type="dxa"/>
        <w:tblLook w:val="0000" w:firstRow="0" w:lastRow="0" w:firstColumn="0" w:lastColumn="0" w:noHBand="0" w:noVBand="0"/>
      </w:tblPr>
      <w:tblGrid>
        <w:gridCol w:w="9639"/>
      </w:tblGrid>
      <w:tr w:rsidR="00D731AB" w14:paraId="4AEC5939" w14:textId="77777777" w:rsidTr="00140890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7F6E70DA" w14:textId="77777777" w:rsidR="002A3439" w:rsidRDefault="00E07951" w:rsidP="00143A7F">
            <w:pPr>
              <w:pStyle w:val="a3"/>
              <w:spacing w:before="960"/>
            </w:pPr>
            <w:r>
              <w:t>ОТЧЕТ О ЛАБОРАТОРНОЙ РАБОТЕ</w:t>
            </w:r>
          </w:p>
        </w:tc>
      </w:tr>
      <w:tr w:rsidR="00D731AB" w14:paraId="5A3131AD" w14:textId="77777777" w:rsidTr="00140890">
        <w:trPr>
          <w:trHeight w:val="1098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7E2AF113" w14:textId="77777777" w:rsidR="00FB2522" w:rsidRDefault="00FB2522" w:rsidP="00FB2522">
            <w:pPr>
              <w:jc w:val="center"/>
              <w:rPr>
                <w:b/>
                <w:sz w:val="28"/>
                <w:szCs w:val="28"/>
              </w:rPr>
            </w:pPr>
          </w:p>
          <w:p w14:paraId="0E2C727F" w14:textId="62947FA2" w:rsidR="002A3439" w:rsidRPr="00E8152F" w:rsidRDefault="00322BE8" w:rsidP="0076152F">
            <w:pPr>
              <w:jc w:val="center"/>
              <w:rPr>
                <w:b/>
                <w:sz w:val="28"/>
                <w:szCs w:val="28"/>
              </w:rPr>
            </w:pPr>
            <w:r w:rsidRPr="00322BE8">
              <w:rPr>
                <w:b/>
                <w:sz w:val="28"/>
                <w:szCs w:val="28"/>
              </w:rPr>
              <w:t>Создание центра сертификации с поддержкой протокола OCSP с применением пакета OpenSSL</w:t>
            </w:r>
            <w:r w:rsidR="00E07951" w:rsidRPr="00E8152F">
              <w:rPr>
                <w:b/>
                <w:sz w:val="28"/>
                <w:szCs w:val="28"/>
              </w:rPr>
              <w:t>.</w:t>
            </w:r>
          </w:p>
        </w:tc>
      </w:tr>
      <w:tr w:rsidR="00D731AB" w14:paraId="6A9B968A" w14:textId="77777777" w:rsidTr="00140890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2C4B94E3" w14:textId="7D371484" w:rsidR="002A3439" w:rsidRPr="0077767C" w:rsidRDefault="00E07951" w:rsidP="0066118B">
            <w:pPr>
              <w:jc w:val="center"/>
              <w:rPr>
                <w:sz w:val="28"/>
                <w:szCs w:val="28"/>
              </w:rPr>
            </w:pPr>
            <w:bookmarkStart w:id="0" w:name="_Toc86856983"/>
            <w:bookmarkStart w:id="1" w:name="_Toc86857067"/>
            <w:bookmarkStart w:id="2" w:name="_Toc86938064"/>
            <w:bookmarkStart w:id="3" w:name="_Toc86938308"/>
            <w:r w:rsidRPr="0077767C">
              <w:rPr>
                <w:sz w:val="28"/>
                <w:szCs w:val="28"/>
              </w:rPr>
              <w:t xml:space="preserve">по курсу: </w:t>
            </w:r>
            <w:bookmarkEnd w:id="0"/>
            <w:bookmarkEnd w:id="1"/>
            <w:bookmarkEnd w:id="2"/>
            <w:bookmarkEnd w:id="3"/>
            <w:r w:rsidR="00FB2522" w:rsidRPr="00FB2522">
              <w:rPr>
                <w:sz w:val="28"/>
                <w:szCs w:val="28"/>
              </w:rPr>
              <w:t>ОСНОВЫ ИНФОРМАЦИОННОЙ БЕЗОПАСНОСТИ</w:t>
            </w:r>
          </w:p>
        </w:tc>
      </w:tr>
      <w:tr w:rsidR="00D731AB" w14:paraId="6DDDA148" w14:textId="77777777" w:rsidTr="00140890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6DEB104F" w14:textId="77777777" w:rsidR="002A3439" w:rsidRDefault="002A3439" w:rsidP="00143A7F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</w:tbl>
    <w:p w14:paraId="6A812749" w14:textId="68DDB5B4" w:rsidR="002A3439" w:rsidRPr="00F57E13" w:rsidRDefault="00E07951" w:rsidP="002A3439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</w:t>
      </w:r>
      <w:r w:rsidR="00140890">
        <w:t>Н</w:t>
      </w:r>
      <w:r>
        <w:t>ИЛ</w:t>
      </w:r>
    </w:p>
    <w:tbl>
      <w:tblPr>
        <w:tblW w:w="9817" w:type="dxa"/>
        <w:tblInd w:w="108" w:type="dxa"/>
        <w:tblLook w:val="0000" w:firstRow="0" w:lastRow="0" w:firstColumn="0" w:lastColumn="0" w:noHBand="0" w:noVBand="0"/>
      </w:tblPr>
      <w:tblGrid>
        <w:gridCol w:w="2207"/>
        <w:gridCol w:w="1764"/>
        <w:gridCol w:w="240"/>
        <w:gridCol w:w="2688"/>
        <w:gridCol w:w="240"/>
        <w:gridCol w:w="2678"/>
      </w:tblGrid>
      <w:tr w:rsidR="00D731AB" w14:paraId="4C3E938A" w14:textId="77777777" w:rsidTr="00140890">
        <w:trPr>
          <w:trHeight w:val="387"/>
        </w:trPr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CD1D84" w14:textId="77777777" w:rsidR="002A3439" w:rsidRDefault="00E07951" w:rsidP="00143A7F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F256C7" w14:textId="7E8EA1C6" w:rsidR="002A3439" w:rsidRPr="00F57E13" w:rsidRDefault="00E07951" w:rsidP="00143A7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>3143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F7D3A7" w14:textId="77777777" w:rsidR="002A3439" w:rsidRDefault="002A3439" w:rsidP="00143A7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F7F92D2" w14:textId="77777777" w:rsidR="002A3439" w:rsidRDefault="002A3439" w:rsidP="00143A7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306486" w14:textId="77777777" w:rsidR="002A3439" w:rsidRDefault="002A3439" w:rsidP="00143A7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7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78D212E" w14:textId="023CDA86" w:rsidR="002A3439" w:rsidRPr="00140890" w:rsidRDefault="00E07951" w:rsidP="0014089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t>Казаков И</w:t>
            </w:r>
            <w:r>
              <w:rPr>
                <w:lang w:val="en-US"/>
              </w:rPr>
              <w:t>.</w:t>
            </w:r>
            <w:r>
              <w:t>А</w:t>
            </w:r>
            <w:r>
              <w:rPr>
                <w:lang w:val="en-US"/>
              </w:rPr>
              <w:t>.</w:t>
            </w:r>
          </w:p>
        </w:tc>
      </w:tr>
      <w:tr w:rsidR="00D731AB" w14:paraId="3FC35E09" w14:textId="77777777" w:rsidTr="00140890">
        <w:trPr>
          <w:trHeight w:val="58"/>
        </w:trPr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AEE6F5" w14:textId="77777777" w:rsidR="002A3439" w:rsidRDefault="002A3439" w:rsidP="00143A7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DF05F8" w14:textId="77777777" w:rsidR="002A3439" w:rsidRDefault="002A3439" w:rsidP="00143A7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F4C114" w14:textId="77777777" w:rsidR="002A3439" w:rsidRDefault="002A3439" w:rsidP="00143A7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8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99FE8C5" w14:textId="77777777" w:rsidR="002A3439" w:rsidRDefault="00E07951" w:rsidP="00143A7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B19280" w14:textId="77777777" w:rsidR="002A3439" w:rsidRDefault="002A3439" w:rsidP="00143A7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4E1689" w14:textId="77777777" w:rsidR="002A3439" w:rsidRDefault="00E07951" w:rsidP="00143A7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796E1AA7" w14:textId="04C7D99A" w:rsidR="00E8152F" w:rsidRDefault="00E07951" w:rsidP="00140890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</w:pPr>
      <w:r>
        <w:t>Санкт-Петербург 2022 г</w:t>
      </w:r>
      <w:r>
        <w:rPr>
          <w:lang w:val="en-US"/>
        </w:rPr>
        <w:t>.</w:t>
      </w:r>
    </w:p>
    <w:p w14:paraId="01F39921" w14:textId="42FBB361" w:rsidR="00E8152F" w:rsidRDefault="00E8152F">
      <w:pPr>
        <w:spacing w:after="160" w:line="259" w:lineRule="auto"/>
        <w:rPr>
          <w:lang w:val="en-US"/>
        </w:rPr>
      </w:pPr>
    </w:p>
    <w:p w14:paraId="4D1D650E" w14:textId="7BBABB99" w:rsidR="00322BE8" w:rsidRDefault="00322BE8">
      <w:pPr>
        <w:spacing w:after="160" w:line="259" w:lineRule="auto"/>
        <w:rPr>
          <w:lang w:val="en-US"/>
        </w:rPr>
      </w:pPr>
    </w:p>
    <w:p w14:paraId="5B73570B" w14:textId="673D79EF" w:rsidR="00322BE8" w:rsidRDefault="00322BE8">
      <w:pPr>
        <w:spacing w:after="160" w:line="259" w:lineRule="auto"/>
        <w:rPr>
          <w:lang w:val="en-US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3608705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D67E72" w14:textId="431CEF8E" w:rsidR="00322BE8" w:rsidRPr="00A7309E" w:rsidRDefault="00A7309E" w:rsidP="00A7309E">
          <w:pPr>
            <w:pStyle w:val="aa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A7309E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Оглавление</w:t>
          </w:r>
        </w:p>
        <w:p w14:paraId="381246B5" w14:textId="5AF2DBEA" w:rsidR="006A444A" w:rsidRDefault="00322BE8">
          <w:pPr>
            <w:pStyle w:val="21"/>
            <w:tabs>
              <w:tab w:val="right" w:leader="dot" w:pos="963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542463" w:history="1">
            <w:r w:rsidR="006A444A" w:rsidRPr="00594E10">
              <w:rPr>
                <w:rStyle w:val="a9"/>
                <w:rFonts w:ascii="Times New Roman" w:eastAsiaTheme="majorEastAsia" w:hAnsi="Times New Roman" w:cs="Times New Roman"/>
                <w:b/>
                <w:bCs/>
                <w:noProof/>
              </w:rPr>
              <w:t>Цель работы.</w:t>
            </w:r>
            <w:r w:rsidR="006A444A">
              <w:rPr>
                <w:noProof/>
                <w:webHidden/>
              </w:rPr>
              <w:tab/>
            </w:r>
            <w:r w:rsidR="006A444A">
              <w:rPr>
                <w:noProof/>
                <w:webHidden/>
              </w:rPr>
              <w:fldChar w:fldCharType="begin"/>
            </w:r>
            <w:r w:rsidR="006A444A">
              <w:rPr>
                <w:noProof/>
                <w:webHidden/>
              </w:rPr>
              <w:instrText xml:space="preserve"> PAGEREF _Toc103542463 \h </w:instrText>
            </w:r>
            <w:r w:rsidR="006A444A">
              <w:rPr>
                <w:noProof/>
                <w:webHidden/>
              </w:rPr>
            </w:r>
            <w:r w:rsidR="006A444A">
              <w:rPr>
                <w:noProof/>
                <w:webHidden/>
              </w:rPr>
              <w:fldChar w:fldCharType="separate"/>
            </w:r>
            <w:r w:rsidR="006A444A">
              <w:rPr>
                <w:noProof/>
                <w:webHidden/>
              </w:rPr>
              <w:t>2</w:t>
            </w:r>
            <w:r w:rsidR="006A444A">
              <w:rPr>
                <w:noProof/>
                <w:webHidden/>
              </w:rPr>
              <w:fldChar w:fldCharType="end"/>
            </w:r>
          </w:hyperlink>
        </w:p>
        <w:p w14:paraId="302F5649" w14:textId="272C516F" w:rsidR="006A444A" w:rsidRDefault="00EC2CD3">
          <w:pPr>
            <w:pStyle w:val="21"/>
            <w:tabs>
              <w:tab w:val="right" w:leader="dot" w:pos="963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103542464" w:history="1">
            <w:r w:rsidR="006A444A" w:rsidRPr="00594E10">
              <w:rPr>
                <w:rStyle w:val="a9"/>
                <w:rFonts w:ascii="Times New Roman" w:eastAsiaTheme="majorEastAsia" w:hAnsi="Times New Roman" w:cs="Times New Roman"/>
                <w:b/>
                <w:bCs/>
                <w:noProof/>
              </w:rPr>
              <w:t>Ход работы.</w:t>
            </w:r>
            <w:r w:rsidR="006A444A">
              <w:rPr>
                <w:noProof/>
                <w:webHidden/>
              </w:rPr>
              <w:tab/>
            </w:r>
            <w:r w:rsidR="006A444A">
              <w:rPr>
                <w:noProof/>
                <w:webHidden/>
              </w:rPr>
              <w:fldChar w:fldCharType="begin"/>
            </w:r>
            <w:r w:rsidR="006A444A">
              <w:rPr>
                <w:noProof/>
                <w:webHidden/>
              </w:rPr>
              <w:instrText xml:space="preserve"> PAGEREF _Toc103542464 \h </w:instrText>
            </w:r>
            <w:r w:rsidR="006A444A">
              <w:rPr>
                <w:noProof/>
                <w:webHidden/>
              </w:rPr>
            </w:r>
            <w:r w:rsidR="006A444A">
              <w:rPr>
                <w:noProof/>
                <w:webHidden/>
              </w:rPr>
              <w:fldChar w:fldCharType="separate"/>
            </w:r>
            <w:r w:rsidR="006A444A">
              <w:rPr>
                <w:noProof/>
                <w:webHidden/>
              </w:rPr>
              <w:t>3</w:t>
            </w:r>
            <w:r w:rsidR="006A444A">
              <w:rPr>
                <w:noProof/>
                <w:webHidden/>
              </w:rPr>
              <w:fldChar w:fldCharType="end"/>
            </w:r>
          </w:hyperlink>
        </w:p>
        <w:p w14:paraId="230E01C4" w14:textId="51C572D4" w:rsidR="006A444A" w:rsidRDefault="00EC2CD3">
          <w:pPr>
            <w:pStyle w:val="21"/>
            <w:tabs>
              <w:tab w:val="right" w:leader="dot" w:pos="963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103542465" w:history="1">
            <w:r w:rsidR="006A444A" w:rsidRPr="00594E10">
              <w:rPr>
                <w:rStyle w:val="a9"/>
                <w:rFonts w:ascii="Times New Roman" w:eastAsiaTheme="majorEastAsia" w:hAnsi="Times New Roman" w:cs="Times New Roman"/>
                <w:b/>
                <w:bCs/>
                <w:noProof/>
              </w:rPr>
              <w:t>Результаты лабораторной работы и выводы.</w:t>
            </w:r>
            <w:r w:rsidR="006A444A">
              <w:rPr>
                <w:noProof/>
                <w:webHidden/>
              </w:rPr>
              <w:tab/>
            </w:r>
            <w:r w:rsidR="006A444A">
              <w:rPr>
                <w:noProof/>
                <w:webHidden/>
              </w:rPr>
              <w:fldChar w:fldCharType="begin"/>
            </w:r>
            <w:r w:rsidR="006A444A">
              <w:rPr>
                <w:noProof/>
                <w:webHidden/>
              </w:rPr>
              <w:instrText xml:space="preserve"> PAGEREF _Toc103542465 \h </w:instrText>
            </w:r>
            <w:r w:rsidR="006A444A">
              <w:rPr>
                <w:noProof/>
                <w:webHidden/>
              </w:rPr>
            </w:r>
            <w:r w:rsidR="006A444A">
              <w:rPr>
                <w:noProof/>
                <w:webHidden/>
              </w:rPr>
              <w:fldChar w:fldCharType="separate"/>
            </w:r>
            <w:r w:rsidR="006A444A">
              <w:rPr>
                <w:noProof/>
                <w:webHidden/>
              </w:rPr>
              <w:t>7</w:t>
            </w:r>
            <w:r w:rsidR="006A444A">
              <w:rPr>
                <w:noProof/>
                <w:webHidden/>
              </w:rPr>
              <w:fldChar w:fldCharType="end"/>
            </w:r>
          </w:hyperlink>
        </w:p>
        <w:p w14:paraId="25BDAA77" w14:textId="6B668E79" w:rsidR="00322BE8" w:rsidRDefault="00322BE8">
          <w:r>
            <w:rPr>
              <w:b/>
              <w:bCs/>
            </w:rPr>
            <w:fldChar w:fldCharType="end"/>
          </w:r>
        </w:p>
      </w:sdtContent>
    </w:sdt>
    <w:p w14:paraId="3C7BBC70" w14:textId="41029DC8" w:rsidR="00322BE8" w:rsidRDefault="00322BE8">
      <w:pPr>
        <w:spacing w:after="160" w:line="259" w:lineRule="auto"/>
      </w:pPr>
    </w:p>
    <w:p w14:paraId="1C6BCA44" w14:textId="6E3B468D" w:rsidR="00322BE8" w:rsidRPr="00322BE8" w:rsidRDefault="00322BE8" w:rsidP="00322BE8"/>
    <w:p w14:paraId="730E83BC" w14:textId="0EE0AE86" w:rsidR="00322BE8" w:rsidRPr="00322BE8" w:rsidRDefault="00322BE8" w:rsidP="00322BE8"/>
    <w:p w14:paraId="5C93FB75" w14:textId="34229ADC" w:rsidR="00322BE8" w:rsidRPr="00322BE8" w:rsidRDefault="00322BE8" w:rsidP="00322BE8"/>
    <w:p w14:paraId="2E9BBE38" w14:textId="27DD2B15" w:rsidR="00322BE8" w:rsidRPr="00322BE8" w:rsidRDefault="00322BE8" w:rsidP="00322BE8"/>
    <w:p w14:paraId="6ACA9C11" w14:textId="79D23767" w:rsidR="00322BE8" w:rsidRPr="00322BE8" w:rsidRDefault="00322BE8" w:rsidP="00322BE8"/>
    <w:p w14:paraId="10A454BF" w14:textId="0B53CD46" w:rsidR="00322BE8" w:rsidRPr="00322BE8" w:rsidRDefault="00322BE8" w:rsidP="00322BE8"/>
    <w:p w14:paraId="28F6BE83" w14:textId="1CF77764" w:rsidR="00322BE8" w:rsidRPr="00322BE8" w:rsidRDefault="00322BE8" w:rsidP="00322BE8"/>
    <w:p w14:paraId="5CABFBF6" w14:textId="4CEDF4E4" w:rsidR="00322BE8" w:rsidRPr="00322BE8" w:rsidRDefault="00322BE8" w:rsidP="00322BE8"/>
    <w:p w14:paraId="5FD8B794" w14:textId="1807800F" w:rsidR="00322BE8" w:rsidRPr="00322BE8" w:rsidRDefault="00322BE8" w:rsidP="00322BE8"/>
    <w:p w14:paraId="72C88A60" w14:textId="1271774B" w:rsidR="00322BE8" w:rsidRPr="00322BE8" w:rsidRDefault="00322BE8" w:rsidP="00322BE8"/>
    <w:p w14:paraId="25FA39CF" w14:textId="0B889192" w:rsidR="00322BE8" w:rsidRPr="00322BE8" w:rsidRDefault="00322BE8" w:rsidP="00322BE8"/>
    <w:p w14:paraId="11453993" w14:textId="27BE8456" w:rsidR="00322BE8" w:rsidRPr="00322BE8" w:rsidRDefault="00322BE8" w:rsidP="00322BE8"/>
    <w:p w14:paraId="52E7991A" w14:textId="19E96DB0" w:rsidR="00322BE8" w:rsidRPr="00322BE8" w:rsidRDefault="00322BE8" w:rsidP="00322BE8"/>
    <w:p w14:paraId="2B21BA5A" w14:textId="47F6D820" w:rsidR="00322BE8" w:rsidRPr="00322BE8" w:rsidRDefault="00322BE8" w:rsidP="00322BE8"/>
    <w:p w14:paraId="63CE1DC3" w14:textId="7558AF62" w:rsidR="00322BE8" w:rsidRPr="00322BE8" w:rsidRDefault="00322BE8" w:rsidP="00322BE8"/>
    <w:p w14:paraId="664D31DE" w14:textId="3A7F07D0" w:rsidR="00322BE8" w:rsidRPr="00322BE8" w:rsidRDefault="00322BE8" w:rsidP="00322BE8"/>
    <w:p w14:paraId="365B7B33" w14:textId="6E9215B0" w:rsidR="00322BE8" w:rsidRPr="00322BE8" w:rsidRDefault="00322BE8" w:rsidP="00322BE8"/>
    <w:p w14:paraId="7556E9AF" w14:textId="224FDC62" w:rsidR="00322BE8" w:rsidRPr="00322BE8" w:rsidRDefault="00322BE8" w:rsidP="00322BE8"/>
    <w:p w14:paraId="6CC64E2D" w14:textId="0EB2057E" w:rsidR="00322BE8" w:rsidRPr="00322BE8" w:rsidRDefault="00322BE8" w:rsidP="00322BE8"/>
    <w:p w14:paraId="5E89710A" w14:textId="59C2644C" w:rsidR="00322BE8" w:rsidRPr="00322BE8" w:rsidRDefault="00322BE8" w:rsidP="00322BE8"/>
    <w:p w14:paraId="118EA562" w14:textId="286B580D" w:rsidR="00322BE8" w:rsidRPr="00322BE8" w:rsidRDefault="00322BE8" w:rsidP="00322BE8"/>
    <w:p w14:paraId="391DAE15" w14:textId="42AC40C8" w:rsidR="00322BE8" w:rsidRPr="00322BE8" w:rsidRDefault="00322BE8" w:rsidP="00322BE8"/>
    <w:p w14:paraId="653E1ABC" w14:textId="1A949596" w:rsidR="00322BE8" w:rsidRPr="00322BE8" w:rsidRDefault="00322BE8" w:rsidP="00322BE8"/>
    <w:p w14:paraId="513B5590" w14:textId="6C4E4662" w:rsidR="00322BE8" w:rsidRPr="00322BE8" w:rsidRDefault="00322BE8" w:rsidP="00322BE8"/>
    <w:p w14:paraId="11EF0BF9" w14:textId="1AAB185D" w:rsidR="00322BE8" w:rsidRPr="00322BE8" w:rsidRDefault="00322BE8" w:rsidP="00322BE8"/>
    <w:p w14:paraId="30D27783" w14:textId="153F9A42" w:rsidR="00322BE8" w:rsidRPr="00322BE8" w:rsidRDefault="00322BE8" w:rsidP="00322BE8"/>
    <w:p w14:paraId="440D9C42" w14:textId="5930785A" w:rsidR="00322BE8" w:rsidRPr="00322BE8" w:rsidRDefault="00322BE8" w:rsidP="00322BE8"/>
    <w:p w14:paraId="3385EF82" w14:textId="34422DC3" w:rsidR="00322BE8" w:rsidRPr="00322BE8" w:rsidRDefault="00322BE8" w:rsidP="00322BE8"/>
    <w:p w14:paraId="69E25C04" w14:textId="2BF0FEEA" w:rsidR="00322BE8" w:rsidRPr="00322BE8" w:rsidRDefault="00322BE8" w:rsidP="00322BE8"/>
    <w:p w14:paraId="57701B57" w14:textId="02D5CBA0" w:rsidR="00322BE8" w:rsidRPr="00322BE8" w:rsidRDefault="00322BE8" w:rsidP="00322BE8"/>
    <w:p w14:paraId="5EF165A1" w14:textId="6DD4CDA5" w:rsidR="00322BE8" w:rsidRPr="00322BE8" w:rsidRDefault="00322BE8" w:rsidP="00322BE8"/>
    <w:p w14:paraId="17E222F6" w14:textId="5964001F" w:rsidR="00322BE8" w:rsidRPr="00322BE8" w:rsidRDefault="00322BE8" w:rsidP="00322BE8"/>
    <w:p w14:paraId="6C658D69" w14:textId="0EEEE16B" w:rsidR="00322BE8" w:rsidRPr="00322BE8" w:rsidRDefault="00322BE8" w:rsidP="00322BE8"/>
    <w:p w14:paraId="7D4A8B7A" w14:textId="2FD5BDB5" w:rsidR="00322BE8" w:rsidRPr="00322BE8" w:rsidRDefault="00322BE8" w:rsidP="00322BE8"/>
    <w:p w14:paraId="35DBA24B" w14:textId="45EDF368" w:rsidR="00322BE8" w:rsidRPr="00322BE8" w:rsidRDefault="00322BE8" w:rsidP="00322BE8"/>
    <w:p w14:paraId="549FC6A7" w14:textId="1094E7C3" w:rsidR="00322BE8" w:rsidRPr="00322BE8" w:rsidRDefault="00322BE8" w:rsidP="00322BE8"/>
    <w:p w14:paraId="3B8BD751" w14:textId="7ED01018" w:rsidR="00322BE8" w:rsidRPr="00322BE8" w:rsidRDefault="00322BE8" w:rsidP="00322BE8"/>
    <w:p w14:paraId="0F06687A" w14:textId="03E2B843" w:rsidR="00322BE8" w:rsidRPr="00322BE8" w:rsidRDefault="00322BE8" w:rsidP="00322BE8"/>
    <w:p w14:paraId="2BC38EB3" w14:textId="084630E3" w:rsidR="00322BE8" w:rsidRPr="00322BE8" w:rsidRDefault="00322BE8" w:rsidP="00322BE8"/>
    <w:p w14:paraId="07CE2F5D" w14:textId="0BFBAD6C" w:rsidR="00322BE8" w:rsidRPr="00322BE8" w:rsidRDefault="00322BE8" w:rsidP="00322BE8"/>
    <w:p w14:paraId="5138C945" w14:textId="0A8E4F62" w:rsidR="00322BE8" w:rsidRPr="00322BE8" w:rsidRDefault="00322BE8" w:rsidP="00322BE8"/>
    <w:p w14:paraId="10882AFC" w14:textId="52E5CADB" w:rsidR="00322BE8" w:rsidRDefault="00322BE8" w:rsidP="00322BE8"/>
    <w:p w14:paraId="54A40E12" w14:textId="189A006C" w:rsidR="00322BE8" w:rsidRDefault="00322BE8" w:rsidP="00322BE8"/>
    <w:p w14:paraId="670EDB4A" w14:textId="77777777" w:rsidR="00322BE8" w:rsidRDefault="00322BE8">
      <w:pPr>
        <w:spacing w:after="160" w:line="259" w:lineRule="auto"/>
      </w:pPr>
      <w:r>
        <w:br w:type="page"/>
      </w:r>
    </w:p>
    <w:p w14:paraId="461B18FA" w14:textId="4D80A433" w:rsidR="00322BE8" w:rsidRDefault="00322BE8" w:rsidP="00322BE8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03542463"/>
      <w:r w:rsidRPr="00322B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  <w:r w:rsidRPr="00FF0A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bookmarkEnd w:id="4"/>
    </w:p>
    <w:p w14:paraId="5B281DFB" w14:textId="21611A6D" w:rsidR="00A7309E" w:rsidRDefault="00A7309E" w:rsidP="00A7309E">
      <w:pPr>
        <w:ind w:firstLine="709"/>
      </w:pPr>
      <w:r w:rsidRPr="00A7309E">
        <w:t>Получить навык применения программного продукта OpenSSL для создания центра сертификации с поддержкой протокола OCSP, изучить протокол OCSP.</w:t>
      </w:r>
    </w:p>
    <w:p w14:paraId="253F84D1" w14:textId="10D708C4" w:rsidR="00A7309E" w:rsidRPr="00A7309E" w:rsidRDefault="00A7309E" w:rsidP="00A7309E"/>
    <w:p w14:paraId="2477FB94" w14:textId="29FB3555" w:rsidR="00A7309E" w:rsidRPr="00A7309E" w:rsidRDefault="00A7309E" w:rsidP="00A7309E"/>
    <w:p w14:paraId="2539CC2E" w14:textId="355AD36F" w:rsidR="00A7309E" w:rsidRPr="00A7309E" w:rsidRDefault="00A7309E" w:rsidP="00A7309E"/>
    <w:p w14:paraId="786E112D" w14:textId="3195F2F8" w:rsidR="00A7309E" w:rsidRPr="00A7309E" w:rsidRDefault="00A7309E" w:rsidP="00A7309E"/>
    <w:p w14:paraId="6096E53D" w14:textId="17E54A80" w:rsidR="00A7309E" w:rsidRPr="00A7309E" w:rsidRDefault="00A7309E" w:rsidP="00A7309E"/>
    <w:p w14:paraId="5267D535" w14:textId="746B41BF" w:rsidR="00A7309E" w:rsidRPr="00A7309E" w:rsidRDefault="00A7309E" w:rsidP="00A7309E"/>
    <w:p w14:paraId="51C62104" w14:textId="38ED6E32" w:rsidR="00A7309E" w:rsidRPr="00A7309E" w:rsidRDefault="00A7309E" w:rsidP="00A7309E"/>
    <w:p w14:paraId="07A9428B" w14:textId="036A81D3" w:rsidR="00A7309E" w:rsidRPr="00A7309E" w:rsidRDefault="00A7309E" w:rsidP="00A7309E"/>
    <w:p w14:paraId="28033F64" w14:textId="1FA39A99" w:rsidR="00A7309E" w:rsidRPr="00A7309E" w:rsidRDefault="00A7309E" w:rsidP="00A7309E"/>
    <w:p w14:paraId="626EAD0E" w14:textId="4AF1EB3F" w:rsidR="00A7309E" w:rsidRPr="00A7309E" w:rsidRDefault="00A7309E" w:rsidP="00A7309E"/>
    <w:p w14:paraId="3DDA9EB6" w14:textId="07078942" w:rsidR="00A7309E" w:rsidRPr="00A7309E" w:rsidRDefault="00A7309E" w:rsidP="00A7309E"/>
    <w:p w14:paraId="472953FC" w14:textId="1787CE6E" w:rsidR="00A7309E" w:rsidRPr="00A7309E" w:rsidRDefault="00A7309E" w:rsidP="00A7309E"/>
    <w:p w14:paraId="50070A4E" w14:textId="392342F4" w:rsidR="00A7309E" w:rsidRPr="00A7309E" w:rsidRDefault="00A7309E" w:rsidP="00A7309E"/>
    <w:p w14:paraId="18CC64B5" w14:textId="744033F7" w:rsidR="00A7309E" w:rsidRPr="00A7309E" w:rsidRDefault="00A7309E" w:rsidP="00A7309E"/>
    <w:p w14:paraId="5E167E1E" w14:textId="1FF13A9D" w:rsidR="00A7309E" w:rsidRPr="00A7309E" w:rsidRDefault="00A7309E" w:rsidP="00A7309E"/>
    <w:p w14:paraId="04625A3A" w14:textId="4C2C1798" w:rsidR="00A7309E" w:rsidRPr="00A7309E" w:rsidRDefault="00A7309E" w:rsidP="00A7309E"/>
    <w:p w14:paraId="529208B8" w14:textId="47656744" w:rsidR="00A7309E" w:rsidRPr="00A7309E" w:rsidRDefault="00A7309E" w:rsidP="00A7309E"/>
    <w:p w14:paraId="18376F2D" w14:textId="21B0D22A" w:rsidR="00A7309E" w:rsidRPr="00A7309E" w:rsidRDefault="00A7309E" w:rsidP="00A7309E"/>
    <w:p w14:paraId="177B4D4F" w14:textId="70517E14" w:rsidR="00A7309E" w:rsidRPr="00A7309E" w:rsidRDefault="00A7309E" w:rsidP="00A7309E"/>
    <w:p w14:paraId="015EAFD1" w14:textId="288BA3CB" w:rsidR="00A7309E" w:rsidRPr="00A7309E" w:rsidRDefault="00A7309E" w:rsidP="00A7309E"/>
    <w:p w14:paraId="10176570" w14:textId="6C9B2BA0" w:rsidR="00A7309E" w:rsidRPr="00A7309E" w:rsidRDefault="00A7309E" w:rsidP="00A7309E"/>
    <w:p w14:paraId="17E58895" w14:textId="5BB58A21" w:rsidR="00A7309E" w:rsidRDefault="00A7309E" w:rsidP="00A7309E"/>
    <w:p w14:paraId="5E80F133" w14:textId="560CA061" w:rsidR="00A7309E" w:rsidRDefault="00A7309E" w:rsidP="00A7309E">
      <w:pPr>
        <w:tabs>
          <w:tab w:val="left" w:pos="5772"/>
        </w:tabs>
      </w:pPr>
      <w:r>
        <w:tab/>
      </w:r>
    </w:p>
    <w:p w14:paraId="3D719510" w14:textId="77777777" w:rsidR="00A7309E" w:rsidRDefault="00A7309E">
      <w:pPr>
        <w:spacing w:after="160" w:line="259" w:lineRule="auto"/>
      </w:pPr>
      <w:r>
        <w:br w:type="page"/>
      </w:r>
    </w:p>
    <w:p w14:paraId="72A599DD" w14:textId="08D09F62" w:rsidR="00A7309E" w:rsidRPr="00FF0AED" w:rsidRDefault="00A7309E" w:rsidP="00A7309E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03542464"/>
      <w:r w:rsidRPr="00A730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Ход работы</w:t>
      </w:r>
      <w:r w:rsidRPr="00FF0A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bookmarkEnd w:id="5"/>
    </w:p>
    <w:p w14:paraId="2DEB692D" w14:textId="77777777" w:rsidR="00FF0AED" w:rsidRDefault="00FF0AED" w:rsidP="00FF0AED">
      <w:pPr>
        <w:spacing w:before="240"/>
        <w:ind w:firstLine="709"/>
      </w:pPr>
      <w:r>
        <w:t>1</w:t>
      </w:r>
      <w:r w:rsidRPr="00FF0AED">
        <w:t xml:space="preserve">.  </w:t>
      </w:r>
      <w:r>
        <w:t xml:space="preserve">Создадим центр сертификации с помощью </w:t>
      </w:r>
      <w:r>
        <w:rPr>
          <w:lang w:val="en-US"/>
        </w:rPr>
        <w:t>OpenSSL</w:t>
      </w:r>
      <w:r>
        <w:t>:</w:t>
      </w:r>
    </w:p>
    <w:p w14:paraId="467F1FA2" w14:textId="342F8942" w:rsidR="00FF0AED" w:rsidRDefault="00EC2CD3" w:rsidP="00FF0AED">
      <w:pPr>
        <w:spacing w:before="240"/>
        <w:ind w:firstLine="709"/>
      </w:pPr>
      <w:r>
        <w:rPr>
          <w:noProof/>
        </w:rPr>
        <w:pict w14:anchorId="58716F5E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.9pt;margin-top:115.95pt;width:468.8pt;height:.05pt;z-index:251658240;mso-position-horizontal-relative:text;mso-position-vertical-relative:text" stroked="f">
            <v:textbox style="mso-fit-shape-to-text:t" inset="0,0,0,0">
              <w:txbxContent>
                <w:p w14:paraId="12CA4AB5" w14:textId="1D6EE342" w:rsidR="000131D1" w:rsidRPr="000131D1" w:rsidRDefault="000131D1" w:rsidP="000131D1">
                  <w:pPr>
                    <w:pStyle w:val="ab"/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 w:rsidRPr="000131D1">
                    <w:rPr>
                      <w:color w:val="000000" w:themeColor="text1"/>
                    </w:rPr>
                    <w:t xml:space="preserve">Рисунок </w:t>
                  </w:r>
                  <w:r w:rsidRPr="000131D1">
                    <w:rPr>
                      <w:color w:val="000000" w:themeColor="text1"/>
                    </w:rPr>
                    <w:fldChar w:fldCharType="begin"/>
                  </w:r>
                  <w:r w:rsidRPr="000131D1">
                    <w:rPr>
                      <w:color w:val="000000" w:themeColor="text1"/>
                    </w:rPr>
                    <w:instrText xml:space="preserve"> SEQ Рисунок \* ARABIC </w:instrText>
                  </w:r>
                  <w:r w:rsidRPr="000131D1">
                    <w:rPr>
                      <w:color w:val="000000" w:themeColor="text1"/>
                    </w:rPr>
                    <w:fldChar w:fldCharType="separate"/>
                  </w:r>
                  <w:r w:rsidR="001B0D90">
                    <w:rPr>
                      <w:noProof/>
                      <w:color w:val="000000" w:themeColor="text1"/>
                    </w:rPr>
                    <w:t>1</w:t>
                  </w:r>
                  <w:r w:rsidRPr="000131D1">
                    <w:rPr>
                      <w:color w:val="000000" w:themeColor="text1"/>
                    </w:rPr>
                    <w:fldChar w:fldCharType="end"/>
                  </w:r>
                  <w:r w:rsidRPr="000131D1">
                    <w:rPr>
                      <w:color w:val="000000" w:themeColor="text1"/>
                    </w:rPr>
                    <w:t>: структура центра сертификации</w:t>
                  </w:r>
                  <w:r w:rsidRPr="000131D1">
                    <w:rPr>
                      <w:color w:val="000000" w:themeColor="text1"/>
                      <w:lang w:val="en-US"/>
                    </w:rPr>
                    <w:t>.</w:t>
                  </w:r>
                </w:p>
              </w:txbxContent>
            </v:textbox>
            <w10:wrap type="topAndBottom"/>
          </v:shape>
        </w:pict>
      </w:r>
      <w:r w:rsidR="000131D1" w:rsidRPr="000131D1">
        <w:rPr>
          <w:noProof/>
        </w:rPr>
        <w:drawing>
          <wp:anchor distT="0" distB="0" distL="114300" distR="114300" simplePos="0" relativeHeight="251652096" behindDoc="0" locked="0" layoutInCell="1" allowOverlap="1" wp14:anchorId="53D62EC9" wp14:editId="30F3F4B7">
            <wp:simplePos x="0" y="0"/>
            <wp:positionH relativeFrom="column">
              <wp:posOffset>36830</wp:posOffset>
            </wp:positionH>
            <wp:positionV relativeFrom="paragraph">
              <wp:posOffset>443865</wp:posOffset>
            </wp:positionV>
            <wp:extent cx="5953956" cy="971686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0AED">
        <w:t xml:space="preserve"> </w:t>
      </w:r>
      <w:r w:rsidR="000131D1">
        <w:t>1</w:t>
      </w:r>
      <w:r w:rsidR="000131D1" w:rsidRPr="000131D1">
        <w:t xml:space="preserve">.1. </w:t>
      </w:r>
      <w:r w:rsidR="000131D1">
        <w:t>Создадим структуру центра сертификации:</w:t>
      </w:r>
    </w:p>
    <w:p w14:paraId="1E897353" w14:textId="39244BF3" w:rsidR="000131D1" w:rsidRPr="008C3113" w:rsidRDefault="00EC2CD3" w:rsidP="000131D1">
      <w:pPr>
        <w:spacing w:before="240"/>
        <w:ind w:firstLine="709"/>
        <w:jc w:val="both"/>
      </w:pPr>
      <w:r>
        <w:rPr>
          <w:noProof/>
        </w:rPr>
        <w:pict w14:anchorId="6FBEBDA0">
          <v:shape id="_x0000_s1028" type="#_x0000_t202" style="position:absolute;left:0;text-align:left;margin-left:-3.1pt;margin-top:434.15pt;width:482pt;height:.05pt;z-index:251660288;mso-position-horizontal-relative:text;mso-position-vertical-relative:text" stroked="f">
            <v:textbox style="mso-next-textbox:#_x0000_s1028;mso-fit-shape-to-text:t" inset="0,0,0,0">
              <w:txbxContent>
                <w:p w14:paraId="037DA488" w14:textId="4414D6FE" w:rsidR="00D10C73" w:rsidRPr="00D10C73" w:rsidRDefault="00D10C73" w:rsidP="00D10C73">
                  <w:pPr>
                    <w:pStyle w:val="ab"/>
                    <w:jc w:val="center"/>
                    <w:rPr>
                      <w:sz w:val="24"/>
                      <w:szCs w:val="24"/>
                    </w:rPr>
                  </w:pPr>
                  <w:r w:rsidRPr="00D10C73">
                    <w:rPr>
                      <w:color w:val="000000" w:themeColor="text1"/>
                    </w:rPr>
                    <w:t>Рисунок</w:t>
                  </w:r>
                  <w:r w:rsidR="00E76ADF" w:rsidRPr="005E7CBD">
                    <w:rPr>
                      <w:color w:val="000000" w:themeColor="text1"/>
                    </w:rPr>
                    <w:t xml:space="preserve"> 3</w:t>
                  </w:r>
                  <w:r w:rsidRPr="00F80BD1">
                    <w:rPr>
                      <w:color w:val="000000" w:themeColor="text1"/>
                    </w:rPr>
                    <w:t xml:space="preserve">: создание сертификата </w:t>
                  </w:r>
                  <w:r w:rsidRPr="00F80BD1">
                    <w:rPr>
                      <w:color w:val="000000" w:themeColor="text1"/>
                      <w:lang w:val="en-US"/>
                    </w:rPr>
                    <w:t>cacert</w:t>
                  </w:r>
                  <w:r w:rsidRPr="00F80BD1">
                    <w:rPr>
                      <w:color w:val="000000" w:themeColor="text1"/>
                    </w:rPr>
                    <w:t>.</w:t>
                  </w:r>
                  <w:r w:rsidRPr="00F80BD1">
                    <w:rPr>
                      <w:color w:val="000000" w:themeColor="text1"/>
                      <w:lang w:val="en-US"/>
                    </w:rPr>
                    <w:t>pem</w:t>
                  </w:r>
                  <w:r w:rsidRPr="00F80BD1">
                    <w:rPr>
                      <w:color w:val="000000" w:themeColor="text1"/>
                    </w:rPr>
                    <w:t xml:space="preserve"> в каталоге</w:t>
                  </w:r>
                  <w:r>
                    <w:rPr>
                      <w:color w:val="000000" w:themeColor="text1"/>
                    </w:rPr>
                    <w:t xml:space="preserve"> </w:t>
                  </w:r>
                  <w:r>
                    <w:rPr>
                      <w:color w:val="000000" w:themeColor="text1"/>
                      <w:lang w:val="en-US"/>
                    </w:rPr>
                    <w:t>CA</w:t>
                  </w:r>
                  <w:r w:rsidRPr="00D10C73">
                    <w:rPr>
                      <w:color w:val="000000" w:themeColor="text1"/>
                    </w:rPr>
                    <w:t>.</w:t>
                  </w:r>
                </w:p>
              </w:txbxContent>
            </v:textbox>
            <w10:wrap type="topAndBottom"/>
          </v:shape>
        </w:pict>
      </w:r>
      <w:r w:rsidR="00D10C73" w:rsidRPr="00D10C73">
        <w:rPr>
          <w:noProof/>
        </w:rPr>
        <w:drawing>
          <wp:anchor distT="0" distB="0" distL="114300" distR="114300" simplePos="0" relativeHeight="251655168" behindDoc="0" locked="0" layoutInCell="1" allowOverlap="1" wp14:anchorId="2BE7FE4B" wp14:editId="4F16DE8B">
            <wp:simplePos x="0" y="0"/>
            <wp:positionH relativeFrom="column">
              <wp:posOffset>-39370</wp:posOffset>
            </wp:positionH>
            <wp:positionV relativeFrom="paragraph">
              <wp:posOffset>3286125</wp:posOffset>
            </wp:positionV>
            <wp:extent cx="6121400" cy="217043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 w14:anchorId="438998A9">
          <v:shape id="_x0000_s1027" type="#_x0000_t202" style="position:absolute;left:0;text-align:left;margin-left:-3.1pt;margin-top:231.75pt;width:482pt;height:.05pt;z-index:251659264;mso-position-horizontal-relative:text;mso-position-vertical-relative:text" stroked="f">
            <v:textbox style="mso-next-textbox:#_x0000_s1027;mso-fit-shape-to-text:t" inset="0,0,0,0">
              <w:txbxContent>
                <w:p w14:paraId="10B25B1F" w14:textId="7B5C0509" w:rsidR="000131D1" w:rsidRPr="000131D1" w:rsidRDefault="000131D1" w:rsidP="000131D1">
                  <w:pPr>
                    <w:pStyle w:val="ab"/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 w:rsidRPr="000131D1">
                    <w:rPr>
                      <w:color w:val="000000" w:themeColor="text1"/>
                    </w:rPr>
                    <w:t>Рисунок</w:t>
                  </w:r>
                  <w:r w:rsidR="00E76ADF" w:rsidRPr="00E76ADF">
                    <w:rPr>
                      <w:color w:val="000000" w:themeColor="text1"/>
                    </w:rPr>
                    <w:t xml:space="preserve"> </w:t>
                  </w:r>
                  <w:r w:rsidR="00BD39FE" w:rsidRPr="00E76ADF">
                    <w:rPr>
                      <w:color w:val="000000" w:themeColor="text1"/>
                    </w:rPr>
                    <w:t>2</w:t>
                  </w:r>
                  <w:r w:rsidR="00BD39FE" w:rsidRPr="000131D1">
                    <w:rPr>
                      <w:color w:val="000000" w:themeColor="text1"/>
                    </w:rPr>
                    <w:t>: создание</w:t>
                  </w:r>
                  <w:r w:rsidRPr="000131D1">
                    <w:rPr>
                      <w:color w:val="000000" w:themeColor="text1"/>
                    </w:rPr>
                    <w:t xml:space="preserve"> закрытого ключа </w:t>
                  </w:r>
                  <w:r w:rsidRPr="000131D1">
                    <w:rPr>
                      <w:color w:val="000000" w:themeColor="text1"/>
                      <w:lang w:val="en-US"/>
                    </w:rPr>
                    <w:t>cakey</w:t>
                  </w:r>
                  <w:r w:rsidRPr="000131D1">
                    <w:rPr>
                      <w:color w:val="000000" w:themeColor="text1"/>
                    </w:rPr>
                    <w:t>.</w:t>
                  </w:r>
                  <w:r w:rsidRPr="000131D1">
                    <w:rPr>
                      <w:color w:val="000000" w:themeColor="text1"/>
                      <w:lang w:val="en-US"/>
                    </w:rPr>
                    <w:t>pem</w:t>
                  </w:r>
                  <w:r w:rsidRPr="000131D1">
                    <w:rPr>
                      <w:color w:val="000000" w:themeColor="text1"/>
                    </w:rPr>
                    <w:t xml:space="preserve"> в каталоге </w:t>
                  </w:r>
                  <w:r w:rsidRPr="000131D1">
                    <w:rPr>
                      <w:color w:val="000000" w:themeColor="text1"/>
                      <w:lang w:val="en-US"/>
                    </w:rPr>
                    <w:t>private</w:t>
                  </w:r>
                  <w:r w:rsidRPr="000131D1">
                    <w:rPr>
                      <w:color w:val="000000" w:themeColor="text1"/>
                    </w:rPr>
                    <w:t>.</w:t>
                  </w:r>
                </w:p>
              </w:txbxContent>
            </v:textbox>
            <w10:wrap type="topAndBottom"/>
          </v:shape>
        </w:pict>
      </w:r>
      <w:r w:rsidR="000131D1" w:rsidRPr="000131D1">
        <w:rPr>
          <w:noProof/>
        </w:rPr>
        <w:drawing>
          <wp:anchor distT="0" distB="0" distL="114300" distR="114300" simplePos="0" relativeHeight="251653120" behindDoc="0" locked="0" layoutInCell="1" allowOverlap="1" wp14:anchorId="4F378CC4" wp14:editId="7ACBED08">
            <wp:simplePos x="0" y="0"/>
            <wp:positionH relativeFrom="column">
              <wp:posOffset>-39370</wp:posOffset>
            </wp:positionH>
            <wp:positionV relativeFrom="paragraph">
              <wp:posOffset>2059305</wp:posOffset>
            </wp:positionV>
            <wp:extent cx="6121400" cy="82677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31D1" w:rsidRPr="000131D1">
        <w:t xml:space="preserve">1.2 </w:t>
      </w:r>
      <w:r w:rsidR="000131D1">
        <w:t>С</w:t>
      </w:r>
      <w:r w:rsidR="000131D1" w:rsidRPr="005D0FAF">
        <w:t>озд</w:t>
      </w:r>
      <w:r w:rsidR="000131D1">
        <w:t>адим</w:t>
      </w:r>
      <w:r w:rsidR="000131D1" w:rsidRPr="005D0FAF">
        <w:t xml:space="preserve"> закрытый ключ и запрос на подписывание сертификата (</w:t>
      </w:r>
      <w:r w:rsidR="000131D1" w:rsidRPr="005D0FAF">
        <w:rPr>
          <w:lang w:val="en-US"/>
        </w:rPr>
        <w:t>CSR</w:t>
      </w:r>
      <w:r w:rsidR="000131D1" w:rsidRPr="005D0FAF">
        <w:t>) в каталоге</w:t>
      </w:r>
      <w:r w:rsidR="000131D1">
        <w:t xml:space="preserve"> </w:t>
      </w:r>
      <w:r w:rsidR="000131D1">
        <w:rPr>
          <w:lang w:val="en-US"/>
        </w:rPr>
        <w:t>CA</w:t>
      </w:r>
      <w:r w:rsidR="000131D1">
        <w:t>:</w:t>
      </w:r>
    </w:p>
    <w:p w14:paraId="0ACA9A3D" w14:textId="3079BCD7" w:rsidR="00A7309E" w:rsidRPr="00BD39FE" w:rsidRDefault="00D10C73" w:rsidP="00D10C73">
      <w:pPr>
        <w:ind w:firstLine="709"/>
      </w:pPr>
      <w:r>
        <w:t>Центр сертификации создан</w:t>
      </w:r>
      <w:r w:rsidRPr="00BD39FE">
        <w:t>.</w:t>
      </w:r>
    </w:p>
    <w:p w14:paraId="494E4EE2" w14:textId="5C351894" w:rsidR="000C3578" w:rsidRPr="00BD39FE" w:rsidRDefault="000C3578">
      <w:pPr>
        <w:spacing w:after="160" w:line="259" w:lineRule="auto"/>
      </w:pPr>
      <w:r w:rsidRPr="00BD39FE">
        <w:br w:type="page"/>
      </w:r>
    </w:p>
    <w:p w14:paraId="7BFCD5DB" w14:textId="77777777" w:rsidR="000C3578" w:rsidRPr="00BD39FE" w:rsidRDefault="000C3578" w:rsidP="00D10C73">
      <w:pPr>
        <w:ind w:firstLine="709"/>
      </w:pPr>
    </w:p>
    <w:p w14:paraId="4E4F8012" w14:textId="5E2FA34A" w:rsidR="00D10C73" w:rsidRDefault="00EC2CD3" w:rsidP="00D10C73">
      <w:pPr>
        <w:spacing w:before="240"/>
        <w:ind w:firstLine="709"/>
      </w:pPr>
      <w:r>
        <w:rPr>
          <w:noProof/>
        </w:rPr>
        <w:pict w14:anchorId="288C5F01">
          <v:shape id="_x0000_s1031" type="#_x0000_t202" style="position:absolute;left:0;text-align:left;margin-left:4.1pt;margin-top:423.4pt;width:482pt;height:.05pt;z-index:251663360;mso-position-horizontal-relative:text;mso-position-vertical-relative:text" stroked="f">
            <v:textbox style="mso-fit-shape-to-text:t" inset="0,0,0,0">
              <w:txbxContent>
                <w:p w14:paraId="2C257677" w14:textId="1FD2D5A4" w:rsidR="00E76ADF" w:rsidRPr="005E7CBD" w:rsidRDefault="00E76ADF" w:rsidP="005E7CBD">
                  <w:pPr>
                    <w:pStyle w:val="ab"/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 w:rsidRPr="005E7CBD">
                    <w:rPr>
                      <w:color w:val="000000" w:themeColor="text1"/>
                    </w:rPr>
                    <w:t>Рисунок</w:t>
                  </w:r>
                  <w:r w:rsidR="005E7CBD" w:rsidRPr="005E7CBD">
                    <w:rPr>
                      <w:color w:val="000000" w:themeColor="text1"/>
                    </w:rPr>
                    <w:t xml:space="preserve"> 6</w:t>
                  </w:r>
                  <w:r w:rsidRPr="005E7CBD">
                    <w:rPr>
                      <w:color w:val="000000" w:themeColor="text1"/>
                    </w:rPr>
                    <w:t xml:space="preserve">: проверка подлинности сертификата </w:t>
                  </w:r>
                  <w:r w:rsidRPr="005E7CBD">
                    <w:rPr>
                      <w:color w:val="000000" w:themeColor="text1"/>
                      <w:lang w:val="en-US"/>
                    </w:rPr>
                    <w:t>A</w:t>
                  </w:r>
                  <w:r w:rsidRPr="005E7CBD">
                    <w:rPr>
                      <w:color w:val="000000" w:themeColor="text1"/>
                    </w:rPr>
                    <w:t>.</w:t>
                  </w:r>
                  <w:r w:rsidRPr="005E7CBD">
                    <w:rPr>
                      <w:color w:val="000000" w:themeColor="text1"/>
                      <w:lang w:val="en-US"/>
                    </w:rPr>
                    <w:t>cert</w:t>
                  </w:r>
                  <w:r w:rsidRPr="005E7CBD">
                    <w:rPr>
                      <w:color w:val="000000" w:themeColor="text1"/>
                    </w:rPr>
                    <w:t>.</w:t>
                  </w:r>
                </w:p>
              </w:txbxContent>
            </v:textbox>
            <w10:wrap type="topAndBottom"/>
          </v:shape>
        </w:pict>
      </w:r>
      <w:r w:rsidR="00E76ADF" w:rsidRPr="00E76ADF">
        <w:rPr>
          <w:noProof/>
        </w:rPr>
        <w:drawing>
          <wp:anchor distT="0" distB="0" distL="114300" distR="114300" simplePos="0" relativeHeight="251657216" behindDoc="0" locked="0" layoutInCell="1" allowOverlap="1" wp14:anchorId="0F4764C3" wp14:editId="449415E5">
            <wp:simplePos x="0" y="0"/>
            <wp:positionH relativeFrom="column">
              <wp:posOffset>52070</wp:posOffset>
            </wp:positionH>
            <wp:positionV relativeFrom="paragraph">
              <wp:posOffset>4999355</wp:posOffset>
            </wp:positionV>
            <wp:extent cx="6121400" cy="320675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 w14:anchorId="62C4DFC8">
          <v:shape id="_x0000_s1030" type="#_x0000_t202" style="position:absolute;left:0;text-align:left;margin-left:4.1pt;margin-top:361.3pt;width:482pt;height:.05pt;z-index:251662336;mso-position-horizontal-relative:text;mso-position-vertical-relative:text" stroked="f">
            <v:textbox style="mso-fit-shape-to-text:t" inset="0,0,0,0">
              <w:txbxContent>
                <w:p w14:paraId="35C9D57F" w14:textId="3A6870C1" w:rsidR="00E76ADF" w:rsidRPr="00E76ADF" w:rsidRDefault="00E76ADF" w:rsidP="00E76ADF">
                  <w:pPr>
                    <w:pStyle w:val="ab"/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 w:rsidRPr="00E76ADF">
                    <w:rPr>
                      <w:color w:val="000000" w:themeColor="text1"/>
                    </w:rPr>
                    <w:t xml:space="preserve">Рисунок 5: подписанный сертификат </w:t>
                  </w:r>
                  <w:r w:rsidRPr="00E76ADF">
                    <w:rPr>
                      <w:color w:val="000000" w:themeColor="text1"/>
                      <w:lang w:val="en-US"/>
                    </w:rPr>
                    <w:t>A</w:t>
                  </w:r>
                  <w:r w:rsidRPr="00E76ADF">
                    <w:rPr>
                      <w:color w:val="000000" w:themeColor="text1"/>
                    </w:rPr>
                    <w:t>.</w:t>
                  </w:r>
                  <w:r w:rsidRPr="00E76ADF">
                    <w:rPr>
                      <w:color w:val="000000" w:themeColor="text1"/>
                      <w:lang w:val="en-US"/>
                    </w:rPr>
                    <w:t>cert</w:t>
                  </w:r>
                  <w:r w:rsidRPr="00E76ADF">
                    <w:rPr>
                      <w:color w:val="000000" w:themeColor="text1"/>
                    </w:rPr>
                    <w:t>.</w:t>
                  </w:r>
                </w:p>
              </w:txbxContent>
            </v:textbox>
            <w10:wrap type="topAndBottom"/>
          </v:shape>
        </w:pict>
      </w:r>
      <w:r w:rsidR="00E76ADF" w:rsidRPr="00E76ADF">
        <w:rPr>
          <w:noProof/>
        </w:rPr>
        <w:drawing>
          <wp:anchor distT="0" distB="0" distL="114300" distR="114300" simplePos="0" relativeHeight="251656192" behindDoc="0" locked="0" layoutInCell="1" allowOverlap="1" wp14:anchorId="385C437D" wp14:editId="2046E8F6">
            <wp:simplePos x="0" y="0"/>
            <wp:positionH relativeFrom="column">
              <wp:posOffset>52070</wp:posOffset>
            </wp:positionH>
            <wp:positionV relativeFrom="paragraph">
              <wp:posOffset>3863975</wp:posOffset>
            </wp:positionV>
            <wp:extent cx="6121400" cy="667385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 w14:anchorId="53FBA75B">
          <v:shape id="_x0000_s1029" type="#_x0000_t202" style="position:absolute;left:0;text-align:left;margin-left:-1.3pt;margin-top:271.75pt;width:482pt;height:.05pt;z-index:251661312;mso-position-horizontal-relative:text;mso-position-vertical-relative:text" stroked="f">
            <v:textbox style="mso-fit-shape-to-text:t" inset="0,0,0,0">
              <w:txbxContent>
                <w:p w14:paraId="78503DB3" w14:textId="119489BC" w:rsidR="000C3578" w:rsidRPr="00E76ADF" w:rsidRDefault="000C3578" w:rsidP="000C3578">
                  <w:pPr>
                    <w:pStyle w:val="ab"/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 w:rsidRPr="000C3578">
                    <w:rPr>
                      <w:color w:val="000000" w:themeColor="text1"/>
                    </w:rPr>
                    <w:t>Рисунок</w:t>
                  </w:r>
                  <w:r w:rsidR="005E7CBD" w:rsidRPr="005E7CBD">
                    <w:rPr>
                      <w:color w:val="000000" w:themeColor="text1"/>
                    </w:rPr>
                    <w:t xml:space="preserve"> 4</w:t>
                  </w:r>
                  <w:r w:rsidRPr="000C3578">
                    <w:rPr>
                      <w:color w:val="000000" w:themeColor="text1"/>
                    </w:rPr>
                    <w:t xml:space="preserve">: </w:t>
                  </w:r>
                  <w:r w:rsidR="00E76ADF">
                    <w:rPr>
                      <w:color w:val="000000" w:themeColor="text1"/>
                    </w:rPr>
                    <w:t>запрос на сертификацию</w:t>
                  </w:r>
                  <w:r w:rsidRPr="000C3578">
                    <w:rPr>
                      <w:color w:val="000000" w:themeColor="text1"/>
                    </w:rPr>
                    <w:t xml:space="preserve"> </w:t>
                  </w:r>
                  <w:r w:rsidRPr="000C3578">
                    <w:rPr>
                      <w:color w:val="000000" w:themeColor="text1"/>
                      <w:lang w:val="en-US"/>
                    </w:rPr>
                    <w:t>A</w:t>
                  </w:r>
                  <w:r w:rsidRPr="00E76ADF">
                    <w:rPr>
                      <w:color w:val="000000" w:themeColor="text1"/>
                    </w:rPr>
                    <w:t>.</w:t>
                  </w:r>
                </w:p>
              </w:txbxContent>
            </v:textbox>
            <w10:wrap type="topAndBottom"/>
          </v:shape>
        </w:pict>
      </w:r>
      <w:r w:rsidR="000C3578" w:rsidRPr="000C3578">
        <w:rPr>
          <w:noProof/>
          <w:lang w:val="en-US"/>
        </w:rPr>
        <w:drawing>
          <wp:anchor distT="0" distB="0" distL="114300" distR="114300" simplePos="0" relativeHeight="251654144" behindDoc="0" locked="0" layoutInCell="1" allowOverlap="1" wp14:anchorId="432F63DF" wp14:editId="360172E8">
            <wp:simplePos x="0" y="0"/>
            <wp:positionH relativeFrom="column">
              <wp:posOffset>-16510</wp:posOffset>
            </wp:positionH>
            <wp:positionV relativeFrom="paragraph">
              <wp:posOffset>480695</wp:posOffset>
            </wp:positionV>
            <wp:extent cx="6121400" cy="291338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0C73" w:rsidRPr="00D10C73">
        <w:t xml:space="preserve">2. </w:t>
      </w:r>
      <w:r w:rsidR="00D10C73">
        <w:t>Выпустим один сертификат и проверим его подлинность локально:</w:t>
      </w:r>
    </w:p>
    <w:p w14:paraId="0CC68A4B" w14:textId="77777777" w:rsidR="003331BF" w:rsidRDefault="005E7CBD" w:rsidP="003331BF">
      <w:pPr>
        <w:keepNext/>
        <w:spacing w:before="240"/>
        <w:ind w:firstLine="709"/>
        <w:jc w:val="both"/>
      </w:pPr>
      <w:r w:rsidRPr="005E7CBD">
        <w:t>3. Запусти</w:t>
      </w:r>
      <w:r>
        <w:t>м</w:t>
      </w:r>
      <w:r w:rsidRPr="005E7CBD">
        <w:t xml:space="preserve"> прослушивание передаваемых </w:t>
      </w:r>
      <w:r w:rsidRPr="005E7CBD">
        <w:rPr>
          <w:lang w:val="en-US"/>
        </w:rPr>
        <w:t>OCSP</w:t>
      </w:r>
      <w:r w:rsidRPr="005E7CBD">
        <w:t xml:space="preserve">-ответчику данных с помощью </w:t>
      </w:r>
      <w:r w:rsidRPr="005E7CBD">
        <w:rPr>
          <w:lang w:val="en-US"/>
        </w:rPr>
        <w:t>Wireshark</w:t>
      </w:r>
      <w:r>
        <w:t>:</w:t>
      </w:r>
      <w:r w:rsidR="003331BF" w:rsidRPr="003331BF">
        <w:rPr>
          <w:noProof/>
        </w:rPr>
        <w:t xml:space="preserve"> </w:t>
      </w:r>
      <w:r w:rsidR="003331BF" w:rsidRPr="0028188E">
        <w:rPr>
          <w:noProof/>
        </w:rPr>
        <w:drawing>
          <wp:inline distT="0" distB="0" distL="0" distR="0" wp14:anchorId="092D171C" wp14:editId="21DC4598">
            <wp:extent cx="6087325" cy="838317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75115" w14:textId="6FF07284" w:rsidR="00516CA8" w:rsidRDefault="003331BF" w:rsidP="003331BF">
      <w:pPr>
        <w:pStyle w:val="ab"/>
        <w:jc w:val="center"/>
        <w:rPr>
          <w:color w:val="auto"/>
          <w:lang w:val="en-US"/>
        </w:rPr>
      </w:pPr>
      <w:r w:rsidRPr="003331BF">
        <w:rPr>
          <w:color w:val="auto"/>
        </w:rPr>
        <w:t>Рисунок</w:t>
      </w:r>
      <w:r>
        <w:rPr>
          <w:color w:val="auto"/>
          <w:lang w:val="en-US"/>
        </w:rPr>
        <w:t xml:space="preserve"> 7</w:t>
      </w:r>
      <w:r w:rsidRPr="003331BF">
        <w:rPr>
          <w:color w:val="auto"/>
        </w:rPr>
        <w:t xml:space="preserve">: вызов </w:t>
      </w:r>
      <w:r w:rsidRPr="003331BF">
        <w:rPr>
          <w:color w:val="auto"/>
          <w:lang w:val="en-US"/>
        </w:rPr>
        <w:t>Wireshark.</w:t>
      </w:r>
    </w:p>
    <w:p w14:paraId="67ACFAD1" w14:textId="37BEF146" w:rsidR="003331BF" w:rsidRPr="003331BF" w:rsidRDefault="003331BF" w:rsidP="003331BF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0818E991" w14:textId="77777777" w:rsidR="003331BF" w:rsidRDefault="0028188E" w:rsidP="003331BF">
      <w:pPr>
        <w:keepNext/>
        <w:spacing w:before="240"/>
        <w:ind w:firstLine="709"/>
        <w:jc w:val="center"/>
      </w:pPr>
      <w:r w:rsidRPr="0028188E">
        <w:rPr>
          <w:noProof/>
        </w:rPr>
        <w:lastRenderedPageBreak/>
        <w:drawing>
          <wp:inline distT="0" distB="0" distL="0" distR="0" wp14:anchorId="5C078435" wp14:editId="320129CB">
            <wp:extent cx="5609037" cy="35661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3675" cy="3588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E6934" w14:textId="397D840D" w:rsidR="0028188E" w:rsidRPr="006A444A" w:rsidRDefault="003331BF" w:rsidP="003331BF">
      <w:pPr>
        <w:pStyle w:val="ab"/>
        <w:jc w:val="center"/>
        <w:rPr>
          <w:color w:val="auto"/>
        </w:rPr>
      </w:pPr>
      <w:r w:rsidRPr="003331BF">
        <w:rPr>
          <w:color w:val="auto"/>
        </w:rPr>
        <w:t>Рисунок 8: прослушивание передаваемых OCSP-ответчику данных с помощью Wireshark</w:t>
      </w:r>
      <w:r w:rsidRPr="006A444A">
        <w:rPr>
          <w:color w:val="auto"/>
        </w:rPr>
        <w:t>.</w:t>
      </w:r>
    </w:p>
    <w:p w14:paraId="1F3FAEBB" w14:textId="778291D7" w:rsidR="00054816" w:rsidRDefault="00EC2CD3" w:rsidP="00054816">
      <w:pPr>
        <w:ind w:firstLine="709"/>
      </w:pPr>
      <w:r>
        <w:rPr>
          <w:noProof/>
        </w:rPr>
        <w:pict w14:anchorId="0AB9FDD5">
          <v:shape id="_x0000_s1033" type="#_x0000_t202" style="position:absolute;left:0;text-align:left;margin-left:7.7pt;margin-top:72.5pt;width:482pt;height:.05pt;z-index:251666432;mso-position-horizontal-relative:text;mso-position-vertical-relative:text" stroked="f">
            <v:textbox style="mso-fit-shape-to-text:t" inset="0,0,0,0">
              <w:txbxContent>
                <w:p w14:paraId="1C4B921F" w14:textId="22560A1E" w:rsidR="001457C6" w:rsidRPr="001457C6" w:rsidRDefault="001457C6" w:rsidP="001457C6">
                  <w:pPr>
                    <w:pStyle w:val="ab"/>
                    <w:jc w:val="center"/>
                    <w:rPr>
                      <w:color w:val="auto"/>
                      <w:sz w:val="24"/>
                      <w:szCs w:val="24"/>
                    </w:rPr>
                  </w:pPr>
                  <w:r w:rsidRPr="001457C6">
                    <w:rPr>
                      <w:color w:val="auto"/>
                    </w:rPr>
                    <w:t>Рисунок</w:t>
                  </w:r>
                  <w:r w:rsidR="004000EC" w:rsidRPr="004000EC">
                    <w:rPr>
                      <w:color w:val="auto"/>
                    </w:rPr>
                    <w:t xml:space="preserve"> </w:t>
                  </w:r>
                  <w:r w:rsidRPr="001457C6">
                    <w:rPr>
                      <w:color w:val="auto"/>
                    </w:rPr>
                    <w:t>9:</w:t>
                  </w:r>
                  <w:r w:rsidR="004000EC">
                    <w:rPr>
                      <w:color w:val="auto"/>
                    </w:rPr>
                    <w:t xml:space="preserve"> з</w:t>
                  </w:r>
                  <w:r w:rsidRPr="001457C6">
                    <w:rPr>
                      <w:color w:val="auto"/>
                    </w:rPr>
                    <w:t>апуск OCSP-сервера на порту 8888, используя стандартную конфигурацию центра сертификации и отдельный сертификат для ответчика, записываются все запросы и ответы в текстовый файл.</w:t>
                  </w:r>
                </w:p>
              </w:txbxContent>
            </v:textbox>
            <w10:wrap type="topAndBottom"/>
          </v:shape>
        </w:pict>
      </w:r>
      <w:r w:rsidR="001457C6" w:rsidRPr="001457C6">
        <w:rPr>
          <w:noProof/>
        </w:rPr>
        <w:drawing>
          <wp:anchor distT="0" distB="0" distL="114300" distR="114300" simplePos="0" relativeHeight="251655680" behindDoc="0" locked="0" layoutInCell="1" allowOverlap="1" wp14:anchorId="144F6BB5" wp14:editId="4F595C9D">
            <wp:simplePos x="0" y="0"/>
            <wp:positionH relativeFrom="column">
              <wp:posOffset>97790</wp:posOffset>
            </wp:positionH>
            <wp:positionV relativeFrom="paragraph">
              <wp:posOffset>283210</wp:posOffset>
            </wp:positionV>
            <wp:extent cx="6121400" cy="580390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4816" w:rsidRPr="00054816">
        <w:t>4.</w:t>
      </w:r>
      <w:r w:rsidR="00054816">
        <w:t xml:space="preserve"> </w:t>
      </w:r>
      <w:r w:rsidR="00054816" w:rsidRPr="00054816">
        <w:t>Подготов</w:t>
      </w:r>
      <w:r w:rsidR="00054816">
        <w:t>им</w:t>
      </w:r>
      <w:r w:rsidR="00054816" w:rsidRPr="00054816">
        <w:t xml:space="preserve"> OCSP-запрос, вывед</w:t>
      </w:r>
      <w:r w:rsidR="00054816">
        <w:t>ем</w:t>
      </w:r>
      <w:r w:rsidR="00054816" w:rsidRPr="00054816">
        <w:t xml:space="preserve"> его в текстовом виде, разбер</w:t>
      </w:r>
      <w:r w:rsidR="00054816">
        <w:t xml:space="preserve">ём </w:t>
      </w:r>
      <w:r w:rsidR="00054816" w:rsidRPr="00054816">
        <w:t>его формат</w:t>
      </w:r>
      <w:r w:rsidR="00054816">
        <w:t>:</w:t>
      </w:r>
    </w:p>
    <w:p w14:paraId="6B46BD1E" w14:textId="77777777" w:rsidR="00BC100B" w:rsidRDefault="00BC100B" w:rsidP="00BC100B">
      <w:pPr>
        <w:keepNext/>
        <w:ind w:firstLine="709"/>
        <w:jc w:val="center"/>
      </w:pPr>
      <w:r w:rsidRPr="00BC100B">
        <w:rPr>
          <w:noProof/>
        </w:rPr>
        <w:drawing>
          <wp:inline distT="0" distB="0" distL="0" distR="0" wp14:anchorId="4C3E9716" wp14:editId="183702B5">
            <wp:extent cx="4553585" cy="24768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6FCB9" w14:textId="3A47BEF4" w:rsidR="001457C6" w:rsidRDefault="00BC100B" w:rsidP="00BC100B">
      <w:pPr>
        <w:pStyle w:val="ab"/>
        <w:jc w:val="center"/>
        <w:rPr>
          <w:color w:val="auto"/>
          <w:lang w:val="en-US"/>
        </w:rPr>
      </w:pPr>
      <w:r w:rsidRPr="00FF1A95">
        <w:rPr>
          <w:color w:val="auto"/>
        </w:rPr>
        <w:t>Рисунок</w:t>
      </w:r>
      <w:r w:rsidRPr="00FF1A95">
        <w:rPr>
          <w:color w:val="auto"/>
          <w:lang w:val="en-US"/>
        </w:rPr>
        <w:t xml:space="preserve"> </w:t>
      </w:r>
      <w:r w:rsidR="00FF1A95" w:rsidRPr="00FF1A95">
        <w:rPr>
          <w:color w:val="auto"/>
          <w:lang w:val="en-US"/>
        </w:rPr>
        <w:t>10</w:t>
      </w:r>
      <w:r w:rsidR="00FF1A95" w:rsidRPr="00FF1A95">
        <w:rPr>
          <w:color w:val="auto"/>
        </w:rPr>
        <w:t>: статус</w:t>
      </w:r>
      <w:r w:rsidRPr="00FF1A95">
        <w:rPr>
          <w:color w:val="auto"/>
        </w:rPr>
        <w:t xml:space="preserve"> запроса</w:t>
      </w:r>
      <w:r w:rsidRPr="00FF1A95">
        <w:rPr>
          <w:color w:val="auto"/>
          <w:lang w:val="en-US"/>
        </w:rPr>
        <w:t>.</w:t>
      </w:r>
    </w:p>
    <w:p w14:paraId="59AEDA02" w14:textId="77777777" w:rsidR="00FF1A95" w:rsidRDefault="00FF1A95" w:rsidP="00FF1A95">
      <w:pPr>
        <w:keepNext/>
        <w:jc w:val="center"/>
      </w:pPr>
      <w:r w:rsidRPr="00FF1A95">
        <w:rPr>
          <w:noProof/>
          <w:lang w:val="en-US"/>
        </w:rPr>
        <w:drawing>
          <wp:inline distT="0" distB="0" distL="0" distR="0" wp14:anchorId="7858C3C9" wp14:editId="005BF541">
            <wp:extent cx="4239217" cy="28579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57C64" w14:textId="0FB99082" w:rsidR="00FF1A95" w:rsidRDefault="00FF1A95" w:rsidP="00FF1A95">
      <w:pPr>
        <w:pStyle w:val="ab"/>
        <w:jc w:val="center"/>
        <w:rPr>
          <w:color w:val="auto"/>
          <w:lang w:val="en-US"/>
        </w:rPr>
      </w:pPr>
      <w:r w:rsidRPr="00FF1A95">
        <w:rPr>
          <w:color w:val="auto"/>
        </w:rPr>
        <w:t>Рисунок</w:t>
      </w:r>
      <w:r w:rsidRPr="00FF1A95">
        <w:rPr>
          <w:color w:val="auto"/>
          <w:lang w:val="en-US"/>
        </w:rPr>
        <w:t xml:space="preserve"> 11</w:t>
      </w:r>
      <w:r w:rsidRPr="00FF1A95">
        <w:rPr>
          <w:color w:val="auto"/>
        </w:rPr>
        <w:t>: тип запроса</w:t>
      </w:r>
      <w:r w:rsidRPr="00FF1A95">
        <w:rPr>
          <w:color w:val="auto"/>
          <w:lang w:val="en-US"/>
        </w:rPr>
        <w:t>.</w:t>
      </w:r>
    </w:p>
    <w:p w14:paraId="0FAA4CA5" w14:textId="77777777" w:rsidR="00FF1A95" w:rsidRDefault="00FF1A95" w:rsidP="00FF1A95">
      <w:pPr>
        <w:keepNext/>
        <w:jc w:val="center"/>
      </w:pPr>
      <w:r w:rsidRPr="00FF1A95">
        <w:rPr>
          <w:noProof/>
          <w:lang w:val="en-US"/>
        </w:rPr>
        <w:drawing>
          <wp:inline distT="0" distB="0" distL="0" distR="0" wp14:anchorId="218D7F7B" wp14:editId="4C604BC1">
            <wp:extent cx="2019582" cy="26673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97470" w14:textId="1DF6B939" w:rsidR="00FF1A95" w:rsidRDefault="00FF1A95" w:rsidP="00FF1A95">
      <w:pPr>
        <w:pStyle w:val="ab"/>
        <w:jc w:val="center"/>
        <w:rPr>
          <w:lang w:val="en-US"/>
        </w:rPr>
      </w:pPr>
      <w:r>
        <w:t>Рисунок</w:t>
      </w:r>
      <w:r>
        <w:rPr>
          <w:lang w:val="en-US"/>
        </w:rPr>
        <w:t xml:space="preserve"> 12</w:t>
      </w:r>
      <w:r>
        <w:t>: версия</w:t>
      </w:r>
      <w:r>
        <w:rPr>
          <w:lang w:val="en-US"/>
        </w:rPr>
        <w:t>.</w:t>
      </w:r>
    </w:p>
    <w:p w14:paraId="2AD745EE" w14:textId="77777777" w:rsidR="00FF1A95" w:rsidRDefault="00FF1A95" w:rsidP="00FF1A95">
      <w:pPr>
        <w:keepNext/>
      </w:pPr>
      <w:r w:rsidRPr="00FF1A95">
        <w:rPr>
          <w:noProof/>
          <w:lang w:val="en-US"/>
        </w:rPr>
        <w:drawing>
          <wp:inline distT="0" distB="0" distL="0" distR="0" wp14:anchorId="3050CE64" wp14:editId="270A99A9">
            <wp:extent cx="6087325" cy="30484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C87CA" w14:textId="495131B5" w:rsidR="00FF1A95" w:rsidRDefault="00FF1A95" w:rsidP="00FF1A95">
      <w:pPr>
        <w:pStyle w:val="ab"/>
        <w:jc w:val="center"/>
        <w:rPr>
          <w:color w:val="auto"/>
          <w:lang w:val="en-US"/>
        </w:rPr>
      </w:pPr>
      <w:r w:rsidRPr="00FF1A95">
        <w:rPr>
          <w:color w:val="auto"/>
        </w:rPr>
        <w:t>Рисунок 13: данные респондента</w:t>
      </w:r>
      <w:r>
        <w:rPr>
          <w:color w:val="auto"/>
          <w:lang w:val="en-US"/>
        </w:rPr>
        <w:t>.</w:t>
      </w:r>
    </w:p>
    <w:p w14:paraId="0D8227E3" w14:textId="77777777" w:rsidR="00E12AD4" w:rsidRDefault="00E12AD4" w:rsidP="00E12AD4">
      <w:pPr>
        <w:keepNext/>
        <w:jc w:val="center"/>
      </w:pPr>
      <w:r w:rsidRPr="00E12AD4">
        <w:rPr>
          <w:noProof/>
          <w:lang w:val="en-US"/>
        </w:rPr>
        <w:drawing>
          <wp:inline distT="0" distB="0" distL="0" distR="0" wp14:anchorId="127DF8A9" wp14:editId="05B919B4">
            <wp:extent cx="4772691" cy="100026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CDA13" w14:textId="2AE5230E" w:rsidR="00E12AD4" w:rsidRPr="00E12AD4" w:rsidRDefault="00E12AD4" w:rsidP="00E12AD4">
      <w:pPr>
        <w:pStyle w:val="ab"/>
        <w:jc w:val="center"/>
        <w:rPr>
          <w:color w:val="auto"/>
          <w:lang w:val="en-US"/>
        </w:rPr>
      </w:pPr>
      <w:r w:rsidRPr="00E12AD4">
        <w:rPr>
          <w:color w:val="auto"/>
        </w:rPr>
        <w:t>Рисунок</w:t>
      </w:r>
      <w:r w:rsidRPr="00E12AD4">
        <w:rPr>
          <w:color w:val="auto"/>
          <w:lang w:val="en-US"/>
        </w:rPr>
        <w:t xml:space="preserve"> 14</w:t>
      </w:r>
      <w:r w:rsidRPr="00E12AD4">
        <w:rPr>
          <w:color w:val="auto"/>
        </w:rPr>
        <w:t>: данные о запросе</w:t>
      </w:r>
      <w:r w:rsidRPr="00E12AD4">
        <w:rPr>
          <w:color w:val="auto"/>
          <w:lang w:val="en-US"/>
        </w:rPr>
        <w:t>.</w:t>
      </w:r>
    </w:p>
    <w:p w14:paraId="016CCC62" w14:textId="337E8CA1" w:rsidR="00E12AD4" w:rsidRDefault="00E12AD4">
      <w:pPr>
        <w:spacing w:after="160" w:line="259" w:lineRule="auto"/>
      </w:pPr>
      <w:r>
        <w:br w:type="page"/>
      </w:r>
    </w:p>
    <w:p w14:paraId="08ED0A5B" w14:textId="77777777" w:rsidR="00E12AD4" w:rsidRDefault="00E12AD4" w:rsidP="00E12AD4">
      <w:pPr>
        <w:keepNext/>
        <w:ind w:firstLine="709"/>
        <w:jc w:val="center"/>
      </w:pPr>
      <w:r w:rsidRPr="00E12AD4">
        <w:rPr>
          <w:noProof/>
        </w:rPr>
        <w:lastRenderedPageBreak/>
        <w:drawing>
          <wp:inline distT="0" distB="0" distL="0" distR="0" wp14:anchorId="4A6207CA" wp14:editId="2DD1B9E2">
            <wp:extent cx="2133898" cy="28579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5CD57" w14:textId="25EAD4E5" w:rsidR="00BC100B" w:rsidRDefault="00E12AD4" w:rsidP="00E12AD4">
      <w:pPr>
        <w:pStyle w:val="ab"/>
        <w:jc w:val="center"/>
        <w:rPr>
          <w:color w:val="auto"/>
          <w:lang w:val="en-US"/>
        </w:rPr>
      </w:pPr>
      <w:r>
        <w:rPr>
          <w:color w:val="auto"/>
          <w:lang w:val="en-US"/>
        </w:rPr>
        <w:t xml:space="preserve">                  </w:t>
      </w:r>
      <w:r w:rsidRPr="00E12AD4">
        <w:rPr>
          <w:color w:val="auto"/>
        </w:rPr>
        <w:t>Рисунок</w:t>
      </w:r>
      <w:r>
        <w:rPr>
          <w:color w:val="auto"/>
          <w:lang w:val="en-US"/>
        </w:rPr>
        <w:t xml:space="preserve"> 15</w:t>
      </w:r>
      <w:r w:rsidRPr="00E12AD4">
        <w:rPr>
          <w:color w:val="auto"/>
        </w:rPr>
        <w:t>: статус сертификата</w:t>
      </w:r>
      <w:r w:rsidRPr="00E12AD4">
        <w:rPr>
          <w:color w:val="auto"/>
          <w:lang w:val="en-US"/>
        </w:rPr>
        <w:t>.</w:t>
      </w:r>
    </w:p>
    <w:p w14:paraId="5430F134" w14:textId="77777777" w:rsidR="00E12AD4" w:rsidRDefault="00E12AD4" w:rsidP="00E12AD4">
      <w:pPr>
        <w:keepNext/>
        <w:jc w:val="center"/>
      </w:pPr>
      <w:r w:rsidRPr="00E12AD4">
        <w:rPr>
          <w:noProof/>
          <w:lang w:val="en-US"/>
        </w:rPr>
        <w:drawing>
          <wp:inline distT="0" distB="0" distL="0" distR="0" wp14:anchorId="07E672C9" wp14:editId="2ECE3C46">
            <wp:extent cx="2896004" cy="17147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623CB" w14:textId="463E729B" w:rsidR="00E12AD4" w:rsidRPr="009A2B50" w:rsidRDefault="00E12AD4" w:rsidP="009A2B50">
      <w:pPr>
        <w:pStyle w:val="ab"/>
        <w:jc w:val="center"/>
        <w:rPr>
          <w:color w:val="auto"/>
          <w:lang w:val="en-US"/>
        </w:rPr>
      </w:pPr>
      <w:r w:rsidRPr="009A2B50">
        <w:rPr>
          <w:color w:val="auto"/>
        </w:rPr>
        <w:t>Рисунок</w:t>
      </w:r>
      <w:r w:rsidR="002C22C8" w:rsidRPr="009A2B50">
        <w:rPr>
          <w:color w:val="auto"/>
          <w:lang w:val="en-US"/>
        </w:rPr>
        <w:t xml:space="preserve"> 16</w:t>
      </w:r>
      <w:r w:rsidRPr="009A2B50">
        <w:rPr>
          <w:color w:val="auto"/>
        </w:rPr>
        <w:t xml:space="preserve">: дата создания </w:t>
      </w:r>
      <w:r w:rsidR="002C22C8" w:rsidRPr="009A2B50">
        <w:rPr>
          <w:color w:val="auto"/>
        </w:rPr>
        <w:t>сертификата</w:t>
      </w:r>
      <w:r w:rsidRPr="009A2B50">
        <w:rPr>
          <w:color w:val="auto"/>
          <w:lang w:val="en-US"/>
        </w:rPr>
        <w:t>.</w:t>
      </w:r>
    </w:p>
    <w:p w14:paraId="0301D971" w14:textId="77777777" w:rsidR="009A2B50" w:rsidRPr="009A2B50" w:rsidRDefault="009A2B50" w:rsidP="009A2B50">
      <w:pPr>
        <w:keepNext/>
        <w:jc w:val="center"/>
      </w:pPr>
      <w:r w:rsidRPr="009A2B50">
        <w:rPr>
          <w:noProof/>
          <w:lang w:val="en-US"/>
        </w:rPr>
        <w:drawing>
          <wp:inline distT="0" distB="0" distL="0" distR="0" wp14:anchorId="4DF285B2" wp14:editId="6BFFDEEB">
            <wp:extent cx="3315163" cy="47631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F8F74" w14:textId="00ABFFAC" w:rsidR="009A2B50" w:rsidRPr="009A2B50" w:rsidRDefault="009A2B50" w:rsidP="009A2B50">
      <w:pPr>
        <w:pStyle w:val="ab"/>
        <w:jc w:val="center"/>
        <w:rPr>
          <w:color w:val="auto"/>
          <w:lang w:val="en-US"/>
        </w:rPr>
      </w:pPr>
      <w:r w:rsidRPr="009A2B50">
        <w:rPr>
          <w:color w:val="auto"/>
        </w:rPr>
        <w:t>Рисунок</w:t>
      </w:r>
      <w:r w:rsidRPr="009A2B50">
        <w:rPr>
          <w:color w:val="auto"/>
          <w:lang w:val="en-US"/>
        </w:rPr>
        <w:t xml:space="preserve"> 17</w:t>
      </w:r>
      <w:r w:rsidRPr="009A2B50">
        <w:rPr>
          <w:color w:val="auto"/>
        </w:rPr>
        <w:t>: срок действия</w:t>
      </w:r>
      <w:r w:rsidRPr="009A2B50">
        <w:rPr>
          <w:color w:val="auto"/>
          <w:lang w:val="en-US"/>
        </w:rPr>
        <w:t>.</w:t>
      </w:r>
    </w:p>
    <w:p w14:paraId="5730041E" w14:textId="77777777" w:rsidR="009A2B50" w:rsidRPr="009A2B50" w:rsidRDefault="009A2B50" w:rsidP="009A2B50">
      <w:pPr>
        <w:keepNext/>
        <w:jc w:val="center"/>
      </w:pPr>
      <w:r w:rsidRPr="009A2B50">
        <w:rPr>
          <w:noProof/>
          <w:lang w:val="en-US"/>
        </w:rPr>
        <w:drawing>
          <wp:inline distT="0" distB="0" distL="0" distR="0" wp14:anchorId="5445B6D3" wp14:editId="242AB8AE">
            <wp:extent cx="6121400" cy="32194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2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C10AC" w14:textId="692E759A" w:rsidR="009A2B50" w:rsidRDefault="009A2B50" w:rsidP="009A2B50">
      <w:pPr>
        <w:pStyle w:val="ab"/>
        <w:jc w:val="center"/>
        <w:rPr>
          <w:color w:val="auto"/>
        </w:rPr>
      </w:pPr>
      <w:r w:rsidRPr="009A2B50">
        <w:rPr>
          <w:color w:val="auto"/>
        </w:rPr>
        <w:t xml:space="preserve">Рисунок </w:t>
      </w:r>
      <w:r w:rsidRPr="009A2B50">
        <w:rPr>
          <w:color w:val="auto"/>
          <w:lang w:val="en-US"/>
        </w:rPr>
        <w:t>18</w:t>
      </w:r>
      <w:r w:rsidRPr="009A2B50">
        <w:rPr>
          <w:color w:val="auto"/>
        </w:rPr>
        <w:t>: субъект</w:t>
      </w:r>
      <w:r w:rsidRPr="009A2B50">
        <w:rPr>
          <w:color w:val="auto"/>
          <w:lang w:val="en-US"/>
        </w:rPr>
        <w:t>.</w:t>
      </w:r>
    </w:p>
    <w:p w14:paraId="06586345" w14:textId="77777777" w:rsidR="00AA0055" w:rsidRDefault="009A2B50" w:rsidP="00AA0055">
      <w:pPr>
        <w:keepNext/>
        <w:jc w:val="center"/>
      </w:pPr>
      <w:r w:rsidRPr="009A2B50">
        <w:rPr>
          <w:noProof/>
        </w:rPr>
        <w:drawing>
          <wp:inline distT="0" distB="0" distL="0" distR="0" wp14:anchorId="0DF90491" wp14:editId="2530E021">
            <wp:extent cx="4896533" cy="221010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27814" w14:textId="1B185E67" w:rsidR="009A2B50" w:rsidRDefault="00AA0055" w:rsidP="00AA0055">
      <w:pPr>
        <w:pStyle w:val="ab"/>
        <w:jc w:val="center"/>
        <w:rPr>
          <w:color w:val="auto"/>
          <w:lang w:val="en-US"/>
        </w:rPr>
      </w:pPr>
      <w:r w:rsidRPr="00AA0055">
        <w:rPr>
          <w:color w:val="auto"/>
        </w:rPr>
        <w:t>Рисунок 19: алгоритм подписи</w:t>
      </w:r>
      <w:r w:rsidRPr="00AA0055">
        <w:rPr>
          <w:color w:val="auto"/>
          <w:lang w:val="en-US"/>
        </w:rPr>
        <w:t>.</w:t>
      </w:r>
    </w:p>
    <w:p w14:paraId="3E981A74" w14:textId="77777777" w:rsidR="00AA0055" w:rsidRPr="00AA0055" w:rsidRDefault="00AA0055" w:rsidP="00AA0055">
      <w:pPr>
        <w:keepNext/>
        <w:jc w:val="center"/>
      </w:pPr>
      <w:r w:rsidRPr="00AA0055">
        <w:rPr>
          <w:noProof/>
          <w:lang w:val="en-US"/>
        </w:rPr>
        <w:drawing>
          <wp:inline distT="0" distB="0" distL="0" distR="0" wp14:anchorId="36B5CEFC" wp14:editId="77D27123">
            <wp:extent cx="5058481" cy="2962688"/>
            <wp:effectExtent l="0" t="0" r="889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A59AE" w14:textId="6FB38E60" w:rsidR="00AA0055" w:rsidRDefault="00AA0055" w:rsidP="00AA0055">
      <w:pPr>
        <w:pStyle w:val="ab"/>
        <w:jc w:val="center"/>
        <w:rPr>
          <w:color w:val="auto"/>
        </w:rPr>
      </w:pPr>
      <w:r w:rsidRPr="00AA0055">
        <w:rPr>
          <w:color w:val="auto"/>
        </w:rPr>
        <w:t xml:space="preserve">Рисунок 20: сертификат в </w:t>
      </w:r>
      <w:r w:rsidRPr="00AA0055">
        <w:rPr>
          <w:color w:val="auto"/>
          <w:lang w:val="en-US"/>
        </w:rPr>
        <w:t>PEM</w:t>
      </w:r>
      <w:r w:rsidRPr="00AA0055">
        <w:rPr>
          <w:color w:val="auto"/>
        </w:rPr>
        <w:t xml:space="preserve"> формате.</w:t>
      </w:r>
    </w:p>
    <w:p w14:paraId="5669E73E" w14:textId="37D924CB" w:rsidR="00AA0055" w:rsidRDefault="00AA0055">
      <w:pPr>
        <w:spacing w:after="160" w:line="259" w:lineRule="auto"/>
      </w:pPr>
      <w:r>
        <w:br w:type="page"/>
      </w:r>
    </w:p>
    <w:p w14:paraId="20654F79" w14:textId="4576AD2D" w:rsidR="00AA0055" w:rsidRDefault="00EC2CD3" w:rsidP="001E047E">
      <w:pPr>
        <w:ind w:firstLine="709"/>
      </w:pPr>
      <w:r>
        <w:rPr>
          <w:noProof/>
        </w:rPr>
        <w:lastRenderedPageBreak/>
        <w:pict w14:anchorId="17E5D660">
          <v:shape id="_x0000_s1034" type="#_x0000_t202" style="position:absolute;left:0;text-align:left;margin-left:-1.9pt;margin-top:85.45pt;width:482pt;height:.05pt;z-index:251669504;mso-position-horizontal-relative:text;mso-position-vertical-relative:text" stroked="f">
            <v:textbox style="mso-fit-shape-to-text:t" inset="0,0,0,0">
              <w:txbxContent>
                <w:p w14:paraId="558D7683" w14:textId="3E31D4F0" w:rsidR="00A0610D" w:rsidRPr="00A0610D" w:rsidRDefault="007B49BB" w:rsidP="00A0610D">
                  <w:pPr>
                    <w:pStyle w:val="ab"/>
                    <w:jc w:val="center"/>
                    <w:rPr>
                      <w:lang w:val="en-US"/>
                    </w:rPr>
                  </w:pPr>
                  <w:r>
                    <w:t>Рисунок 21</w:t>
                  </w:r>
                  <w:r w:rsidR="0042066B">
                    <w:t>: проверка подлинности</w:t>
                  </w:r>
                  <w:r w:rsidR="0042066B">
                    <w:rPr>
                      <w:lang w:val="en-US"/>
                    </w:rPr>
                    <w:t>.</w:t>
                  </w:r>
                </w:p>
              </w:txbxContent>
            </v:textbox>
            <w10:wrap type="topAndBottom"/>
          </v:shape>
        </w:pict>
      </w:r>
      <w:r w:rsidR="001E047E" w:rsidRPr="001E047E">
        <w:t xml:space="preserve">5. С использованием протокола </w:t>
      </w:r>
      <w:r w:rsidR="001E047E" w:rsidRPr="001E047E">
        <w:rPr>
          <w:lang w:val="en-US"/>
        </w:rPr>
        <w:t>OCSP</w:t>
      </w:r>
      <w:r w:rsidR="001E047E" w:rsidRPr="001E047E">
        <w:t xml:space="preserve"> провер</w:t>
      </w:r>
      <w:r w:rsidR="001E047E">
        <w:t>им</w:t>
      </w:r>
      <w:r w:rsidR="001E047E" w:rsidRPr="001E047E">
        <w:t xml:space="preserve"> подлинность сертификата с узла, не являющегося центром сертификации. </w:t>
      </w:r>
      <w:r w:rsidR="001E047E">
        <w:t>Убедимся</w:t>
      </w:r>
      <w:r w:rsidR="001E047E" w:rsidRPr="001E047E">
        <w:t>,</w:t>
      </w:r>
      <w:r w:rsidR="001E047E">
        <w:t xml:space="preserve"> что сертификат проходит проверку:</w:t>
      </w:r>
    </w:p>
    <w:p w14:paraId="6E203BBF" w14:textId="2E791739" w:rsidR="007B49BB" w:rsidRPr="001E047E" w:rsidRDefault="007B49BB" w:rsidP="001E047E">
      <w:pPr>
        <w:ind w:firstLine="709"/>
      </w:pPr>
    </w:p>
    <w:p w14:paraId="6F1E839D" w14:textId="4B58469F" w:rsidR="009A2B50" w:rsidRPr="00AA0055" w:rsidRDefault="009A2B50" w:rsidP="009A2B50"/>
    <w:p w14:paraId="2B5991EB" w14:textId="18C2E12B" w:rsidR="00E12AD4" w:rsidRDefault="0042066B" w:rsidP="00E12AD4">
      <w:pPr>
        <w:jc w:val="center"/>
      </w:pPr>
      <w:r w:rsidRPr="0042066B">
        <w:rPr>
          <w:noProof/>
        </w:rPr>
        <w:drawing>
          <wp:inline distT="0" distB="0" distL="0" distR="0" wp14:anchorId="01F08CEC" wp14:editId="3E2C2526">
            <wp:extent cx="6121400" cy="30416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6F982" w14:textId="1EBB8308" w:rsidR="00A0610D" w:rsidRDefault="00EC2CD3" w:rsidP="00A0610D">
      <w:pPr>
        <w:keepNext/>
        <w:jc w:val="center"/>
      </w:pPr>
      <w:r>
        <w:rPr>
          <w:noProof/>
        </w:rPr>
        <w:drawing>
          <wp:inline distT="0" distB="0" distL="0" distR="0" wp14:anchorId="1A9E7CDC" wp14:editId="4D28CB2E">
            <wp:extent cx="3476625" cy="2952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4EA45" w14:textId="2ED2A103" w:rsidR="00A0610D" w:rsidRDefault="00A0610D" w:rsidP="00A0610D">
      <w:pPr>
        <w:pStyle w:val="ab"/>
        <w:jc w:val="center"/>
      </w:pPr>
      <w:r>
        <w:t xml:space="preserve">Рисунок </w:t>
      </w:r>
      <w:r w:rsidRPr="006A444A">
        <w:t>22</w:t>
      </w:r>
      <w:r>
        <w:t>: проверка выполнена</w:t>
      </w:r>
      <w:r w:rsidRPr="006A444A">
        <w:t>.</w:t>
      </w:r>
    </w:p>
    <w:p w14:paraId="6177B2ED" w14:textId="2597CC18" w:rsidR="00194873" w:rsidRPr="00194873" w:rsidRDefault="00EC2CD3" w:rsidP="00194873">
      <w:pPr>
        <w:ind w:firstLine="709"/>
      </w:pPr>
      <w:r>
        <w:rPr>
          <w:noProof/>
        </w:rPr>
        <w:pict w14:anchorId="63F68EC1">
          <v:shape id="_x0000_s1035" type="#_x0000_t202" style="position:absolute;left:0;text-align:left;margin-left:-.1pt;margin-top:66pt;width:482pt;height:.05pt;z-index:251672576;mso-position-horizontal-relative:text;mso-position-vertical-relative:text" stroked="f">
            <v:textbox style="mso-fit-shape-to-text:t" inset="0,0,0,0">
              <w:txbxContent>
                <w:p w14:paraId="04CF76EE" w14:textId="64581089" w:rsidR="00731D56" w:rsidRPr="00731D56" w:rsidRDefault="00731D56" w:rsidP="00731D56">
                  <w:pPr>
                    <w:pStyle w:val="ab"/>
                    <w:jc w:val="center"/>
                    <w:rPr>
                      <w:color w:val="auto"/>
                      <w:sz w:val="24"/>
                      <w:szCs w:val="24"/>
                    </w:rPr>
                  </w:pPr>
                  <w:r w:rsidRPr="00731D56">
                    <w:rPr>
                      <w:color w:val="auto"/>
                    </w:rPr>
                    <w:t>Рисунок 23: внесли сертификат в индексный файл отзыва на OCSP-ответчик.</w:t>
                  </w:r>
                </w:p>
              </w:txbxContent>
            </v:textbox>
            <w10:wrap type="topAndBottom"/>
          </v:shape>
        </w:pict>
      </w:r>
      <w:r w:rsidR="00731D56" w:rsidRPr="00731D56">
        <w:rPr>
          <w:noProof/>
        </w:rPr>
        <w:drawing>
          <wp:anchor distT="0" distB="0" distL="114300" distR="114300" simplePos="0" relativeHeight="251660800" behindDoc="0" locked="0" layoutInCell="1" allowOverlap="1" wp14:anchorId="6E8F1606" wp14:editId="45296031">
            <wp:simplePos x="0" y="0"/>
            <wp:positionH relativeFrom="column">
              <wp:posOffset>-1270</wp:posOffset>
            </wp:positionH>
            <wp:positionV relativeFrom="paragraph">
              <wp:posOffset>512445</wp:posOffset>
            </wp:positionV>
            <wp:extent cx="6121400" cy="268605"/>
            <wp:effectExtent l="0" t="0" r="0" b="0"/>
            <wp:wrapTopAndBottom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268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4873">
        <w:t>6</w:t>
      </w:r>
      <w:r w:rsidR="00194873" w:rsidRPr="00194873">
        <w:t>. Внес</w:t>
      </w:r>
      <w:r w:rsidR="00194873">
        <w:t>ём</w:t>
      </w:r>
      <w:r w:rsidR="00194873" w:rsidRPr="00194873">
        <w:t xml:space="preserve"> сертификат в индексный файл отзыва на </w:t>
      </w:r>
      <w:r w:rsidR="00194873" w:rsidRPr="00194873">
        <w:rPr>
          <w:lang w:val="en-US"/>
        </w:rPr>
        <w:t>OCSP</w:t>
      </w:r>
      <w:r w:rsidR="00194873" w:rsidRPr="00194873">
        <w:t>-ответчике и выполн</w:t>
      </w:r>
      <w:r w:rsidR="00194873">
        <w:t>им</w:t>
      </w:r>
      <w:r w:rsidR="00194873" w:rsidRPr="00194873">
        <w:t xml:space="preserve"> шаг 6. </w:t>
      </w:r>
      <w:r w:rsidR="00194873">
        <w:t>Убедимся</w:t>
      </w:r>
      <w:r w:rsidR="00194873" w:rsidRPr="001E047E">
        <w:t>,</w:t>
      </w:r>
      <w:r w:rsidR="00194873">
        <w:t xml:space="preserve"> что сертификат</w:t>
      </w:r>
      <w:r w:rsidR="00194873" w:rsidRPr="00194873">
        <w:t xml:space="preserve"> </w:t>
      </w:r>
      <w:r w:rsidR="00194873">
        <w:t>не проходит проверку:</w:t>
      </w:r>
    </w:p>
    <w:p w14:paraId="24706FB5" w14:textId="77777777" w:rsidR="00731D56" w:rsidRDefault="00731D56" w:rsidP="00731D56">
      <w:pPr>
        <w:keepNext/>
      </w:pPr>
      <w:r w:rsidRPr="0042066B">
        <w:rPr>
          <w:noProof/>
        </w:rPr>
        <w:drawing>
          <wp:inline distT="0" distB="0" distL="0" distR="0" wp14:anchorId="32A77401" wp14:editId="3B4F0962">
            <wp:extent cx="6121400" cy="30416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B3283" w14:textId="0365DE1D" w:rsidR="00731D56" w:rsidRDefault="00731D56" w:rsidP="00731D56">
      <w:pPr>
        <w:pStyle w:val="ab"/>
        <w:jc w:val="center"/>
        <w:rPr>
          <w:lang w:val="en-US"/>
        </w:rPr>
      </w:pPr>
      <w:r>
        <w:t>Рисунок 2</w:t>
      </w:r>
      <w:r>
        <w:rPr>
          <w:lang w:val="en-US"/>
        </w:rPr>
        <w:t>4</w:t>
      </w:r>
      <w:r>
        <w:t>: проверка подлинности</w:t>
      </w:r>
      <w:r>
        <w:rPr>
          <w:lang w:val="en-US"/>
        </w:rPr>
        <w:t>.</w:t>
      </w:r>
    </w:p>
    <w:p w14:paraId="19D84BE9" w14:textId="77777777" w:rsidR="001B0D90" w:rsidRDefault="001B0D90" w:rsidP="001B0D90">
      <w:pPr>
        <w:keepNext/>
        <w:jc w:val="center"/>
      </w:pPr>
      <w:r w:rsidRPr="001B0D90">
        <w:rPr>
          <w:noProof/>
          <w:lang w:val="en-US"/>
        </w:rPr>
        <w:drawing>
          <wp:inline distT="0" distB="0" distL="0" distR="0" wp14:anchorId="6240E6EE" wp14:editId="6EE81DFC">
            <wp:extent cx="3848637" cy="409632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6BA53" w14:textId="0ACDCFA5" w:rsidR="001B0D90" w:rsidRDefault="001B0D90" w:rsidP="001B0D90">
      <w:pPr>
        <w:pStyle w:val="ab"/>
        <w:jc w:val="center"/>
      </w:pPr>
      <w:r>
        <w:t xml:space="preserve">Рисунок </w:t>
      </w:r>
      <w:r w:rsidRPr="001B0D90">
        <w:t>25</w:t>
      </w:r>
      <w:r>
        <w:t>: сертификат не прошёл проверку</w:t>
      </w:r>
      <w:r w:rsidRPr="001B0D90">
        <w:t>.</w:t>
      </w:r>
    </w:p>
    <w:p w14:paraId="14A3ABCF" w14:textId="343C3915" w:rsidR="00A761CC" w:rsidRDefault="00A761CC" w:rsidP="00A761CC">
      <w:r>
        <w:t>Необходимые шаги для верификации сертификата:</w:t>
      </w:r>
    </w:p>
    <w:p w14:paraId="0566B5E5" w14:textId="632EF2C9" w:rsidR="00A761CC" w:rsidRDefault="00FB3330" w:rsidP="00FB3330">
      <w:pPr>
        <w:pStyle w:val="ac"/>
        <w:numPr>
          <w:ilvl w:val="0"/>
          <w:numId w:val="2"/>
        </w:numPr>
      </w:pPr>
      <w:r>
        <w:rPr>
          <w:lang w:val="en-US"/>
        </w:rPr>
        <w:t>OCSP-</w:t>
      </w:r>
      <w:r>
        <w:t>сервер;</w:t>
      </w:r>
    </w:p>
    <w:p w14:paraId="3B87354A" w14:textId="7CBB540D" w:rsidR="00FB3330" w:rsidRDefault="00FB3330" w:rsidP="00FB3330">
      <w:pPr>
        <w:pStyle w:val="ac"/>
        <w:numPr>
          <w:ilvl w:val="0"/>
          <w:numId w:val="2"/>
        </w:numPr>
      </w:pPr>
      <w:r>
        <w:rPr>
          <w:lang w:val="en-US"/>
        </w:rPr>
        <w:t>OCSP-</w:t>
      </w:r>
      <w:r>
        <w:t>запрос;</w:t>
      </w:r>
    </w:p>
    <w:p w14:paraId="0F7C6CF7" w14:textId="7DE07632" w:rsidR="00BA183A" w:rsidRDefault="00FB3330" w:rsidP="00BA183A">
      <w:pPr>
        <w:pStyle w:val="ac"/>
        <w:numPr>
          <w:ilvl w:val="0"/>
          <w:numId w:val="2"/>
        </w:numPr>
      </w:pPr>
      <w:r>
        <w:t xml:space="preserve">Проверка подлинности сертификата с помощью </w:t>
      </w:r>
      <w:r>
        <w:rPr>
          <w:lang w:val="en-US"/>
        </w:rPr>
        <w:t>OCSP</w:t>
      </w:r>
      <w:r w:rsidR="00BA183A">
        <w:t>.</w:t>
      </w:r>
    </w:p>
    <w:p w14:paraId="625E22FE" w14:textId="77777777" w:rsidR="00BA183A" w:rsidRDefault="00BA183A" w:rsidP="00BA183A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01175787"/>
      <w:bookmarkStart w:id="7" w:name="_Toc101818671"/>
      <w:bookmarkStart w:id="8" w:name="_Toc102684696"/>
      <w:bookmarkStart w:id="9" w:name="_Toc103542465"/>
      <w:r w:rsidRPr="00AD300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Результат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ы</w:t>
      </w:r>
      <w:r w:rsidRPr="00AD300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лабораторной работы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и выводы</w:t>
      </w:r>
      <w:r w:rsidRPr="00AD300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bookmarkEnd w:id="6"/>
      <w:bookmarkEnd w:id="7"/>
      <w:bookmarkEnd w:id="8"/>
      <w:bookmarkEnd w:id="9"/>
    </w:p>
    <w:p w14:paraId="4B6EF68B" w14:textId="6E8C2342" w:rsidR="00BA183A" w:rsidRPr="00BA183A" w:rsidRDefault="00BA183A" w:rsidP="00BA183A">
      <w:pPr>
        <w:ind w:firstLine="709"/>
      </w:pPr>
      <w:r w:rsidRPr="00A7309E">
        <w:t>Получи</w:t>
      </w:r>
      <w:r>
        <w:t>л</w:t>
      </w:r>
      <w:r w:rsidRPr="00A7309E">
        <w:t xml:space="preserve"> навык применения программного продукта OpenSSL для создания центра сертификации с поддержкой протокола OCSP, изучи</w:t>
      </w:r>
      <w:r>
        <w:t>л</w:t>
      </w:r>
      <w:r w:rsidRPr="00A7309E">
        <w:t xml:space="preserve"> протокол OCSP.</w:t>
      </w:r>
      <w:r>
        <w:t xml:space="preserve"> Нет надёжности в передаче информации</w:t>
      </w:r>
      <w:r w:rsidRPr="00BA183A">
        <w:t xml:space="preserve">, </w:t>
      </w:r>
      <w:r>
        <w:t xml:space="preserve">её можно перехватить с помощью </w:t>
      </w:r>
      <w:r>
        <w:rPr>
          <w:lang w:val="en-US"/>
        </w:rPr>
        <w:t>Wireshark</w:t>
      </w:r>
      <w:r w:rsidRPr="00BA183A">
        <w:t>.</w:t>
      </w:r>
    </w:p>
    <w:p w14:paraId="06B79F42" w14:textId="77777777" w:rsidR="00BA183A" w:rsidRPr="00A761CC" w:rsidRDefault="00BA183A" w:rsidP="00BA183A"/>
    <w:p w14:paraId="07789D97" w14:textId="6D9D498A" w:rsidR="00A0610D" w:rsidRPr="001B0D90" w:rsidRDefault="00A0610D" w:rsidP="00731D56">
      <w:pPr>
        <w:pStyle w:val="ab"/>
      </w:pPr>
    </w:p>
    <w:sectPr w:rsidR="00A0610D" w:rsidRPr="001B0D90" w:rsidSect="0008092E">
      <w:footerReference w:type="default" r:id="rId32"/>
      <w:pgSz w:w="11909" w:h="16834"/>
      <w:pgMar w:top="851" w:right="851" w:bottom="851" w:left="1418" w:header="720" w:footer="720" w:gutter="0"/>
      <w:pgNumType w:start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8F832" w14:textId="77777777" w:rsidR="006B7CDF" w:rsidRDefault="00E07951">
      <w:r>
        <w:separator/>
      </w:r>
    </w:p>
  </w:endnote>
  <w:endnote w:type="continuationSeparator" w:id="0">
    <w:p w14:paraId="5023D284" w14:textId="77777777" w:rsidR="006B7CDF" w:rsidRDefault="00E079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8012496"/>
      <w:docPartObj>
        <w:docPartGallery w:val="Page Numbers (Bottom of Page)"/>
        <w:docPartUnique/>
      </w:docPartObj>
    </w:sdtPr>
    <w:sdtEndPr/>
    <w:sdtContent>
      <w:p w14:paraId="3427CEE6" w14:textId="77777777" w:rsidR="0008092E" w:rsidRDefault="00E0795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6</w:t>
        </w:r>
        <w:r>
          <w:fldChar w:fldCharType="end"/>
        </w:r>
      </w:p>
    </w:sdtContent>
  </w:sdt>
  <w:p w14:paraId="76392D3C" w14:textId="77777777" w:rsidR="007F55B4" w:rsidRDefault="007F55B4" w:rsidP="007F55B4">
    <w:pPr>
      <w:pStyle w:val="a7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CDE6C" w14:textId="77777777" w:rsidR="006B7CDF" w:rsidRDefault="00E07951">
      <w:r>
        <w:separator/>
      </w:r>
    </w:p>
  </w:footnote>
  <w:footnote w:type="continuationSeparator" w:id="0">
    <w:p w14:paraId="0CDD5B5D" w14:textId="77777777" w:rsidR="006B7CDF" w:rsidRDefault="00E079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D742B"/>
    <w:multiLevelType w:val="hybridMultilevel"/>
    <w:tmpl w:val="D5768F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DD63BE"/>
    <w:multiLevelType w:val="hybridMultilevel"/>
    <w:tmpl w:val="556EB5D6"/>
    <w:lvl w:ilvl="0" w:tplc="A698BC32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7D76B1F6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CCE635CA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69E3390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77EC2798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5A3292FE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A4F4BB8E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AACCEE72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62A06A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0890"/>
    <w:rsid w:val="000131D1"/>
    <w:rsid w:val="00041F26"/>
    <w:rsid w:val="00042ECA"/>
    <w:rsid w:val="0005365E"/>
    <w:rsid w:val="00054816"/>
    <w:rsid w:val="00080315"/>
    <w:rsid w:val="0008092E"/>
    <w:rsid w:val="00080F3D"/>
    <w:rsid w:val="000A71C0"/>
    <w:rsid w:val="000B1D5A"/>
    <w:rsid w:val="000C3578"/>
    <w:rsid w:val="000D7663"/>
    <w:rsid w:val="000E37B3"/>
    <w:rsid w:val="000E5AEB"/>
    <w:rsid w:val="00132F48"/>
    <w:rsid w:val="00140890"/>
    <w:rsid w:val="00143A7F"/>
    <w:rsid w:val="001457C6"/>
    <w:rsid w:val="001547EB"/>
    <w:rsid w:val="00170F56"/>
    <w:rsid w:val="00182759"/>
    <w:rsid w:val="00194873"/>
    <w:rsid w:val="001B0D2C"/>
    <w:rsid w:val="001B0D90"/>
    <w:rsid w:val="001B13D8"/>
    <w:rsid w:val="001B3324"/>
    <w:rsid w:val="001E047E"/>
    <w:rsid w:val="001F0E2D"/>
    <w:rsid w:val="001F677C"/>
    <w:rsid w:val="00201CCA"/>
    <w:rsid w:val="0022707D"/>
    <w:rsid w:val="00240E24"/>
    <w:rsid w:val="00245533"/>
    <w:rsid w:val="00254830"/>
    <w:rsid w:val="00263010"/>
    <w:rsid w:val="0026546F"/>
    <w:rsid w:val="0028188E"/>
    <w:rsid w:val="002A3439"/>
    <w:rsid w:val="002C22C8"/>
    <w:rsid w:val="002C7344"/>
    <w:rsid w:val="00322BE8"/>
    <w:rsid w:val="003331BF"/>
    <w:rsid w:val="0039711B"/>
    <w:rsid w:val="003A60AD"/>
    <w:rsid w:val="003C0D3D"/>
    <w:rsid w:val="003D0B94"/>
    <w:rsid w:val="003E48EB"/>
    <w:rsid w:val="004000EC"/>
    <w:rsid w:val="00402C60"/>
    <w:rsid w:val="004041C6"/>
    <w:rsid w:val="00405262"/>
    <w:rsid w:val="0042066B"/>
    <w:rsid w:val="00454B7C"/>
    <w:rsid w:val="0046737C"/>
    <w:rsid w:val="00471034"/>
    <w:rsid w:val="004939E5"/>
    <w:rsid w:val="004E2393"/>
    <w:rsid w:val="004E570E"/>
    <w:rsid w:val="004F4D1E"/>
    <w:rsid w:val="00510045"/>
    <w:rsid w:val="00516CA8"/>
    <w:rsid w:val="00543836"/>
    <w:rsid w:val="00555ECB"/>
    <w:rsid w:val="00562174"/>
    <w:rsid w:val="00573944"/>
    <w:rsid w:val="00574455"/>
    <w:rsid w:val="00575F97"/>
    <w:rsid w:val="005903D4"/>
    <w:rsid w:val="00595148"/>
    <w:rsid w:val="005B06C9"/>
    <w:rsid w:val="005D0FAF"/>
    <w:rsid w:val="005D1182"/>
    <w:rsid w:val="005E7CBD"/>
    <w:rsid w:val="0060152E"/>
    <w:rsid w:val="00632A65"/>
    <w:rsid w:val="006429A6"/>
    <w:rsid w:val="00644DF3"/>
    <w:rsid w:val="00656AB0"/>
    <w:rsid w:val="0066118B"/>
    <w:rsid w:val="00680E1F"/>
    <w:rsid w:val="00687A64"/>
    <w:rsid w:val="006A444A"/>
    <w:rsid w:val="006B7CDF"/>
    <w:rsid w:val="006C5AFD"/>
    <w:rsid w:val="006E049F"/>
    <w:rsid w:val="006E7EB9"/>
    <w:rsid w:val="00702E68"/>
    <w:rsid w:val="00704CEE"/>
    <w:rsid w:val="007269BE"/>
    <w:rsid w:val="007317D6"/>
    <w:rsid w:val="00731D56"/>
    <w:rsid w:val="00734DB7"/>
    <w:rsid w:val="007460DE"/>
    <w:rsid w:val="00755976"/>
    <w:rsid w:val="0076152F"/>
    <w:rsid w:val="00773611"/>
    <w:rsid w:val="0077767C"/>
    <w:rsid w:val="007B49BB"/>
    <w:rsid w:val="007B6B70"/>
    <w:rsid w:val="007C43FB"/>
    <w:rsid w:val="007D47B6"/>
    <w:rsid w:val="007D61E2"/>
    <w:rsid w:val="007E69B9"/>
    <w:rsid w:val="007F55B4"/>
    <w:rsid w:val="008159B4"/>
    <w:rsid w:val="008222A5"/>
    <w:rsid w:val="00854D1F"/>
    <w:rsid w:val="008A0E33"/>
    <w:rsid w:val="008B55CC"/>
    <w:rsid w:val="008B6D71"/>
    <w:rsid w:val="008C3113"/>
    <w:rsid w:val="008E3E1D"/>
    <w:rsid w:val="0092420E"/>
    <w:rsid w:val="009255E9"/>
    <w:rsid w:val="009364EB"/>
    <w:rsid w:val="00974D72"/>
    <w:rsid w:val="009A2B50"/>
    <w:rsid w:val="009B0A5B"/>
    <w:rsid w:val="009B751E"/>
    <w:rsid w:val="009C6935"/>
    <w:rsid w:val="009E3F75"/>
    <w:rsid w:val="00A0610D"/>
    <w:rsid w:val="00A27830"/>
    <w:rsid w:val="00A600D8"/>
    <w:rsid w:val="00A7309E"/>
    <w:rsid w:val="00A74C4A"/>
    <w:rsid w:val="00A761CC"/>
    <w:rsid w:val="00AA0055"/>
    <w:rsid w:val="00AB2FF0"/>
    <w:rsid w:val="00AC606E"/>
    <w:rsid w:val="00AD2F0E"/>
    <w:rsid w:val="00AD300E"/>
    <w:rsid w:val="00B06967"/>
    <w:rsid w:val="00B20506"/>
    <w:rsid w:val="00B64BDA"/>
    <w:rsid w:val="00B8134A"/>
    <w:rsid w:val="00BA183A"/>
    <w:rsid w:val="00BA6802"/>
    <w:rsid w:val="00BB59CF"/>
    <w:rsid w:val="00BC100B"/>
    <w:rsid w:val="00BD39FE"/>
    <w:rsid w:val="00BE69CC"/>
    <w:rsid w:val="00C07326"/>
    <w:rsid w:val="00C1394B"/>
    <w:rsid w:val="00C2469F"/>
    <w:rsid w:val="00C321B5"/>
    <w:rsid w:val="00C57485"/>
    <w:rsid w:val="00CB618D"/>
    <w:rsid w:val="00CE6CEE"/>
    <w:rsid w:val="00D10C73"/>
    <w:rsid w:val="00D15B85"/>
    <w:rsid w:val="00D16850"/>
    <w:rsid w:val="00D25449"/>
    <w:rsid w:val="00D67008"/>
    <w:rsid w:val="00D731AB"/>
    <w:rsid w:val="00D91AAF"/>
    <w:rsid w:val="00D9508D"/>
    <w:rsid w:val="00D95829"/>
    <w:rsid w:val="00DA23E8"/>
    <w:rsid w:val="00DC19F9"/>
    <w:rsid w:val="00DC3DEC"/>
    <w:rsid w:val="00DD5410"/>
    <w:rsid w:val="00DE2F14"/>
    <w:rsid w:val="00DF28E9"/>
    <w:rsid w:val="00E07951"/>
    <w:rsid w:val="00E12AD4"/>
    <w:rsid w:val="00E258E1"/>
    <w:rsid w:val="00E26F97"/>
    <w:rsid w:val="00E36F62"/>
    <w:rsid w:val="00E76ADF"/>
    <w:rsid w:val="00E8152F"/>
    <w:rsid w:val="00EC2CD3"/>
    <w:rsid w:val="00EC7E10"/>
    <w:rsid w:val="00EF0FD1"/>
    <w:rsid w:val="00F2046F"/>
    <w:rsid w:val="00F44FAF"/>
    <w:rsid w:val="00F45A29"/>
    <w:rsid w:val="00F45BD8"/>
    <w:rsid w:val="00F56254"/>
    <w:rsid w:val="00F57E13"/>
    <w:rsid w:val="00F80BD1"/>
    <w:rsid w:val="00F97524"/>
    <w:rsid w:val="00FB2522"/>
    <w:rsid w:val="00FB3330"/>
    <w:rsid w:val="00FE670C"/>
    <w:rsid w:val="00FF0AED"/>
    <w:rsid w:val="00FF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  <w14:docId w14:val="3FF8B9F0"/>
  <w15:docId w15:val="{60F64D3A-1E3A-4BA4-BECE-719563F18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18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2A3439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8092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2A3439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8092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8092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2A3439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2A3439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2A3439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2A343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unhideWhenUsed/>
    <w:rsid w:val="00201CC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201CC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201CC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201CC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8092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08092E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08092E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8092E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character" w:styleId="a9">
    <w:name w:val="Hyperlink"/>
    <w:basedOn w:val="a0"/>
    <w:uiPriority w:val="99"/>
    <w:unhideWhenUsed/>
    <w:rsid w:val="0008092E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B06967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B06967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B06967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B06967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B06967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B06967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B06967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B06967"/>
    <w:pPr>
      <w:ind w:left="1920"/>
    </w:pPr>
    <w:rPr>
      <w:rFonts w:asciiTheme="minorHAnsi" w:hAnsiTheme="minorHAnsi" w:cstheme="minorHAnsi"/>
      <w:sz w:val="18"/>
      <w:szCs w:val="18"/>
    </w:rPr>
  </w:style>
  <w:style w:type="paragraph" w:styleId="aa">
    <w:name w:val="TOC Heading"/>
    <w:basedOn w:val="1"/>
    <w:next w:val="a"/>
    <w:uiPriority w:val="39"/>
    <w:unhideWhenUsed/>
    <w:qFormat/>
    <w:rsid w:val="00EF0FD1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customStyle="1" w:styleId="Heading">
    <w:name w:val="Heading"/>
    <w:rsid w:val="00140890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lang w:eastAsia="ru-RU"/>
    </w:rPr>
  </w:style>
  <w:style w:type="paragraph" w:styleId="ab">
    <w:name w:val="caption"/>
    <w:basedOn w:val="a"/>
    <w:next w:val="a"/>
    <w:uiPriority w:val="35"/>
    <w:unhideWhenUsed/>
    <w:qFormat/>
    <w:rsid w:val="00704CEE"/>
    <w:pPr>
      <w:spacing w:after="200"/>
    </w:pPr>
    <w:rPr>
      <w:i/>
      <w:iCs/>
      <w:color w:val="44546A" w:themeColor="text2"/>
      <w:sz w:val="18"/>
      <w:szCs w:val="18"/>
    </w:rPr>
  </w:style>
  <w:style w:type="paragraph" w:styleId="ac">
    <w:name w:val="List Paragraph"/>
    <w:basedOn w:val="a"/>
    <w:uiPriority w:val="34"/>
    <w:qFormat/>
    <w:rsid w:val="005D0F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8;&#1074;&#1072;&#1085;\OneDrive\&#1056;&#1072;&#1073;&#1086;&#1095;&#1080;&#1081;%20&#1089;&#1090;&#1086;&#1083;\&#1048;&#1085;&#1092;&#1086;&#1088;&#1084;&#1072;&#1090;&#1080;&#1082;&#1072;\&#1064;&#1072;&#1073;&#1083;&#1086;&#1085;%20&#1086;&#1090;&#1095;&#1105;&#1090;&#1072;%20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92A55-FA58-42C4-B6B9-C340CD09D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отчёта </Template>
  <TotalTime>2038</TotalTime>
  <Pages>8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Иван Казаков</cp:lastModifiedBy>
  <cp:revision>13</cp:revision>
  <dcterms:created xsi:type="dcterms:W3CDTF">2022-04-12T17:16:00Z</dcterms:created>
  <dcterms:modified xsi:type="dcterms:W3CDTF">2022-05-15T18:39:00Z</dcterms:modified>
</cp:coreProperties>
</file>