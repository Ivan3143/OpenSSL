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C53F" w14:textId="77777777" w:rsidR="00140890" w:rsidRPr="005903D4" w:rsidRDefault="001D78CD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5903D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3CE7F1" w14:textId="77777777" w:rsidR="00140890" w:rsidRPr="001B3324" w:rsidRDefault="001D78CD" w:rsidP="0014089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09ACB50" w14:textId="77777777" w:rsidR="00140890" w:rsidRPr="001B3324" w:rsidRDefault="001D78CD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5D768FD5" w14:textId="77777777" w:rsidR="00140890" w:rsidRPr="001B3324" w:rsidRDefault="001D78CD" w:rsidP="0014089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3CADE327" w14:textId="6B4A83F6" w:rsidR="002A3439" w:rsidRDefault="001D78CD" w:rsidP="0014089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34</w:t>
      </w:r>
    </w:p>
    <w:p w14:paraId="75F01812" w14:textId="77777777" w:rsidR="002A3439" w:rsidRPr="002A3439" w:rsidRDefault="001D78CD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6D860A1" w14:textId="77777777" w:rsidR="002A3439" w:rsidRDefault="001D78CD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19"/>
        <w:gridCol w:w="277"/>
        <w:gridCol w:w="3015"/>
      </w:tblGrid>
      <w:tr w:rsidR="004A399B" w14:paraId="32748B6A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FFBE28" w14:textId="3D15BF9C" w:rsidR="002A3439" w:rsidRPr="00A600D8" w:rsidRDefault="001D78CD" w:rsidP="003A60A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A60AD">
              <w:rPr>
                <w:lang w:val="en-US"/>
              </w:rPr>
              <w:t>доцент, кандидат технических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ECAD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12775F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4530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F51068A" w14:textId="638AAAF9" w:rsidR="002A3439" w:rsidRPr="003A60AD" w:rsidRDefault="001D78CD" w:rsidP="003A60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3A60AD">
              <w:t>Мыльников В</w:t>
            </w:r>
            <w:r>
              <w:rPr>
                <w:lang w:val="en-US"/>
              </w:rPr>
              <w:t>.</w:t>
            </w:r>
            <w:r w:rsidRPr="003A60AD">
              <w:t>А</w:t>
            </w:r>
            <w:r>
              <w:rPr>
                <w:lang w:val="en-US"/>
              </w:rPr>
              <w:t>.</w:t>
            </w:r>
          </w:p>
        </w:tc>
      </w:tr>
      <w:tr w:rsidR="004A399B" w14:paraId="4D65C5D4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2C96" w14:textId="77777777" w:rsidR="002A3439" w:rsidRDefault="001D78C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507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5E4A" w14:textId="77777777" w:rsidR="002A3439" w:rsidRDefault="001D78C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6346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D5AB" w14:textId="77777777" w:rsidR="002A3439" w:rsidRDefault="001D78C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4634582" w14:textId="77777777" w:rsidR="002A3439" w:rsidRDefault="002A3439" w:rsidP="002A3439">
      <w:pPr>
        <w:pStyle w:val="a3"/>
        <w:spacing w:before="0"/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9639"/>
      </w:tblGrid>
      <w:tr w:rsidR="004A399B" w14:paraId="4AEC5939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6E70DA" w14:textId="77777777" w:rsidR="002A3439" w:rsidRDefault="001D78CD" w:rsidP="00143A7F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4A399B" w14:paraId="5A3131AD" w14:textId="77777777" w:rsidTr="00140890">
        <w:trPr>
          <w:trHeight w:val="1098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E2AF113" w14:textId="77777777" w:rsidR="00FB2522" w:rsidRDefault="00FB2522" w:rsidP="00FB2522">
            <w:pPr>
              <w:jc w:val="center"/>
              <w:rPr>
                <w:b/>
                <w:sz w:val="28"/>
                <w:szCs w:val="28"/>
              </w:rPr>
            </w:pPr>
          </w:p>
          <w:p w14:paraId="0E2C727F" w14:textId="03338FC5" w:rsidR="002A3439" w:rsidRPr="00F92685" w:rsidRDefault="00F92685" w:rsidP="0076152F">
            <w:pPr>
              <w:jc w:val="center"/>
              <w:rPr>
                <w:b/>
                <w:bCs/>
                <w:sz w:val="28"/>
                <w:szCs w:val="28"/>
              </w:rPr>
            </w:pPr>
            <w:r w:rsidRPr="00F92685">
              <w:rPr>
                <w:b/>
                <w:bCs/>
                <w:sz w:val="28"/>
                <w:szCs w:val="28"/>
              </w:rPr>
              <w:t>Создание файловой системы с поддержкой прозрачного шифрования.</w:t>
            </w:r>
          </w:p>
        </w:tc>
      </w:tr>
      <w:tr w:rsidR="004A399B" w14:paraId="6A9B968A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C4B94E3" w14:textId="7EB12916" w:rsidR="002A3439" w:rsidRPr="0077767C" w:rsidRDefault="001D78CD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77767C">
              <w:rPr>
                <w:sz w:val="28"/>
                <w:szCs w:val="28"/>
              </w:rPr>
              <w:t xml:space="preserve">по курсу: </w:t>
            </w:r>
            <w:bookmarkEnd w:id="0"/>
            <w:bookmarkEnd w:id="1"/>
            <w:bookmarkEnd w:id="2"/>
            <w:bookmarkEnd w:id="3"/>
            <w:r w:rsidR="00FB2522" w:rsidRPr="00FB2522">
              <w:rPr>
                <w:sz w:val="28"/>
                <w:szCs w:val="28"/>
              </w:rPr>
              <w:t>ОСНОВЫ ИНФОРМАЦИОННОЙ БЕЗОПАСНОСТИ</w:t>
            </w:r>
          </w:p>
        </w:tc>
      </w:tr>
      <w:tr w:rsidR="004A399B" w14:paraId="6DDDA148" w14:textId="77777777" w:rsidTr="0014089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DEB104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6A812749" w14:textId="68DDB5B4" w:rsidR="002A3439" w:rsidRPr="00F57E13" w:rsidRDefault="001D78CD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</w:t>
      </w:r>
      <w:r w:rsidR="00140890">
        <w:t>Н</w:t>
      </w:r>
      <w:r>
        <w:t>ИЛ</w:t>
      </w:r>
    </w:p>
    <w:tbl>
      <w:tblPr>
        <w:tblW w:w="9817" w:type="dxa"/>
        <w:tblInd w:w="108" w:type="dxa"/>
        <w:tblLook w:val="0000" w:firstRow="0" w:lastRow="0" w:firstColumn="0" w:lastColumn="0" w:noHBand="0" w:noVBand="0"/>
      </w:tblPr>
      <w:tblGrid>
        <w:gridCol w:w="2207"/>
        <w:gridCol w:w="1764"/>
        <w:gridCol w:w="240"/>
        <w:gridCol w:w="2688"/>
        <w:gridCol w:w="240"/>
        <w:gridCol w:w="2678"/>
      </w:tblGrid>
      <w:tr w:rsidR="004A399B" w14:paraId="4C3E938A" w14:textId="77777777" w:rsidTr="00140890">
        <w:trPr>
          <w:trHeight w:val="387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1D84" w14:textId="77777777" w:rsidR="002A3439" w:rsidRDefault="001D78CD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56C7" w14:textId="7E8EA1C6" w:rsidR="002A3439" w:rsidRPr="00F57E13" w:rsidRDefault="001D78CD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3143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D3A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7F92D2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0648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D212E" w14:textId="023CDA86" w:rsidR="002A3439" w:rsidRPr="00140890" w:rsidRDefault="001D78CD" w:rsidP="0014089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Казаков И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</w:p>
        </w:tc>
      </w:tr>
      <w:tr w:rsidR="004A399B" w14:paraId="3FC35E09" w14:textId="77777777" w:rsidTr="00140890">
        <w:trPr>
          <w:trHeight w:val="58"/>
        </w:trPr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EE6F5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DF05F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11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9FE8C5" w14:textId="77777777" w:rsidR="002A3439" w:rsidRDefault="001D78C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928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689" w14:textId="77777777" w:rsidR="002A3439" w:rsidRDefault="001D78CD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6E1AA7" w14:textId="04C7D99A" w:rsidR="00E8152F" w:rsidRDefault="001D78CD" w:rsidP="00140890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 2022 г</w:t>
      </w:r>
      <w:r>
        <w:rPr>
          <w:lang w:val="en-US"/>
        </w:rPr>
        <w:t>.</w:t>
      </w:r>
    </w:p>
    <w:p w14:paraId="01F39921" w14:textId="21AE5E90" w:rsidR="00F92685" w:rsidRDefault="00F92685">
      <w:pPr>
        <w:spacing w:after="160" w:line="259" w:lineRule="auto"/>
        <w:rPr>
          <w:lang w:val="en-US"/>
        </w:rPr>
      </w:pPr>
    </w:p>
    <w:p w14:paraId="396E7150" w14:textId="77777777" w:rsidR="00F92685" w:rsidRDefault="00F9268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3287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0FC9C" w14:textId="554ADADE" w:rsidR="00F92685" w:rsidRDefault="00F92685">
          <w:pPr>
            <w:pStyle w:val="aa"/>
          </w:pPr>
          <w:r>
            <w:t>Оглавление</w:t>
          </w:r>
        </w:p>
        <w:p w14:paraId="115FADB3" w14:textId="1BFFF473" w:rsidR="001D78CD" w:rsidRDefault="00F92685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42865" w:history="1">
            <w:r w:rsidR="001D78CD" w:rsidRPr="00A00F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</w:t>
            </w:r>
            <w:r w:rsidR="001D78CD" w:rsidRPr="00A00F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 w:rsidR="001D78CD">
              <w:rPr>
                <w:noProof/>
                <w:webHidden/>
              </w:rPr>
              <w:tab/>
            </w:r>
            <w:r w:rsidR="001D78CD">
              <w:rPr>
                <w:noProof/>
                <w:webHidden/>
              </w:rPr>
              <w:fldChar w:fldCharType="begin"/>
            </w:r>
            <w:r w:rsidR="001D78CD">
              <w:rPr>
                <w:noProof/>
                <w:webHidden/>
              </w:rPr>
              <w:instrText xml:space="preserve"> PAGEREF _Toc104642865 \h </w:instrText>
            </w:r>
            <w:r w:rsidR="001D78CD">
              <w:rPr>
                <w:noProof/>
                <w:webHidden/>
              </w:rPr>
            </w:r>
            <w:r w:rsidR="001D78CD">
              <w:rPr>
                <w:noProof/>
                <w:webHidden/>
              </w:rPr>
              <w:fldChar w:fldCharType="separate"/>
            </w:r>
            <w:r w:rsidR="001D78CD">
              <w:rPr>
                <w:noProof/>
                <w:webHidden/>
              </w:rPr>
              <w:t>2</w:t>
            </w:r>
            <w:r w:rsidR="001D78CD">
              <w:rPr>
                <w:noProof/>
                <w:webHidden/>
              </w:rPr>
              <w:fldChar w:fldCharType="end"/>
            </w:r>
          </w:hyperlink>
        </w:p>
        <w:p w14:paraId="1E975551" w14:textId="53028561" w:rsidR="001D78CD" w:rsidRDefault="00AB3D83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642866" w:history="1">
            <w:r w:rsidR="001D78CD" w:rsidRPr="00A00F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</w:t>
            </w:r>
            <w:r w:rsidR="001D78CD" w:rsidRPr="00A00F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 w:rsidR="001D78CD">
              <w:rPr>
                <w:noProof/>
                <w:webHidden/>
              </w:rPr>
              <w:tab/>
            </w:r>
            <w:r w:rsidR="001D78CD">
              <w:rPr>
                <w:noProof/>
                <w:webHidden/>
              </w:rPr>
              <w:fldChar w:fldCharType="begin"/>
            </w:r>
            <w:r w:rsidR="001D78CD">
              <w:rPr>
                <w:noProof/>
                <w:webHidden/>
              </w:rPr>
              <w:instrText xml:space="preserve"> PAGEREF _Toc104642866 \h </w:instrText>
            </w:r>
            <w:r w:rsidR="001D78CD">
              <w:rPr>
                <w:noProof/>
                <w:webHidden/>
              </w:rPr>
            </w:r>
            <w:r w:rsidR="001D78CD">
              <w:rPr>
                <w:noProof/>
                <w:webHidden/>
              </w:rPr>
              <w:fldChar w:fldCharType="separate"/>
            </w:r>
            <w:r w:rsidR="001D78CD">
              <w:rPr>
                <w:noProof/>
                <w:webHidden/>
              </w:rPr>
              <w:t>3</w:t>
            </w:r>
            <w:r w:rsidR="001D78CD">
              <w:rPr>
                <w:noProof/>
                <w:webHidden/>
              </w:rPr>
              <w:fldChar w:fldCharType="end"/>
            </w:r>
          </w:hyperlink>
        </w:p>
        <w:p w14:paraId="2EB0BB20" w14:textId="2ADFF1D8" w:rsidR="001D78CD" w:rsidRDefault="00AB3D83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4642867" w:history="1">
            <w:r w:rsidR="001D78CD" w:rsidRPr="00A00F10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Результаты лабораторной работы и выводы.</w:t>
            </w:r>
            <w:r w:rsidR="001D78CD">
              <w:rPr>
                <w:noProof/>
                <w:webHidden/>
              </w:rPr>
              <w:tab/>
            </w:r>
            <w:r w:rsidR="001D78CD">
              <w:rPr>
                <w:noProof/>
                <w:webHidden/>
              </w:rPr>
              <w:fldChar w:fldCharType="begin"/>
            </w:r>
            <w:r w:rsidR="001D78CD">
              <w:rPr>
                <w:noProof/>
                <w:webHidden/>
              </w:rPr>
              <w:instrText xml:space="preserve"> PAGEREF _Toc104642867 \h </w:instrText>
            </w:r>
            <w:r w:rsidR="001D78CD">
              <w:rPr>
                <w:noProof/>
                <w:webHidden/>
              </w:rPr>
            </w:r>
            <w:r w:rsidR="001D78CD">
              <w:rPr>
                <w:noProof/>
                <w:webHidden/>
              </w:rPr>
              <w:fldChar w:fldCharType="separate"/>
            </w:r>
            <w:r w:rsidR="001D78CD">
              <w:rPr>
                <w:noProof/>
                <w:webHidden/>
              </w:rPr>
              <w:t>5</w:t>
            </w:r>
            <w:r w:rsidR="001D78CD">
              <w:rPr>
                <w:noProof/>
                <w:webHidden/>
              </w:rPr>
              <w:fldChar w:fldCharType="end"/>
            </w:r>
          </w:hyperlink>
        </w:p>
        <w:p w14:paraId="3D67B9D9" w14:textId="4D078507" w:rsidR="00F92685" w:rsidRDefault="00F92685">
          <w:r>
            <w:rPr>
              <w:b/>
              <w:bCs/>
            </w:rPr>
            <w:fldChar w:fldCharType="end"/>
          </w:r>
        </w:p>
      </w:sdtContent>
    </w:sdt>
    <w:p w14:paraId="036DADBA" w14:textId="53465A58" w:rsidR="00F92685" w:rsidRDefault="00F92685">
      <w:pPr>
        <w:spacing w:after="160" w:line="259" w:lineRule="auto"/>
      </w:pPr>
    </w:p>
    <w:p w14:paraId="4D04B643" w14:textId="77777777" w:rsidR="00F92685" w:rsidRDefault="00F92685">
      <w:pPr>
        <w:spacing w:after="160" w:line="259" w:lineRule="auto"/>
      </w:pPr>
      <w:r>
        <w:br w:type="page"/>
      </w:r>
    </w:p>
    <w:p w14:paraId="06144922" w14:textId="32827DF6" w:rsidR="002C705A" w:rsidRPr="00AB3D83" w:rsidRDefault="00F92685" w:rsidP="00F92685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4642865"/>
      <w:r w:rsidRPr="00F9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AB3D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4"/>
    </w:p>
    <w:p w14:paraId="53271BB6" w14:textId="70FD4368" w:rsidR="00F92685" w:rsidRDefault="00F92685" w:rsidP="00F92685">
      <w:pPr>
        <w:ind w:firstLine="709"/>
        <w:jc w:val="both"/>
      </w:pPr>
      <w:bookmarkStart w:id="5" w:name="_Hlk104642886"/>
      <w:r w:rsidRPr="00F92685">
        <w:t xml:space="preserve">Получить навык создания шифрованных файлов в </w:t>
      </w:r>
      <w:r w:rsidRPr="00F92685">
        <w:rPr>
          <w:lang w:val="en-US"/>
        </w:rPr>
        <w:t>Linux</w:t>
      </w:r>
      <w:r w:rsidRPr="00F92685">
        <w:t>, понять ограничение шифрованных блочных устройств.</w:t>
      </w:r>
    </w:p>
    <w:bookmarkEnd w:id="5"/>
    <w:p w14:paraId="3F0FE258" w14:textId="77777777" w:rsidR="00F92685" w:rsidRDefault="00F92685">
      <w:pPr>
        <w:spacing w:after="160" w:line="259" w:lineRule="auto"/>
      </w:pPr>
      <w:r>
        <w:br w:type="page"/>
      </w:r>
    </w:p>
    <w:p w14:paraId="612203EB" w14:textId="7E0F480C" w:rsidR="00F92685" w:rsidRPr="00AB3D83" w:rsidRDefault="00F92685" w:rsidP="00F92685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4642866"/>
      <w:r w:rsidRPr="00F926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AB3D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6"/>
    </w:p>
    <w:p w14:paraId="6A004153" w14:textId="73A2A612" w:rsidR="00F92685" w:rsidRDefault="00F92685" w:rsidP="007928D8">
      <w:pPr>
        <w:ind w:firstLine="709"/>
      </w:pPr>
      <w:r w:rsidRPr="00F92685">
        <w:t xml:space="preserve">1. </w:t>
      </w:r>
      <w:r>
        <w:t>Созда</w:t>
      </w:r>
      <w:r w:rsidR="00B51FF9">
        <w:t>дим</w:t>
      </w:r>
      <w:r>
        <w:t xml:space="preserve"> незашифрованную файловую систему ext4:</w:t>
      </w:r>
    </w:p>
    <w:p w14:paraId="56BDEE87" w14:textId="1E40D000" w:rsidR="008C67F2" w:rsidRDefault="008C67F2" w:rsidP="007928D8">
      <w:pPr>
        <w:ind w:firstLine="709"/>
      </w:pPr>
    </w:p>
    <w:p w14:paraId="58525DDF" w14:textId="64B80438" w:rsidR="008C67F2" w:rsidRDefault="00933046" w:rsidP="007928D8">
      <w:pPr>
        <w:ind w:firstLine="709"/>
      </w:pPr>
      <w:r w:rsidRPr="008C67F2">
        <w:rPr>
          <w:noProof/>
        </w:rPr>
        <w:drawing>
          <wp:inline distT="0" distB="0" distL="0" distR="0" wp14:anchorId="1799641B" wp14:editId="07FADDE2">
            <wp:extent cx="5001260" cy="272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489" cy="2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7F2">
        <w:rPr>
          <w:noProof/>
        </w:rPr>
        <w:drawing>
          <wp:anchor distT="0" distB="0" distL="114300" distR="114300" simplePos="0" relativeHeight="251643904" behindDoc="0" locked="0" layoutInCell="1" allowOverlap="1" wp14:anchorId="080E943A" wp14:editId="757154F3">
            <wp:simplePos x="0" y="0"/>
            <wp:positionH relativeFrom="column">
              <wp:posOffset>318770</wp:posOffset>
            </wp:positionH>
            <wp:positionV relativeFrom="paragraph">
              <wp:posOffset>339090</wp:posOffset>
            </wp:positionV>
            <wp:extent cx="5204460" cy="10210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F9A41" w14:textId="0286C9DD" w:rsidR="007928D8" w:rsidRDefault="00130FAF" w:rsidP="007928D8">
      <w:pPr>
        <w:ind w:firstLine="709"/>
      </w:pPr>
      <w:r w:rsidRPr="007928D8">
        <w:rPr>
          <w:noProof/>
        </w:rPr>
        <w:drawing>
          <wp:anchor distT="0" distB="0" distL="114300" distR="114300" simplePos="0" relativeHeight="251628544" behindDoc="0" locked="0" layoutInCell="1" allowOverlap="1" wp14:anchorId="7EB1E320" wp14:editId="45CE92DE">
            <wp:simplePos x="0" y="0"/>
            <wp:positionH relativeFrom="column">
              <wp:posOffset>801370</wp:posOffset>
            </wp:positionH>
            <wp:positionV relativeFrom="paragraph">
              <wp:posOffset>1343025</wp:posOffset>
            </wp:positionV>
            <wp:extent cx="4944165" cy="5715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8D8" w:rsidRPr="007928D8">
        <w:t>2. Измер</w:t>
      </w:r>
      <w:r w:rsidR="007928D8">
        <w:t>им</w:t>
      </w:r>
      <w:r w:rsidR="007928D8" w:rsidRPr="007928D8">
        <w:t xml:space="preserve"> скорость копирования файлов</w:t>
      </w:r>
      <w:r w:rsidR="007928D8">
        <w:t>:</w:t>
      </w:r>
    </w:p>
    <w:p w14:paraId="746B6260" w14:textId="40D6D2CC" w:rsidR="007928D8" w:rsidRPr="008C67F2" w:rsidRDefault="00AB3D83" w:rsidP="007928D8">
      <w:pPr>
        <w:ind w:firstLine="709"/>
        <w:jc w:val="both"/>
      </w:pPr>
      <w:r>
        <w:rPr>
          <w:noProof/>
        </w:rPr>
        <w:pict w14:anchorId="013A614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4.1pt;margin-top:50.05pt;width:389.3pt;height:20.35pt;z-index:251663360;mso-position-horizontal-relative:text;mso-position-vertical-relative:text" stroked="f">
            <v:textbox style="mso-fit-shape-to-text:t" inset="0,0,0,0">
              <w:txbxContent>
                <w:p w14:paraId="37B21C89" w14:textId="77A24C42" w:rsidR="007928D8" w:rsidRPr="007928D8" w:rsidRDefault="007928D8" w:rsidP="00933046">
                  <w:pPr>
                    <w:pStyle w:val="ab"/>
                    <w:jc w:val="center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 w:rsidR="007928D8" w:rsidRPr="007928D8">
        <w:t xml:space="preserve">3. </w:t>
      </w:r>
      <w:r w:rsidR="007928D8">
        <w:t>Отключи</w:t>
      </w:r>
      <w:r w:rsidR="00E11ADC">
        <w:t xml:space="preserve">м </w:t>
      </w:r>
      <w:r>
        <w:t>не</w:t>
      </w:r>
      <w:r w:rsidR="007928D8">
        <w:t>зашифрованную файловую систему и созда</w:t>
      </w:r>
      <w:r w:rsidR="00E11ADC">
        <w:t>дим</w:t>
      </w:r>
      <w:r w:rsidR="007928D8">
        <w:t xml:space="preserve"> зашифрованную файловую систему ext4</w:t>
      </w:r>
      <w:r w:rsidR="00E11ADC">
        <w:t>:</w:t>
      </w:r>
    </w:p>
    <w:p w14:paraId="31755D3E" w14:textId="402C6670" w:rsidR="006D3FDD" w:rsidRDefault="00F114F1" w:rsidP="007928D8">
      <w:pPr>
        <w:ind w:firstLine="709"/>
        <w:jc w:val="both"/>
      </w:pPr>
      <w:r w:rsidRPr="00F114F1">
        <w:rPr>
          <w:noProof/>
        </w:rPr>
        <w:drawing>
          <wp:anchor distT="0" distB="0" distL="114300" distR="114300" simplePos="0" relativeHeight="251664384" behindDoc="0" locked="0" layoutInCell="1" allowOverlap="1" wp14:anchorId="679605AD" wp14:editId="5344B3FC">
            <wp:simplePos x="0" y="0"/>
            <wp:positionH relativeFrom="column">
              <wp:posOffset>577850</wp:posOffset>
            </wp:positionH>
            <wp:positionV relativeFrom="paragraph">
              <wp:posOffset>2921635</wp:posOffset>
            </wp:positionV>
            <wp:extent cx="4945380" cy="34163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7F2">
        <w:rPr>
          <w:noProof/>
        </w:rPr>
        <w:drawing>
          <wp:anchor distT="0" distB="0" distL="114300" distR="114300" simplePos="0" relativeHeight="251655168" behindDoc="0" locked="0" layoutInCell="1" allowOverlap="1" wp14:anchorId="4D40F9C7" wp14:editId="7D4480C7">
            <wp:simplePos x="0" y="0"/>
            <wp:positionH relativeFrom="column">
              <wp:posOffset>577850</wp:posOffset>
            </wp:positionH>
            <wp:positionV relativeFrom="paragraph">
              <wp:posOffset>1940560</wp:posOffset>
            </wp:positionV>
            <wp:extent cx="5001323" cy="981212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3046">
        <w:rPr>
          <w:noProof/>
        </w:rPr>
        <w:drawing>
          <wp:anchor distT="0" distB="0" distL="114300" distR="114300" simplePos="0" relativeHeight="251661312" behindDoc="0" locked="0" layoutInCell="1" allowOverlap="1" wp14:anchorId="42622617" wp14:editId="4E08560C">
            <wp:simplePos x="0" y="0"/>
            <wp:positionH relativeFrom="column">
              <wp:posOffset>577850</wp:posOffset>
            </wp:positionH>
            <wp:positionV relativeFrom="paragraph">
              <wp:posOffset>1599565</wp:posOffset>
            </wp:positionV>
            <wp:extent cx="5001260" cy="33909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FDD">
        <w:rPr>
          <w:noProof/>
          <w:lang w:val="en-US"/>
        </w:rPr>
        <w:drawing>
          <wp:anchor distT="0" distB="0" distL="114300" distR="114300" simplePos="0" relativeHeight="251640832" behindDoc="0" locked="0" layoutInCell="1" allowOverlap="1" wp14:anchorId="7890252B" wp14:editId="19B98D3B">
            <wp:simplePos x="0" y="0"/>
            <wp:positionH relativeFrom="column">
              <wp:posOffset>577850</wp:posOffset>
            </wp:positionH>
            <wp:positionV relativeFrom="paragraph">
              <wp:posOffset>189865</wp:posOffset>
            </wp:positionV>
            <wp:extent cx="4982845" cy="14058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34727" w14:textId="77777777" w:rsidR="00130FAF" w:rsidRDefault="00130FAF" w:rsidP="009E7DB0">
      <w:pPr>
        <w:jc w:val="both"/>
      </w:pPr>
    </w:p>
    <w:p w14:paraId="52AC9F3D" w14:textId="67B3CBE7" w:rsidR="008C67F2" w:rsidRDefault="00130FAF" w:rsidP="00130FAF">
      <w:pPr>
        <w:ind w:firstLine="709"/>
        <w:jc w:val="both"/>
      </w:pPr>
      <w:r w:rsidRPr="00130FAF">
        <w:rPr>
          <w:noProof/>
        </w:rPr>
        <w:drawing>
          <wp:anchor distT="0" distB="0" distL="114300" distR="114300" simplePos="0" relativeHeight="251667456" behindDoc="0" locked="0" layoutInCell="1" allowOverlap="1" wp14:anchorId="612E7A82" wp14:editId="1EB23E07">
            <wp:simplePos x="0" y="0"/>
            <wp:positionH relativeFrom="column">
              <wp:posOffset>577850</wp:posOffset>
            </wp:positionH>
            <wp:positionV relativeFrom="paragraph">
              <wp:posOffset>245110</wp:posOffset>
            </wp:positionV>
            <wp:extent cx="4944165" cy="562053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FAF">
        <w:t>4. Измер</w:t>
      </w:r>
      <w:r>
        <w:t>им</w:t>
      </w:r>
      <w:r w:rsidRPr="00130FAF">
        <w:t xml:space="preserve"> скорость записи на шифрованную файловую систему</w:t>
      </w:r>
      <w:r>
        <w:t>:</w:t>
      </w:r>
    </w:p>
    <w:p w14:paraId="3EDA2076" w14:textId="2A16AF31" w:rsidR="00130FAF" w:rsidRDefault="00130FAF">
      <w:pPr>
        <w:spacing w:after="160" w:line="259" w:lineRule="auto"/>
      </w:pPr>
      <w:r>
        <w:br w:type="page"/>
      </w:r>
    </w:p>
    <w:p w14:paraId="434BC71D" w14:textId="3C9AA3FF" w:rsidR="00130FAF" w:rsidRDefault="0060776A" w:rsidP="00130FAF">
      <w:pPr>
        <w:ind w:firstLine="709"/>
        <w:jc w:val="both"/>
      </w:pPr>
      <w:r w:rsidRPr="0060776A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926D24E" wp14:editId="090B642F">
            <wp:simplePos x="0" y="0"/>
            <wp:positionH relativeFrom="column">
              <wp:posOffset>449580</wp:posOffset>
            </wp:positionH>
            <wp:positionV relativeFrom="paragraph">
              <wp:posOffset>380365</wp:posOffset>
            </wp:positionV>
            <wp:extent cx="4380865" cy="1333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76A">
        <w:rPr>
          <w:noProof/>
        </w:rPr>
        <w:drawing>
          <wp:anchor distT="0" distB="0" distL="114300" distR="114300" simplePos="0" relativeHeight="251680768" behindDoc="0" locked="0" layoutInCell="1" allowOverlap="1" wp14:anchorId="0962DED0" wp14:editId="13924215">
            <wp:simplePos x="0" y="0"/>
            <wp:positionH relativeFrom="column">
              <wp:posOffset>448310</wp:posOffset>
            </wp:positionH>
            <wp:positionV relativeFrom="paragraph">
              <wp:posOffset>175895</wp:posOffset>
            </wp:positionV>
            <wp:extent cx="4381500" cy="2044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FAF">
        <w:t>5</w:t>
      </w:r>
      <w:r w:rsidR="00130FAF" w:rsidRPr="00593B52">
        <w:t>. Закро</w:t>
      </w:r>
      <w:r w:rsidR="00130FAF">
        <w:t>ем</w:t>
      </w:r>
      <w:r w:rsidR="00130FAF" w:rsidRPr="00593B52">
        <w:t xml:space="preserve"> шифрованную файловую систему</w:t>
      </w:r>
      <w:r w:rsidR="00130FAF">
        <w:t>:</w:t>
      </w:r>
    </w:p>
    <w:p w14:paraId="751313B1" w14:textId="77777777" w:rsidR="00593B52" w:rsidRDefault="00593B52" w:rsidP="00130FAF">
      <w:pPr>
        <w:ind w:firstLine="709"/>
        <w:jc w:val="both"/>
      </w:pPr>
    </w:p>
    <w:p w14:paraId="1335D489" w14:textId="34FC63E9" w:rsidR="0060776A" w:rsidRPr="00593B52" w:rsidRDefault="00593B52" w:rsidP="0016590D">
      <w:pPr>
        <w:ind w:firstLine="709"/>
        <w:jc w:val="both"/>
      </w:pPr>
      <w:r w:rsidRPr="00593B52">
        <w:rPr>
          <w:noProof/>
        </w:rPr>
        <w:drawing>
          <wp:anchor distT="0" distB="0" distL="114300" distR="114300" simplePos="0" relativeHeight="251697152" behindDoc="0" locked="0" layoutInCell="1" allowOverlap="1" wp14:anchorId="0F4C71AD" wp14:editId="45756832">
            <wp:simplePos x="0" y="0"/>
            <wp:positionH relativeFrom="column">
              <wp:posOffset>1522730</wp:posOffset>
            </wp:positionH>
            <wp:positionV relativeFrom="paragraph">
              <wp:posOffset>447040</wp:posOffset>
            </wp:positionV>
            <wp:extent cx="3210373" cy="581106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76A" w:rsidRPr="00593B52">
        <w:t>6.</w:t>
      </w:r>
      <w:r w:rsidRPr="00593B52">
        <w:t xml:space="preserve"> Убедимся, что подключить накопитель и прочитать с него данные обычными средствами не</w:t>
      </w:r>
      <w:r>
        <w:t xml:space="preserve"> удаётся:</w:t>
      </w:r>
    </w:p>
    <w:p w14:paraId="2882DD9D" w14:textId="77777777" w:rsidR="001D78CD" w:rsidRDefault="00593B52" w:rsidP="0016590D">
      <w:pPr>
        <w:ind w:firstLine="709"/>
        <w:jc w:val="both"/>
      </w:pPr>
      <w:r>
        <w:t>7</w:t>
      </w:r>
      <w:r w:rsidRPr="00593B52">
        <w:t>. Сравни</w:t>
      </w:r>
      <w:r>
        <w:t>м</w:t>
      </w:r>
      <w:r w:rsidRPr="00593B52">
        <w:t xml:space="preserve"> скорость записи на шифрованную</w:t>
      </w:r>
      <w:r>
        <w:t xml:space="preserve"> (</w:t>
      </w:r>
      <w:r w:rsidRPr="00593B52">
        <w:t xml:space="preserve">36 </w:t>
      </w:r>
      <w:r>
        <w:rPr>
          <w:lang w:val="en-US"/>
        </w:rPr>
        <w:t>c</w:t>
      </w:r>
      <w:r w:rsidRPr="00593B52">
        <w:t>.</w:t>
      </w:r>
      <w:r>
        <w:t>)</w:t>
      </w:r>
      <w:r w:rsidRPr="00593B52">
        <w:t xml:space="preserve"> и незашифрованную (34 </w:t>
      </w:r>
      <w:r>
        <w:rPr>
          <w:lang w:val="en-US"/>
        </w:rPr>
        <w:t>c</w:t>
      </w:r>
      <w:r w:rsidRPr="00593B52">
        <w:t xml:space="preserve">.) файловые системы. </w:t>
      </w:r>
      <w:r>
        <w:t>Из этого можно сделать вывод что</w:t>
      </w:r>
      <w:r w:rsidRPr="00593B52">
        <w:t xml:space="preserve">, </w:t>
      </w:r>
      <w:r>
        <w:t>з</w:t>
      </w:r>
      <w:r w:rsidRPr="00593B52">
        <w:t xml:space="preserve">апись файлов на зашифрованную файловую систему </w:t>
      </w:r>
      <w:r>
        <w:t>занимает большее количество времени</w:t>
      </w:r>
      <w:r w:rsidR="001D78CD" w:rsidRPr="001D78CD">
        <w:t xml:space="preserve">, </w:t>
      </w:r>
      <w:r w:rsidR="001D78CD">
        <w:t xml:space="preserve">чем на </w:t>
      </w:r>
      <w:r w:rsidR="001D78CD" w:rsidRPr="00593B52">
        <w:t>незашифрованную</w:t>
      </w:r>
      <w:r w:rsidR="001D78CD" w:rsidRPr="001D78CD">
        <w:t>,</w:t>
      </w:r>
      <w:r w:rsidR="001D78CD">
        <w:t xml:space="preserve"> потому что к общему времени добавляется время на шифрование</w:t>
      </w:r>
      <w:r w:rsidR="001D78CD" w:rsidRPr="001D78CD">
        <w:t>.</w:t>
      </w:r>
    </w:p>
    <w:p w14:paraId="2A2C6377" w14:textId="77777777" w:rsidR="001D78CD" w:rsidRDefault="001D78CD">
      <w:pPr>
        <w:spacing w:after="160" w:line="259" w:lineRule="auto"/>
      </w:pPr>
      <w:r>
        <w:br w:type="page"/>
      </w:r>
    </w:p>
    <w:p w14:paraId="1FA801D7" w14:textId="77777777" w:rsidR="001D78CD" w:rsidRPr="0022098D" w:rsidRDefault="001D78CD" w:rsidP="001D78CD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7" w:name="_Toc101175787"/>
      <w:bookmarkStart w:id="8" w:name="_Toc101818671"/>
      <w:bookmarkStart w:id="9" w:name="_Toc102684696"/>
      <w:bookmarkStart w:id="10" w:name="_Toc103542465"/>
      <w:bookmarkStart w:id="11" w:name="_Toc104386760"/>
      <w:bookmarkStart w:id="12" w:name="_Toc104570816"/>
      <w:bookmarkStart w:id="13" w:name="_Toc104642867"/>
      <w:r w:rsidRPr="002209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лабораторной работы и выводы.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974F018" w14:textId="143406FE" w:rsidR="001D78CD" w:rsidRDefault="001D78CD" w:rsidP="001D78CD">
      <w:pPr>
        <w:ind w:firstLine="709"/>
        <w:jc w:val="both"/>
      </w:pPr>
      <w:r>
        <w:t xml:space="preserve"> </w:t>
      </w:r>
      <w:r w:rsidRPr="00F92685">
        <w:t>Получ</w:t>
      </w:r>
      <w:r>
        <w:t>ил</w:t>
      </w:r>
      <w:r w:rsidRPr="00F92685">
        <w:t xml:space="preserve"> навык создания шифрованных файлов в </w:t>
      </w:r>
      <w:r w:rsidRPr="00F92685">
        <w:rPr>
          <w:lang w:val="en-US"/>
        </w:rPr>
        <w:t>Linux</w:t>
      </w:r>
      <w:r w:rsidRPr="00F92685">
        <w:t>, поня</w:t>
      </w:r>
      <w:r>
        <w:t xml:space="preserve">л </w:t>
      </w:r>
      <w:r w:rsidRPr="00F92685">
        <w:t>ограничение шифрованных блочных устройств.</w:t>
      </w:r>
    </w:p>
    <w:p w14:paraId="2AE8893C" w14:textId="662B6EB5" w:rsidR="00593B52" w:rsidRPr="00593B52" w:rsidRDefault="00593B52" w:rsidP="0016590D">
      <w:pPr>
        <w:ind w:firstLine="709"/>
        <w:jc w:val="both"/>
      </w:pPr>
    </w:p>
    <w:sectPr w:rsidR="00593B52" w:rsidRPr="00593B52" w:rsidSect="0008092E">
      <w:footerReference w:type="default" r:id="rId18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8109" w14:textId="77777777" w:rsidR="007A4C4D" w:rsidRDefault="001D78CD">
      <w:r>
        <w:separator/>
      </w:r>
    </w:p>
  </w:endnote>
  <w:endnote w:type="continuationSeparator" w:id="0">
    <w:p w14:paraId="30F38C05" w14:textId="77777777" w:rsidR="007A4C4D" w:rsidRDefault="001D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917369"/>
      <w:docPartObj>
        <w:docPartGallery w:val="Page Numbers (Bottom of Page)"/>
        <w:docPartUnique/>
      </w:docPartObj>
    </w:sdtPr>
    <w:sdtEndPr/>
    <w:sdtContent>
      <w:p w14:paraId="3427CEE6" w14:textId="77777777" w:rsidR="0008092E" w:rsidRDefault="001D78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6392D3C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682C" w14:textId="77777777" w:rsidR="007A4C4D" w:rsidRDefault="001D78CD">
      <w:r>
        <w:separator/>
      </w:r>
    </w:p>
  </w:footnote>
  <w:footnote w:type="continuationSeparator" w:id="0">
    <w:p w14:paraId="097DB522" w14:textId="77777777" w:rsidR="007A4C4D" w:rsidRDefault="001D7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8C1"/>
    <w:multiLevelType w:val="hybridMultilevel"/>
    <w:tmpl w:val="003C7D3C"/>
    <w:lvl w:ilvl="0" w:tplc="69BCB97E">
      <w:start w:val="1"/>
      <w:numFmt w:val="decimal"/>
      <w:lvlText w:val="%1."/>
      <w:lvlJc w:val="left"/>
      <w:pPr>
        <w:ind w:left="720" w:hanging="360"/>
      </w:pPr>
    </w:lvl>
    <w:lvl w:ilvl="1" w:tplc="C73C0752" w:tentative="1">
      <w:start w:val="1"/>
      <w:numFmt w:val="lowerLetter"/>
      <w:lvlText w:val="%2."/>
      <w:lvlJc w:val="left"/>
      <w:pPr>
        <w:ind w:left="1440" w:hanging="360"/>
      </w:pPr>
    </w:lvl>
    <w:lvl w:ilvl="2" w:tplc="3B3E381C" w:tentative="1">
      <w:start w:val="1"/>
      <w:numFmt w:val="lowerRoman"/>
      <w:lvlText w:val="%3."/>
      <w:lvlJc w:val="right"/>
      <w:pPr>
        <w:ind w:left="2160" w:hanging="180"/>
      </w:pPr>
    </w:lvl>
    <w:lvl w:ilvl="3" w:tplc="1A348A68" w:tentative="1">
      <w:start w:val="1"/>
      <w:numFmt w:val="decimal"/>
      <w:lvlText w:val="%4."/>
      <w:lvlJc w:val="left"/>
      <w:pPr>
        <w:ind w:left="2880" w:hanging="360"/>
      </w:pPr>
    </w:lvl>
    <w:lvl w:ilvl="4" w:tplc="50008720" w:tentative="1">
      <w:start w:val="1"/>
      <w:numFmt w:val="lowerLetter"/>
      <w:lvlText w:val="%5."/>
      <w:lvlJc w:val="left"/>
      <w:pPr>
        <w:ind w:left="3600" w:hanging="360"/>
      </w:pPr>
    </w:lvl>
    <w:lvl w:ilvl="5" w:tplc="6C9C1F40" w:tentative="1">
      <w:start w:val="1"/>
      <w:numFmt w:val="lowerRoman"/>
      <w:lvlText w:val="%6."/>
      <w:lvlJc w:val="right"/>
      <w:pPr>
        <w:ind w:left="4320" w:hanging="180"/>
      </w:pPr>
    </w:lvl>
    <w:lvl w:ilvl="6" w:tplc="2D44083E" w:tentative="1">
      <w:start w:val="1"/>
      <w:numFmt w:val="decimal"/>
      <w:lvlText w:val="%7."/>
      <w:lvlJc w:val="left"/>
      <w:pPr>
        <w:ind w:left="5040" w:hanging="360"/>
      </w:pPr>
    </w:lvl>
    <w:lvl w:ilvl="7" w:tplc="8B1E79AE" w:tentative="1">
      <w:start w:val="1"/>
      <w:numFmt w:val="lowerLetter"/>
      <w:lvlText w:val="%8."/>
      <w:lvlJc w:val="left"/>
      <w:pPr>
        <w:ind w:left="5760" w:hanging="360"/>
      </w:pPr>
    </w:lvl>
    <w:lvl w:ilvl="8" w:tplc="836EA1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742B"/>
    <w:multiLevelType w:val="hybridMultilevel"/>
    <w:tmpl w:val="D5768F6A"/>
    <w:lvl w:ilvl="0" w:tplc="A64427DA">
      <w:start w:val="1"/>
      <w:numFmt w:val="decimal"/>
      <w:lvlText w:val="%1."/>
      <w:lvlJc w:val="left"/>
      <w:pPr>
        <w:ind w:left="720" w:hanging="360"/>
      </w:pPr>
    </w:lvl>
    <w:lvl w:ilvl="1" w:tplc="217278D8" w:tentative="1">
      <w:start w:val="1"/>
      <w:numFmt w:val="lowerLetter"/>
      <w:lvlText w:val="%2."/>
      <w:lvlJc w:val="left"/>
      <w:pPr>
        <w:ind w:left="1440" w:hanging="360"/>
      </w:pPr>
    </w:lvl>
    <w:lvl w:ilvl="2" w:tplc="96888670" w:tentative="1">
      <w:start w:val="1"/>
      <w:numFmt w:val="lowerRoman"/>
      <w:lvlText w:val="%3."/>
      <w:lvlJc w:val="right"/>
      <w:pPr>
        <w:ind w:left="2160" w:hanging="180"/>
      </w:pPr>
    </w:lvl>
    <w:lvl w:ilvl="3" w:tplc="0E726D4E" w:tentative="1">
      <w:start w:val="1"/>
      <w:numFmt w:val="decimal"/>
      <w:lvlText w:val="%4."/>
      <w:lvlJc w:val="left"/>
      <w:pPr>
        <w:ind w:left="2880" w:hanging="360"/>
      </w:pPr>
    </w:lvl>
    <w:lvl w:ilvl="4" w:tplc="CE8A0B48" w:tentative="1">
      <w:start w:val="1"/>
      <w:numFmt w:val="lowerLetter"/>
      <w:lvlText w:val="%5."/>
      <w:lvlJc w:val="left"/>
      <w:pPr>
        <w:ind w:left="3600" w:hanging="360"/>
      </w:pPr>
    </w:lvl>
    <w:lvl w:ilvl="5" w:tplc="22B4C9EE" w:tentative="1">
      <w:start w:val="1"/>
      <w:numFmt w:val="lowerRoman"/>
      <w:lvlText w:val="%6."/>
      <w:lvlJc w:val="right"/>
      <w:pPr>
        <w:ind w:left="4320" w:hanging="180"/>
      </w:pPr>
    </w:lvl>
    <w:lvl w:ilvl="6" w:tplc="549C360A" w:tentative="1">
      <w:start w:val="1"/>
      <w:numFmt w:val="decimal"/>
      <w:lvlText w:val="%7."/>
      <w:lvlJc w:val="left"/>
      <w:pPr>
        <w:ind w:left="5040" w:hanging="360"/>
      </w:pPr>
    </w:lvl>
    <w:lvl w:ilvl="7" w:tplc="8000FAA2" w:tentative="1">
      <w:start w:val="1"/>
      <w:numFmt w:val="lowerLetter"/>
      <w:lvlText w:val="%8."/>
      <w:lvlJc w:val="left"/>
      <w:pPr>
        <w:ind w:left="5760" w:hanging="360"/>
      </w:pPr>
    </w:lvl>
    <w:lvl w:ilvl="8" w:tplc="AB86AA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1BC"/>
    <w:multiLevelType w:val="hybridMultilevel"/>
    <w:tmpl w:val="DA14B228"/>
    <w:lvl w:ilvl="0" w:tplc="526C9174">
      <w:start w:val="1"/>
      <w:numFmt w:val="decimal"/>
      <w:lvlText w:val="%1."/>
      <w:lvlJc w:val="left"/>
      <w:pPr>
        <w:ind w:left="720" w:hanging="360"/>
      </w:pPr>
    </w:lvl>
    <w:lvl w:ilvl="1" w:tplc="88C215C0" w:tentative="1">
      <w:start w:val="1"/>
      <w:numFmt w:val="lowerLetter"/>
      <w:lvlText w:val="%2."/>
      <w:lvlJc w:val="left"/>
      <w:pPr>
        <w:ind w:left="1440" w:hanging="360"/>
      </w:pPr>
    </w:lvl>
    <w:lvl w:ilvl="2" w:tplc="E2B00874" w:tentative="1">
      <w:start w:val="1"/>
      <w:numFmt w:val="lowerRoman"/>
      <w:lvlText w:val="%3."/>
      <w:lvlJc w:val="right"/>
      <w:pPr>
        <w:ind w:left="2160" w:hanging="180"/>
      </w:pPr>
    </w:lvl>
    <w:lvl w:ilvl="3" w:tplc="994EEB76" w:tentative="1">
      <w:start w:val="1"/>
      <w:numFmt w:val="decimal"/>
      <w:lvlText w:val="%4."/>
      <w:lvlJc w:val="left"/>
      <w:pPr>
        <w:ind w:left="2880" w:hanging="360"/>
      </w:pPr>
    </w:lvl>
    <w:lvl w:ilvl="4" w:tplc="9856B48A" w:tentative="1">
      <w:start w:val="1"/>
      <w:numFmt w:val="lowerLetter"/>
      <w:lvlText w:val="%5."/>
      <w:lvlJc w:val="left"/>
      <w:pPr>
        <w:ind w:left="3600" w:hanging="360"/>
      </w:pPr>
    </w:lvl>
    <w:lvl w:ilvl="5" w:tplc="9D402222" w:tentative="1">
      <w:start w:val="1"/>
      <w:numFmt w:val="lowerRoman"/>
      <w:lvlText w:val="%6."/>
      <w:lvlJc w:val="right"/>
      <w:pPr>
        <w:ind w:left="4320" w:hanging="180"/>
      </w:pPr>
    </w:lvl>
    <w:lvl w:ilvl="6" w:tplc="CEF66398" w:tentative="1">
      <w:start w:val="1"/>
      <w:numFmt w:val="decimal"/>
      <w:lvlText w:val="%7."/>
      <w:lvlJc w:val="left"/>
      <w:pPr>
        <w:ind w:left="5040" w:hanging="360"/>
      </w:pPr>
    </w:lvl>
    <w:lvl w:ilvl="7" w:tplc="459CE340" w:tentative="1">
      <w:start w:val="1"/>
      <w:numFmt w:val="lowerLetter"/>
      <w:lvlText w:val="%8."/>
      <w:lvlJc w:val="left"/>
      <w:pPr>
        <w:ind w:left="5760" w:hanging="360"/>
      </w:pPr>
    </w:lvl>
    <w:lvl w:ilvl="8" w:tplc="C45A45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AF1"/>
    <w:multiLevelType w:val="hybridMultilevel"/>
    <w:tmpl w:val="988E078A"/>
    <w:lvl w:ilvl="0" w:tplc="39C007BA">
      <w:start w:val="1"/>
      <w:numFmt w:val="decimal"/>
      <w:lvlText w:val="%1."/>
      <w:lvlJc w:val="left"/>
      <w:pPr>
        <w:ind w:left="720" w:hanging="360"/>
      </w:pPr>
    </w:lvl>
    <w:lvl w:ilvl="1" w:tplc="E21E47A6" w:tentative="1">
      <w:start w:val="1"/>
      <w:numFmt w:val="lowerLetter"/>
      <w:lvlText w:val="%2."/>
      <w:lvlJc w:val="left"/>
      <w:pPr>
        <w:ind w:left="1440" w:hanging="360"/>
      </w:pPr>
    </w:lvl>
    <w:lvl w:ilvl="2" w:tplc="FD1839D2" w:tentative="1">
      <w:start w:val="1"/>
      <w:numFmt w:val="lowerRoman"/>
      <w:lvlText w:val="%3."/>
      <w:lvlJc w:val="right"/>
      <w:pPr>
        <w:ind w:left="2160" w:hanging="180"/>
      </w:pPr>
    </w:lvl>
    <w:lvl w:ilvl="3" w:tplc="8A98490A" w:tentative="1">
      <w:start w:val="1"/>
      <w:numFmt w:val="decimal"/>
      <w:lvlText w:val="%4."/>
      <w:lvlJc w:val="left"/>
      <w:pPr>
        <w:ind w:left="2880" w:hanging="360"/>
      </w:pPr>
    </w:lvl>
    <w:lvl w:ilvl="4" w:tplc="9168C388" w:tentative="1">
      <w:start w:val="1"/>
      <w:numFmt w:val="lowerLetter"/>
      <w:lvlText w:val="%5."/>
      <w:lvlJc w:val="left"/>
      <w:pPr>
        <w:ind w:left="3600" w:hanging="360"/>
      </w:pPr>
    </w:lvl>
    <w:lvl w:ilvl="5" w:tplc="BA92ED86" w:tentative="1">
      <w:start w:val="1"/>
      <w:numFmt w:val="lowerRoman"/>
      <w:lvlText w:val="%6."/>
      <w:lvlJc w:val="right"/>
      <w:pPr>
        <w:ind w:left="4320" w:hanging="180"/>
      </w:pPr>
    </w:lvl>
    <w:lvl w:ilvl="6" w:tplc="ECA4FA70" w:tentative="1">
      <w:start w:val="1"/>
      <w:numFmt w:val="decimal"/>
      <w:lvlText w:val="%7."/>
      <w:lvlJc w:val="left"/>
      <w:pPr>
        <w:ind w:left="5040" w:hanging="360"/>
      </w:pPr>
    </w:lvl>
    <w:lvl w:ilvl="7" w:tplc="57165DB0" w:tentative="1">
      <w:start w:val="1"/>
      <w:numFmt w:val="lowerLetter"/>
      <w:lvlText w:val="%8."/>
      <w:lvlJc w:val="left"/>
      <w:pPr>
        <w:ind w:left="5760" w:hanging="360"/>
      </w:pPr>
    </w:lvl>
    <w:lvl w:ilvl="8" w:tplc="AFA037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6EDB"/>
    <w:multiLevelType w:val="hybridMultilevel"/>
    <w:tmpl w:val="13A29D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00300E5"/>
    <w:multiLevelType w:val="hybridMultilevel"/>
    <w:tmpl w:val="FCCCC6C8"/>
    <w:lvl w:ilvl="0" w:tplc="6D585EBE">
      <w:start w:val="1"/>
      <w:numFmt w:val="decimal"/>
      <w:lvlText w:val="%1."/>
      <w:lvlJc w:val="left"/>
      <w:pPr>
        <w:ind w:left="720" w:hanging="360"/>
      </w:pPr>
    </w:lvl>
    <w:lvl w:ilvl="1" w:tplc="042A1CF2">
      <w:start w:val="1"/>
      <w:numFmt w:val="lowerLetter"/>
      <w:lvlText w:val="%2."/>
      <w:lvlJc w:val="left"/>
      <w:pPr>
        <w:ind w:left="1440" w:hanging="360"/>
      </w:pPr>
    </w:lvl>
    <w:lvl w:ilvl="2" w:tplc="D64EFD4A">
      <w:start w:val="1"/>
      <w:numFmt w:val="lowerRoman"/>
      <w:lvlText w:val="%3."/>
      <w:lvlJc w:val="right"/>
      <w:pPr>
        <w:ind w:left="2160" w:hanging="180"/>
      </w:pPr>
    </w:lvl>
    <w:lvl w:ilvl="3" w:tplc="922E91B8">
      <w:start w:val="1"/>
      <w:numFmt w:val="decimal"/>
      <w:lvlText w:val="%4."/>
      <w:lvlJc w:val="left"/>
      <w:pPr>
        <w:ind w:left="2880" w:hanging="360"/>
      </w:pPr>
    </w:lvl>
    <w:lvl w:ilvl="4" w:tplc="D16CACE0">
      <w:start w:val="1"/>
      <w:numFmt w:val="lowerLetter"/>
      <w:lvlText w:val="%5."/>
      <w:lvlJc w:val="left"/>
      <w:pPr>
        <w:ind w:left="3600" w:hanging="360"/>
      </w:pPr>
    </w:lvl>
    <w:lvl w:ilvl="5" w:tplc="B83A1972">
      <w:start w:val="1"/>
      <w:numFmt w:val="lowerRoman"/>
      <w:lvlText w:val="%6."/>
      <w:lvlJc w:val="right"/>
      <w:pPr>
        <w:ind w:left="4320" w:hanging="180"/>
      </w:pPr>
    </w:lvl>
    <w:lvl w:ilvl="6" w:tplc="94EA5C4A">
      <w:start w:val="1"/>
      <w:numFmt w:val="decimal"/>
      <w:lvlText w:val="%7."/>
      <w:lvlJc w:val="left"/>
      <w:pPr>
        <w:ind w:left="5040" w:hanging="360"/>
      </w:pPr>
    </w:lvl>
    <w:lvl w:ilvl="7" w:tplc="EBB0872A">
      <w:start w:val="1"/>
      <w:numFmt w:val="lowerLetter"/>
      <w:lvlText w:val="%8."/>
      <w:lvlJc w:val="left"/>
      <w:pPr>
        <w:ind w:left="5760" w:hanging="360"/>
      </w:pPr>
    </w:lvl>
    <w:lvl w:ilvl="8" w:tplc="FEBE43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0283C"/>
    <w:multiLevelType w:val="hybridMultilevel"/>
    <w:tmpl w:val="2D625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B5FF3"/>
    <w:multiLevelType w:val="hybridMultilevel"/>
    <w:tmpl w:val="9B988528"/>
    <w:lvl w:ilvl="0" w:tplc="2C869D18">
      <w:start w:val="1"/>
      <w:numFmt w:val="decimal"/>
      <w:lvlText w:val="%1."/>
      <w:lvlJc w:val="left"/>
      <w:pPr>
        <w:ind w:left="720" w:hanging="360"/>
      </w:pPr>
    </w:lvl>
    <w:lvl w:ilvl="1" w:tplc="0B2C1C98" w:tentative="1">
      <w:start w:val="1"/>
      <w:numFmt w:val="lowerLetter"/>
      <w:lvlText w:val="%2."/>
      <w:lvlJc w:val="left"/>
      <w:pPr>
        <w:ind w:left="1440" w:hanging="360"/>
      </w:pPr>
    </w:lvl>
    <w:lvl w:ilvl="2" w:tplc="44B66368" w:tentative="1">
      <w:start w:val="1"/>
      <w:numFmt w:val="lowerRoman"/>
      <w:lvlText w:val="%3."/>
      <w:lvlJc w:val="right"/>
      <w:pPr>
        <w:ind w:left="2160" w:hanging="180"/>
      </w:pPr>
    </w:lvl>
    <w:lvl w:ilvl="3" w:tplc="2C1ECF9E" w:tentative="1">
      <w:start w:val="1"/>
      <w:numFmt w:val="decimal"/>
      <w:lvlText w:val="%4."/>
      <w:lvlJc w:val="left"/>
      <w:pPr>
        <w:ind w:left="2880" w:hanging="360"/>
      </w:pPr>
    </w:lvl>
    <w:lvl w:ilvl="4" w:tplc="9E104F98" w:tentative="1">
      <w:start w:val="1"/>
      <w:numFmt w:val="lowerLetter"/>
      <w:lvlText w:val="%5."/>
      <w:lvlJc w:val="left"/>
      <w:pPr>
        <w:ind w:left="3600" w:hanging="360"/>
      </w:pPr>
    </w:lvl>
    <w:lvl w:ilvl="5" w:tplc="08225848" w:tentative="1">
      <w:start w:val="1"/>
      <w:numFmt w:val="lowerRoman"/>
      <w:lvlText w:val="%6."/>
      <w:lvlJc w:val="right"/>
      <w:pPr>
        <w:ind w:left="4320" w:hanging="180"/>
      </w:pPr>
    </w:lvl>
    <w:lvl w:ilvl="6" w:tplc="5196773E" w:tentative="1">
      <w:start w:val="1"/>
      <w:numFmt w:val="decimal"/>
      <w:lvlText w:val="%7."/>
      <w:lvlJc w:val="left"/>
      <w:pPr>
        <w:ind w:left="5040" w:hanging="360"/>
      </w:pPr>
    </w:lvl>
    <w:lvl w:ilvl="7" w:tplc="FA32E8C2" w:tentative="1">
      <w:start w:val="1"/>
      <w:numFmt w:val="lowerLetter"/>
      <w:lvlText w:val="%8."/>
      <w:lvlJc w:val="left"/>
      <w:pPr>
        <w:ind w:left="5760" w:hanging="360"/>
      </w:pPr>
    </w:lvl>
    <w:lvl w:ilvl="8" w:tplc="2264A6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D63BE"/>
    <w:multiLevelType w:val="hybridMultilevel"/>
    <w:tmpl w:val="556EB5D6"/>
    <w:lvl w:ilvl="0" w:tplc="D9BCB8E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D302D00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5C799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EFCCD6C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1968F22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F1A3F00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78C1484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9D0D67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79AFC6C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D793732"/>
    <w:multiLevelType w:val="hybridMultilevel"/>
    <w:tmpl w:val="600E4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D4B7DEB"/>
    <w:multiLevelType w:val="hybridMultilevel"/>
    <w:tmpl w:val="14B25420"/>
    <w:lvl w:ilvl="0" w:tplc="8E24A1B0">
      <w:start w:val="1"/>
      <w:numFmt w:val="decimal"/>
      <w:lvlText w:val="%1."/>
      <w:lvlJc w:val="left"/>
      <w:pPr>
        <w:ind w:left="720" w:hanging="360"/>
      </w:pPr>
    </w:lvl>
    <w:lvl w:ilvl="1" w:tplc="52F86CA4" w:tentative="1">
      <w:start w:val="1"/>
      <w:numFmt w:val="lowerLetter"/>
      <w:lvlText w:val="%2."/>
      <w:lvlJc w:val="left"/>
      <w:pPr>
        <w:ind w:left="1440" w:hanging="360"/>
      </w:pPr>
    </w:lvl>
    <w:lvl w:ilvl="2" w:tplc="395836B8" w:tentative="1">
      <w:start w:val="1"/>
      <w:numFmt w:val="lowerRoman"/>
      <w:lvlText w:val="%3."/>
      <w:lvlJc w:val="right"/>
      <w:pPr>
        <w:ind w:left="2160" w:hanging="180"/>
      </w:pPr>
    </w:lvl>
    <w:lvl w:ilvl="3" w:tplc="BC0000D6" w:tentative="1">
      <w:start w:val="1"/>
      <w:numFmt w:val="decimal"/>
      <w:lvlText w:val="%4."/>
      <w:lvlJc w:val="left"/>
      <w:pPr>
        <w:ind w:left="2880" w:hanging="360"/>
      </w:pPr>
    </w:lvl>
    <w:lvl w:ilvl="4" w:tplc="7F86CEC4" w:tentative="1">
      <w:start w:val="1"/>
      <w:numFmt w:val="lowerLetter"/>
      <w:lvlText w:val="%5."/>
      <w:lvlJc w:val="left"/>
      <w:pPr>
        <w:ind w:left="3600" w:hanging="360"/>
      </w:pPr>
    </w:lvl>
    <w:lvl w:ilvl="5" w:tplc="AF62E1D2" w:tentative="1">
      <w:start w:val="1"/>
      <w:numFmt w:val="lowerRoman"/>
      <w:lvlText w:val="%6."/>
      <w:lvlJc w:val="right"/>
      <w:pPr>
        <w:ind w:left="4320" w:hanging="180"/>
      </w:pPr>
    </w:lvl>
    <w:lvl w:ilvl="6" w:tplc="C5863752" w:tentative="1">
      <w:start w:val="1"/>
      <w:numFmt w:val="decimal"/>
      <w:lvlText w:val="%7."/>
      <w:lvlJc w:val="left"/>
      <w:pPr>
        <w:ind w:left="5040" w:hanging="360"/>
      </w:pPr>
    </w:lvl>
    <w:lvl w:ilvl="7" w:tplc="B41C32F6" w:tentative="1">
      <w:start w:val="1"/>
      <w:numFmt w:val="lowerLetter"/>
      <w:lvlText w:val="%8."/>
      <w:lvlJc w:val="left"/>
      <w:pPr>
        <w:ind w:left="5760" w:hanging="360"/>
      </w:pPr>
    </w:lvl>
    <w:lvl w:ilvl="8" w:tplc="4FBC5FC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890"/>
    <w:rsid w:val="000131D1"/>
    <w:rsid w:val="00041F26"/>
    <w:rsid w:val="00042ECA"/>
    <w:rsid w:val="0005365E"/>
    <w:rsid w:val="00054816"/>
    <w:rsid w:val="00080315"/>
    <w:rsid w:val="0008092E"/>
    <w:rsid w:val="00080F3D"/>
    <w:rsid w:val="000A71C0"/>
    <w:rsid w:val="000B1D5A"/>
    <w:rsid w:val="000C3578"/>
    <w:rsid w:val="000D3115"/>
    <w:rsid w:val="000D7663"/>
    <w:rsid w:val="000E37B3"/>
    <w:rsid w:val="000E5AEB"/>
    <w:rsid w:val="00130FAF"/>
    <w:rsid w:val="00132F48"/>
    <w:rsid w:val="00140890"/>
    <w:rsid w:val="00143A7F"/>
    <w:rsid w:val="001457C6"/>
    <w:rsid w:val="001479C3"/>
    <w:rsid w:val="001547EB"/>
    <w:rsid w:val="0016590D"/>
    <w:rsid w:val="00170F56"/>
    <w:rsid w:val="00174DF3"/>
    <w:rsid w:val="00182759"/>
    <w:rsid w:val="001903CE"/>
    <w:rsid w:val="00194873"/>
    <w:rsid w:val="001B0D2C"/>
    <w:rsid w:val="001B0D90"/>
    <w:rsid w:val="001B13D8"/>
    <w:rsid w:val="001B3324"/>
    <w:rsid w:val="001D78CD"/>
    <w:rsid w:val="001E047E"/>
    <w:rsid w:val="001E1AB0"/>
    <w:rsid w:val="001F0E2D"/>
    <w:rsid w:val="001F677C"/>
    <w:rsid w:val="00201CCA"/>
    <w:rsid w:val="0022098D"/>
    <w:rsid w:val="0022707D"/>
    <w:rsid w:val="00240E24"/>
    <w:rsid w:val="00242EAB"/>
    <w:rsid w:val="00245533"/>
    <w:rsid w:val="00254830"/>
    <w:rsid w:val="00263010"/>
    <w:rsid w:val="0026546F"/>
    <w:rsid w:val="0028188E"/>
    <w:rsid w:val="002A3439"/>
    <w:rsid w:val="002B522C"/>
    <w:rsid w:val="002C22C8"/>
    <w:rsid w:val="002C705A"/>
    <w:rsid w:val="002C7344"/>
    <w:rsid w:val="002F217E"/>
    <w:rsid w:val="00321470"/>
    <w:rsid w:val="003229BF"/>
    <w:rsid w:val="00322BE8"/>
    <w:rsid w:val="003331BF"/>
    <w:rsid w:val="00364F24"/>
    <w:rsid w:val="0039711B"/>
    <w:rsid w:val="003A60AD"/>
    <w:rsid w:val="003C0D3D"/>
    <w:rsid w:val="003D0B94"/>
    <w:rsid w:val="003E48EB"/>
    <w:rsid w:val="003E5D94"/>
    <w:rsid w:val="004000EC"/>
    <w:rsid w:val="00402C60"/>
    <w:rsid w:val="004041C6"/>
    <w:rsid w:val="00405262"/>
    <w:rsid w:val="0042066B"/>
    <w:rsid w:val="00434DA2"/>
    <w:rsid w:val="004423E2"/>
    <w:rsid w:val="00454B7C"/>
    <w:rsid w:val="0046737C"/>
    <w:rsid w:val="00471034"/>
    <w:rsid w:val="0047286A"/>
    <w:rsid w:val="004939E5"/>
    <w:rsid w:val="004A399B"/>
    <w:rsid w:val="004B6C42"/>
    <w:rsid w:val="004D5378"/>
    <w:rsid w:val="004E2393"/>
    <w:rsid w:val="004E570E"/>
    <w:rsid w:val="004F4D1E"/>
    <w:rsid w:val="00510045"/>
    <w:rsid w:val="00516CA8"/>
    <w:rsid w:val="00543836"/>
    <w:rsid w:val="00555ECB"/>
    <w:rsid w:val="00562174"/>
    <w:rsid w:val="00573944"/>
    <w:rsid w:val="00574455"/>
    <w:rsid w:val="00575F97"/>
    <w:rsid w:val="005903D4"/>
    <w:rsid w:val="00593B52"/>
    <w:rsid w:val="00594E10"/>
    <w:rsid w:val="00595148"/>
    <w:rsid w:val="005B06C9"/>
    <w:rsid w:val="005D0FAF"/>
    <w:rsid w:val="005D1182"/>
    <w:rsid w:val="005E7CBD"/>
    <w:rsid w:val="0060152E"/>
    <w:rsid w:val="0060776A"/>
    <w:rsid w:val="00612180"/>
    <w:rsid w:val="00632A65"/>
    <w:rsid w:val="0063564A"/>
    <w:rsid w:val="006429A6"/>
    <w:rsid w:val="00644DF3"/>
    <w:rsid w:val="00656AB0"/>
    <w:rsid w:val="0066118B"/>
    <w:rsid w:val="00680E1F"/>
    <w:rsid w:val="00687A64"/>
    <w:rsid w:val="006A444A"/>
    <w:rsid w:val="006A48EE"/>
    <w:rsid w:val="006B7CDF"/>
    <w:rsid w:val="006C5AFD"/>
    <w:rsid w:val="006D3914"/>
    <w:rsid w:val="006D3FDD"/>
    <w:rsid w:val="006E049F"/>
    <w:rsid w:val="006E7EB9"/>
    <w:rsid w:val="00702E68"/>
    <w:rsid w:val="00704CEE"/>
    <w:rsid w:val="00720808"/>
    <w:rsid w:val="007269BE"/>
    <w:rsid w:val="007317D6"/>
    <w:rsid w:val="00731D56"/>
    <w:rsid w:val="00734DB7"/>
    <w:rsid w:val="007460DE"/>
    <w:rsid w:val="00755976"/>
    <w:rsid w:val="0076152F"/>
    <w:rsid w:val="00773611"/>
    <w:rsid w:val="0077767C"/>
    <w:rsid w:val="007928D8"/>
    <w:rsid w:val="007A4C4D"/>
    <w:rsid w:val="007B49BB"/>
    <w:rsid w:val="007B6B70"/>
    <w:rsid w:val="007C43FB"/>
    <w:rsid w:val="007D47B6"/>
    <w:rsid w:val="007D61E2"/>
    <w:rsid w:val="007E1D3D"/>
    <w:rsid w:val="007E69B9"/>
    <w:rsid w:val="007F4870"/>
    <w:rsid w:val="007F55B4"/>
    <w:rsid w:val="00801120"/>
    <w:rsid w:val="00812027"/>
    <w:rsid w:val="008159B4"/>
    <w:rsid w:val="008222A5"/>
    <w:rsid w:val="00854D1F"/>
    <w:rsid w:val="008A0E33"/>
    <w:rsid w:val="008B55CC"/>
    <w:rsid w:val="008B6D71"/>
    <w:rsid w:val="008C3113"/>
    <w:rsid w:val="008C67F2"/>
    <w:rsid w:val="008E3E1D"/>
    <w:rsid w:val="00901509"/>
    <w:rsid w:val="0092420E"/>
    <w:rsid w:val="009255E9"/>
    <w:rsid w:val="00933046"/>
    <w:rsid w:val="009364EB"/>
    <w:rsid w:val="00974D72"/>
    <w:rsid w:val="009A2B50"/>
    <w:rsid w:val="009B0A5B"/>
    <w:rsid w:val="009B751E"/>
    <w:rsid w:val="009C6935"/>
    <w:rsid w:val="009E3F75"/>
    <w:rsid w:val="009E7DB0"/>
    <w:rsid w:val="009F0697"/>
    <w:rsid w:val="009F63B3"/>
    <w:rsid w:val="00A0610D"/>
    <w:rsid w:val="00A14ABF"/>
    <w:rsid w:val="00A27830"/>
    <w:rsid w:val="00A600D8"/>
    <w:rsid w:val="00A7309E"/>
    <w:rsid w:val="00A74C4A"/>
    <w:rsid w:val="00A761CC"/>
    <w:rsid w:val="00AA0055"/>
    <w:rsid w:val="00AB2FF0"/>
    <w:rsid w:val="00AB3D83"/>
    <w:rsid w:val="00AC606E"/>
    <w:rsid w:val="00AD2F0E"/>
    <w:rsid w:val="00AD300E"/>
    <w:rsid w:val="00B06967"/>
    <w:rsid w:val="00B20506"/>
    <w:rsid w:val="00B51FF9"/>
    <w:rsid w:val="00B64BDA"/>
    <w:rsid w:val="00B73296"/>
    <w:rsid w:val="00B8134A"/>
    <w:rsid w:val="00BA183A"/>
    <w:rsid w:val="00BA6802"/>
    <w:rsid w:val="00BB59CF"/>
    <w:rsid w:val="00BC100B"/>
    <w:rsid w:val="00BD39FE"/>
    <w:rsid w:val="00BE69CC"/>
    <w:rsid w:val="00C07326"/>
    <w:rsid w:val="00C12420"/>
    <w:rsid w:val="00C13057"/>
    <w:rsid w:val="00C1394B"/>
    <w:rsid w:val="00C2469F"/>
    <w:rsid w:val="00C321B5"/>
    <w:rsid w:val="00C57485"/>
    <w:rsid w:val="00C76116"/>
    <w:rsid w:val="00CA2CA3"/>
    <w:rsid w:val="00CB618D"/>
    <w:rsid w:val="00CE6CEE"/>
    <w:rsid w:val="00CF5DF3"/>
    <w:rsid w:val="00D10C73"/>
    <w:rsid w:val="00D122F6"/>
    <w:rsid w:val="00D15B85"/>
    <w:rsid w:val="00D15DC4"/>
    <w:rsid w:val="00D16850"/>
    <w:rsid w:val="00D25449"/>
    <w:rsid w:val="00D356F1"/>
    <w:rsid w:val="00D67008"/>
    <w:rsid w:val="00D731AB"/>
    <w:rsid w:val="00D91AAF"/>
    <w:rsid w:val="00D9508D"/>
    <w:rsid w:val="00D95829"/>
    <w:rsid w:val="00D95E5C"/>
    <w:rsid w:val="00DA23E8"/>
    <w:rsid w:val="00DC19F9"/>
    <w:rsid w:val="00DC3DEC"/>
    <w:rsid w:val="00DC4906"/>
    <w:rsid w:val="00DD5410"/>
    <w:rsid w:val="00DD56EE"/>
    <w:rsid w:val="00DE2F14"/>
    <w:rsid w:val="00DF28E9"/>
    <w:rsid w:val="00E07951"/>
    <w:rsid w:val="00E11ADC"/>
    <w:rsid w:val="00E12AD4"/>
    <w:rsid w:val="00E14A21"/>
    <w:rsid w:val="00E200EF"/>
    <w:rsid w:val="00E258E1"/>
    <w:rsid w:val="00E26F97"/>
    <w:rsid w:val="00E36F62"/>
    <w:rsid w:val="00E52A23"/>
    <w:rsid w:val="00E76ADF"/>
    <w:rsid w:val="00E8152F"/>
    <w:rsid w:val="00E94F76"/>
    <w:rsid w:val="00EA0010"/>
    <w:rsid w:val="00EC2CD3"/>
    <w:rsid w:val="00EC7E10"/>
    <w:rsid w:val="00EF0FD1"/>
    <w:rsid w:val="00F114F1"/>
    <w:rsid w:val="00F2046F"/>
    <w:rsid w:val="00F44FAF"/>
    <w:rsid w:val="00F45A29"/>
    <w:rsid w:val="00F45BD8"/>
    <w:rsid w:val="00F56254"/>
    <w:rsid w:val="00F57E13"/>
    <w:rsid w:val="00F80BD1"/>
    <w:rsid w:val="00F86BF9"/>
    <w:rsid w:val="00F92685"/>
    <w:rsid w:val="00F97524"/>
    <w:rsid w:val="00FB2522"/>
    <w:rsid w:val="00FB3330"/>
    <w:rsid w:val="00FC7CBF"/>
    <w:rsid w:val="00FD0D90"/>
    <w:rsid w:val="00FE670C"/>
    <w:rsid w:val="00FF0AED"/>
    <w:rsid w:val="00FF1A95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F8B9F0"/>
  <w15:docId w15:val="{60F64D3A-1E3A-4BA4-BECE-719563F1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Heading">
    <w:name w:val="Heading"/>
    <w:rsid w:val="0014089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704CEE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5D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2510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26</cp:revision>
  <dcterms:created xsi:type="dcterms:W3CDTF">2022-04-12T17:16:00Z</dcterms:created>
  <dcterms:modified xsi:type="dcterms:W3CDTF">2022-05-28T12:13:00Z</dcterms:modified>
</cp:coreProperties>
</file>